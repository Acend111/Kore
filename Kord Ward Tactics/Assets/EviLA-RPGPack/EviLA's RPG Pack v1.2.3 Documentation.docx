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A9F" w:rsidRPr="00E3256B" w:rsidRDefault="00963D13" w:rsidP="00555391">
      <w:pPr>
        <w:pStyle w:val="Title"/>
        <w:rPr>
          <w:b/>
          <w:sz w:val="40"/>
        </w:rPr>
      </w:pPr>
      <w:r w:rsidRPr="00E3256B">
        <w:rPr>
          <w:b/>
          <w:sz w:val="40"/>
        </w:rPr>
        <w:t xml:space="preserve">Evila's RPG </w:t>
      </w:r>
      <w:r w:rsidR="00FB4D10" w:rsidRPr="00E3256B">
        <w:rPr>
          <w:b/>
          <w:sz w:val="40"/>
        </w:rPr>
        <w:t>PACK</w:t>
      </w:r>
      <w:r w:rsidRPr="00E3256B">
        <w:rPr>
          <w:b/>
          <w:sz w:val="40"/>
        </w:rPr>
        <w:t xml:space="preserve"> for </w:t>
      </w:r>
      <w:r w:rsidR="00DA4A9F" w:rsidRPr="00E3256B">
        <w:rPr>
          <w:b/>
          <w:sz w:val="40"/>
        </w:rPr>
        <w:t xml:space="preserve"> </w:t>
      </w:r>
    </w:p>
    <w:p w:rsidR="004E1AED" w:rsidRPr="00E3256B" w:rsidRDefault="00DA4A9F" w:rsidP="00555391">
      <w:pPr>
        <w:pStyle w:val="Title"/>
        <w:rPr>
          <w:b/>
          <w:sz w:val="40"/>
        </w:rPr>
      </w:pPr>
      <w:r w:rsidRPr="00E3256B">
        <w:rPr>
          <w:b/>
          <w:sz w:val="40"/>
        </w:rPr>
        <w:t xml:space="preserve">invector </w:t>
      </w:r>
      <w:r w:rsidR="00376C64" w:rsidRPr="00E3256B">
        <w:rPr>
          <w:b/>
          <w:sz w:val="40"/>
        </w:rPr>
        <w:t xml:space="preserve">MELEE/SHOOTER </w:t>
      </w:r>
      <w:r w:rsidRPr="00E3256B">
        <w:rPr>
          <w:b/>
          <w:sz w:val="40"/>
        </w:rPr>
        <w:t>TEMPLATE</w:t>
      </w:r>
      <w:r w:rsidR="00DF6922">
        <w:rPr>
          <w:b/>
          <w:sz w:val="40"/>
        </w:rPr>
        <w:t xml:space="preserve"> V1.2.1</w:t>
      </w:r>
    </w:p>
    <w:p w:rsidR="00066381" w:rsidRPr="00E3256B" w:rsidRDefault="00066381" w:rsidP="00AD29CC">
      <w:pPr>
        <w:pStyle w:val="Title"/>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C52F4F" w:rsidP="00555391">
      <w:pPr>
        <w:pStyle w:val="Title"/>
        <w:rPr>
          <w:b/>
          <w:sz w:val="40"/>
        </w:rPr>
      </w:pPr>
      <w:r w:rsidRPr="00E3256B">
        <w:rPr>
          <w:b/>
          <w:sz w:val="40"/>
        </w:rPr>
        <w:t xml:space="preserve">developed </w:t>
      </w:r>
      <w:r w:rsidR="00933AA1" w:rsidRPr="00E3256B">
        <w:rPr>
          <w:b/>
          <w:sz w:val="40"/>
        </w:rPr>
        <w:t xml:space="preserve">by </w:t>
      </w:r>
    </w:p>
    <w:p w:rsidR="00933AA1" w:rsidRPr="00E3256B" w:rsidRDefault="00933AA1" w:rsidP="00555391">
      <w:pPr>
        <w:pStyle w:val="Title"/>
        <w:rPr>
          <w:b/>
          <w:sz w:val="40"/>
        </w:rPr>
      </w:pPr>
      <w:r w:rsidRPr="00E3256B">
        <w:rPr>
          <w:b/>
          <w:sz w:val="40"/>
        </w:rPr>
        <w:t>tharindu wickramasooriya</w:t>
      </w: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p w:rsidR="00066381" w:rsidRPr="00E3256B" w:rsidRDefault="00066381" w:rsidP="00DA4A9F">
      <w:pPr>
        <w:pStyle w:val="Title"/>
        <w:jc w:val="center"/>
        <w:rPr>
          <w:sz w:val="40"/>
        </w:rPr>
      </w:pPr>
    </w:p>
    <w:sdt>
      <w:sdtPr>
        <w:rPr>
          <w:rFonts w:asciiTheme="minorHAnsi" w:eastAsiaTheme="minorEastAsia" w:hAnsiTheme="minorHAnsi" w:cstheme="minorBidi"/>
          <w:caps w:val="0"/>
          <w:color w:val="auto"/>
          <w:spacing w:val="0"/>
        </w:rPr>
        <w:id w:val="1816909472"/>
        <w:docPartObj>
          <w:docPartGallery w:val="Table of Contents"/>
          <w:docPartUnique/>
        </w:docPartObj>
      </w:sdtPr>
      <w:sdtEndPr>
        <w:rPr>
          <w:b/>
          <w:bCs/>
          <w:noProof/>
        </w:rPr>
      </w:sdtEndPr>
      <w:sdtContent>
        <w:p w:rsidR="00B12A87" w:rsidRPr="00E3256B" w:rsidRDefault="00B12A87">
          <w:pPr>
            <w:pStyle w:val="TOCHeading"/>
          </w:pPr>
          <w:r w:rsidRPr="00E3256B">
            <w:t>Contents</w:t>
          </w:r>
          <w:bookmarkStart w:id="0" w:name="_GoBack"/>
          <w:bookmarkEnd w:id="0"/>
        </w:p>
        <w:p w:rsidR="00086CEE" w:rsidRDefault="00B12A87">
          <w:pPr>
            <w:pStyle w:val="TOC1"/>
            <w:tabs>
              <w:tab w:val="right" w:leader="dot" w:pos="9350"/>
            </w:tabs>
            <w:rPr>
              <w:rFonts w:cstheme="minorBidi"/>
              <w:noProof/>
            </w:rPr>
          </w:pPr>
          <w:r w:rsidRPr="00E3256B">
            <w:fldChar w:fldCharType="begin"/>
          </w:r>
          <w:r w:rsidRPr="00E3256B">
            <w:instrText xml:space="preserve"> TOC \o "1-3" \h \z \u </w:instrText>
          </w:r>
          <w:r w:rsidRPr="00E3256B">
            <w:fldChar w:fldCharType="separate"/>
          </w:r>
          <w:hyperlink w:anchor="_Toc498663447" w:history="1">
            <w:r w:rsidR="00086CEE" w:rsidRPr="00924069">
              <w:rPr>
                <w:rStyle w:val="Hyperlink"/>
                <w:noProof/>
              </w:rPr>
              <w:t>Introduction</w:t>
            </w:r>
            <w:r w:rsidR="00086CEE">
              <w:rPr>
                <w:noProof/>
                <w:webHidden/>
              </w:rPr>
              <w:tab/>
            </w:r>
            <w:r w:rsidR="00086CEE">
              <w:rPr>
                <w:noProof/>
                <w:webHidden/>
              </w:rPr>
              <w:fldChar w:fldCharType="begin"/>
            </w:r>
            <w:r w:rsidR="00086CEE">
              <w:rPr>
                <w:noProof/>
                <w:webHidden/>
              </w:rPr>
              <w:instrText xml:space="preserve"> PAGEREF _Toc498663447 \h </w:instrText>
            </w:r>
            <w:r w:rsidR="00086CEE">
              <w:rPr>
                <w:noProof/>
                <w:webHidden/>
              </w:rPr>
            </w:r>
            <w:r w:rsidR="00086CEE">
              <w:rPr>
                <w:noProof/>
                <w:webHidden/>
              </w:rPr>
              <w:fldChar w:fldCharType="separate"/>
            </w:r>
            <w:r w:rsidR="00460C19">
              <w:rPr>
                <w:noProof/>
                <w:webHidden/>
              </w:rPr>
              <w:t>4</w:t>
            </w:r>
            <w:r w:rsidR="00086CEE">
              <w:rPr>
                <w:noProof/>
                <w:webHidden/>
              </w:rPr>
              <w:fldChar w:fldCharType="end"/>
            </w:r>
          </w:hyperlink>
        </w:p>
        <w:p w:rsidR="00086CEE" w:rsidRDefault="00546E19">
          <w:pPr>
            <w:pStyle w:val="TOC1"/>
            <w:tabs>
              <w:tab w:val="right" w:leader="dot" w:pos="9350"/>
            </w:tabs>
            <w:rPr>
              <w:rFonts w:cstheme="minorBidi"/>
              <w:noProof/>
            </w:rPr>
          </w:pPr>
          <w:hyperlink w:anchor="_Toc498663448" w:history="1">
            <w:r w:rsidR="00086CEE" w:rsidRPr="00924069">
              <w:rPr>
                <w:rStyle w:val="Hyperlink"/>
                <w:noProof/>
              </w:rPr>
              <w:t>Getting Started</w:t>
            </w:r>
            <w:r w:rsidR="00086CEE">
              <w:rPr>
                <w:noProof/>
                <w:webHidden/>
              </w:rPr>
              <w:tab/>
            </w:r>
            <w:r w:rsidR="00086CEE">
              <w:rPr>
                <w:noProof/>
                <w:webHidden/>
              </w:rPr>
              <w:fldChar w:fldCharType="begin"/>
            </w:r>
            <w:r w:rsidR="00086CEE">
              <w:rPr>
                <w:noProof/>
                <w:webHidden/>
              </w:rPr>
              <w:instrText xml:space="preserve"> PAGEREF _Toc498663448 \h </w:instrText>
            </w:r>
            <w:r w:rsidR="00086CEE">
              <w:rPr>
                <w:noProof/>
                <w:webHidden/>
              </w:rPr>
            </w:r>
            <w:r w:rsidR="00086CEE">
              <w:rPr>
                <w:noProof/>
                <w:webHidden/>
              </w:rPr>
              <w:fldChar w:fldCharType="separate"/>
            </w:r>
            <w:r w:rsidR="00460C19">
              <w:rPr>
                <w:noProof/>
                <w:webHidden/>
              </w:rPr>
              <w:t>5</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49" w:history="1">
            <w:r w:rsidR="00086CEE" w:rsidRPr="00924069">
              <w:rPr>
                <w:rStyle w:val="Hyperlink"/>
                <w:noProof/>
              </w:rPr>
              <w:t>Prerequisites</w:t>
            </w:r>
            <w:r w:rsidR="00086CEE">
              <w:rPr>
                <w:noProof/>
                <w:webHidden/>
              </w:rPr>
              <w:tab/>
            </w:r>
            <w:r w:rsidR="00086CEE">
              <w:rPr>
                <w:noProof/>
                <w:webHidden/>
              </w:rPr>
              <w:fldChar w:fldCharType="begin"/>
            </w:r>
            <w:r w:rsidR="00086CEE">
              <w:rPr>
                <w:noProof/>
                <w:webHidden/>
              </w:rPr>
              <w:instrText xml:space="preserve"> PAGEREF _Toc498663449 \h </w:instrText>
            </w:r>
            <w:r w:rsidR="00086CEE">
              <w:rPr>
                <w:noProof/>
                <w:webHidden/>
              </w:rPr>
            </w:r>
            <w:r w:rsidR="00086CEE">
              <w:rPr>
                <w:noProof/>
                <w:webHidden/>
              </w:rPr>
              <w:fldChar w:fldCharType="separate"/>
            </w:r>
            <w:r w:rsidR="00460C19">
              <w:rPr>
                <w:noProof/>
                <w:webHidden/>
              </w:rPr>
              <w:t>5</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50" w:history="1">
            <w:r w:rsidR="00086CEE" w:rsidRPr="00924069">
              <w:rPr>
                <w:rStyle w:val="Hyperlink"/>
                <w:noProof/>
              </w:rPr>
              <w:t>Installing The Add-On in Your Project</w:t>
            </w:r>
            <w:r w:rsidR="00086CEE">
              <w:rPr>
                <w:noProof/>
                <w:webHidden/>
              </w:rPr>
              <w:tab/>
            </w:r>
            <w:r w:rsidR="00086CEE">
              <w:rPr>
                <w:noProof/>
                <w:webHidden/>
              </w:rPr>
              <w:fldChar w:fldCharType="begin"/>
            </w:r>
            <w:r w:rsidR="00086CEE">
              <w:rPr>
                <w:noProof/>
                <w:webHidden/>
              </w:rPr>
              <w:instrText xml:space="preserve"> PAGEREF _Toc498663450 \h </w:instrText>
            </w:r>
            <w:r w:rsidR="00086CEE">
              <w:rPr>
                <w:noProof/>
                <w:webHidden/>
              </w:rPr>
            </w:r>
            <w:r w:rsidR="00086CEE">
              <w:rPr>
                <w:noProof/>
                <w:webHidden/>
              </w:rPr>
              <w:fldChar w:fldCharType="separate"/>
            </w:r>
            <w:r w:rsidR="00460C19">
              <w:rPr>
                <w:noProof/>
                <w:webHidden/>
              </w:rPr>
              <w:t>5</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51" w:history="1">
            <w:r w:rsidR="00086CEE" w:rsidRPr="00924069">
              <w:rPr>
                <w:rStyle w:val="Hyperlink"/>
                <w:noProof/>
              </w:rPr>
              <w:t>Setting up The Quest System</w:t>
            </w:r>
            <w:r w:rsidR="00086CEE">
              <w:rPr>
                <w:noProof/>
                <w:webHidden/>
              </w:rPr>
              <w:tab/>
            </w:r>
            <w:r w:rsidR="00086CEE">
              <w:rPr>
                <w:noProof/>
                <w:webHidden/>
              </w:rPr>
              <w:fldChar w:fldCharType="begin"/>
            </w:r>
            <w:r w:rsidR="00086CEE">
              <w:rPr>
                <w:noProof/>
                <w:webHidden/>
              </w:rPr>
              <w:instrText xml:space="preserve"> PAGEREF _Toc498663451 \h </w:instrText>
            </w:r>
            <w:r w:rsidR="00086CEE">
              <w:rPr>
                <w:noProof/>
                <w:webHidden/>
              </w:rPr>
            </w:r>
            <w:r w:rsidR="00086CEE">
              <w:rPr>
                <w:noProof/>
                <w:webHidden/>
              </w:rPr>
              <w:fldChar w:fldCharType="separate"/>
            </w:r>
            <w:r w:rsidR="00460C19">
              <w:rPr>
                <w:noProof/>
                <w:webHidden/>
              </w:rPr>
              <w:t>6</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52" w:history="1">
            <w:r w:rsidR="00086CEE" w:rsidRPr="00924069">
              <w:rPr>
                <w:rStyle w:val="Hyperlink"/>
                <w:noProof/>
              </w:rPr>
              <w:t>Create Quests</w:t>
            </w:r>
            <w:r w:rsidR="00086CEE">
              <w:rPr>
                <w:noProof/>
                <w:webHidden/>
              </w:rPr>
              <w:tab/>
            </w:r>
            <w:r w:rsidR="00086CEE">
              <w:rPr>
                <w:noProof/>
                <w:webHidden/>
              </w:rPr>
              <w:fldChar w:fldCharType="begin"/>
            </w:r>
            <w:r w:rsidR="00086CEE">
              <w:rPr>
                <w:noProof/>
                <w:webHidden/>
              </w:rPr>
              <w:instrText xml:space="preserve"> PAGEREF _Toc498663452 \h </w:instrText>
            </w:r>
            <w:r w:rsidR="00086CEE">
              <w:rPr>
                <w:noProof/>
                <w:webHidden/>
              </w:rPr>
            </w:r>
            <w:r w:rsidR="00086CEE">
              <w:rPr>
                <w:noProof/>
                <w:webHidden/>
              </w:rPr>
              <w:fldChar w:fldCharType="separate"/>
            </w:r>
            <w:r w:rsidR="00460C19">
              <w:rPr>
                <w:noProof/>
                <w:webHidden/>
              </w:rPr>
              <w:t>6</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53" w:history="1">
            <w:r w:rsidR="00086CEE" w:rsidRPr="00924069">
              <w:rPr>
                <w:rStyle w:val="Hyperlink"/>
                <w:noProof/>
              </w:rPr>
              <w:t>Setup the Quest Manager Script on The Player</w:t>
            </w:r>
            <w:r w:rsidR="00086CEE">
              <w:rPr>
                <w:noProof/>
                <w:webHidden/>
              </w:rPr>
              <w:tab/>
            </w:r>
            <w:r w:rsidR="00086CEE">
              <w:rPr>
                <w:noProof/>
                <w:webHidden/>
              </w:rPr>
              <w:fldChar w:fldCharType="begin"/>
            </w:r>
            <w:r w:rsidR="00086CEE">
              <w:rPr>
                <w:noProof/>
                <w:webHidden/>
              </w:rPr>
              <w:instrText xml:space="preserve"> PAGEREF _Toc498663453 \h </w:instrText>
            </w:r>
            <w:r w:rsidR="00086CEE">
              <w:rPr>
                <w:noProof/>
                <w:webHidden/>
              </w:rPr>
            </w:r>
            <w:r w:rsidR="00086CEE">
              <w:rPr>
                <w:noProof/>
                <w:webHidden/>
              </w:rPr>
              <w:fldChar w:fldCharType="separate"/>
            </w:r>
            <w:r w:rsidR="00460C19">
              <w:rPr>
                <w:noProof/>
                <w:webHidden/>
              </w:rPr>
              <w:t>7</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54" w:history="1">
            <w:r w:rsidR="00086CEE" w:rsidRPr="00924069">
              <w:rPr>
                <w:rStyle w:val="Hyperlink"/>
                <w:noProof/>
              </w:rPr>
              <w:t>Setup NPCs</w:t>
            </w:r>
            <w:r w:rsidR="00086CEE">
              <w:rPr>
                <w:noProof/>
                <w:webHidden/>
              </w:rPr>
              <w:tab/>
            </w:r>
            <w:r w:rsidR="00086CEE">
              <w:rPr>
                <w:noProof/>
                <w:webHidden/>
              </w:rPr>
              <w:fldChar w:fldCharType="begin"/>
            </w:r>
            <w:r w:rsidR="00086CEE">
              <w:rPr>
                <w:noProof/>
                <w:webHidden/>
              </w:rPr>
              <w:instrText xml:space="preserve"> PAGEREF _Toc498663454 \h </w:instrText>
            </w:r>
            <w:r w:rsidR="00086CEE">
              <w:rPr>
                <w:noProof/>
                <w:webHidden/>
              </w:rPr>
            </w:r>
            <w:r w:rsidR="00086CEE">
              <w:rPr>
                <w:noProof/>
                <w:webHidden/>
              </w:rPr>
              <w:fldChar w:fldCharType="separate"/>
            </w:r>
            <w:r w:rsidR="00460C19">
              <w:rPr>
                <w:noProof/>
                <w:webHidden/>
              </w:rPr>
              <w:t>7</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55" w:history="1">
            <w:r w:rsidR="00086CEE" w:rsidRPr="00924069">
              <w:rPr>
                <w:rStyle w:val="Hyperlink"/>
                <w:noProof/>
              </w:rPr>
              <w:t>Setup Quest Trackers</w:t>
            </w:r>
            <w:r w:rsidR="00086CEE">
              <w:rPr>
                <w:noProof/>
                <w:webHidden/>
              </w:rPr>
              <w:tab/>
            </w:r>
            <w:r w:rsidR="00086CEE">
              <w:rPr>
                <w:noProof/>
                <w:webHidden/>
              </w:rPr>
              <w:fldChar w:fldCharType="begin"/>
            </w:r>
            <w:r w:rsidR="00086CEE">
              <w:rPr>
                <w:noProof/>
                <w:webHidden/>
              </w:rPr>
              <w:instrText xml:space="preserve"> PAGEREF _Toc498663455 \h </w:instrText>
            </w:r>
            <w:r w:rsidR="00086CEE">
              <w:rPr>
                <w:noProof/>
                <w:webHidden/>
              </w:rPr>
            </w:r>
            <w:r w:rsidR="00086CEE">
              <w:rPr>
                <w:noProof/>
                <w:webHidden/>
              </w:rPr>
              <w:fldChar w:fldCharType="separate"/>
            </w:r>
            <w:r w:rsidR="00460C19">
              <w:rPr>
                <w:noProof/>
                <w:webHidden/>
              </w:rPr>
              <w:t>9</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56" w:history="1">
            <w:r w:rsidR="00086CEE" w:rsidRPr="00924069">
              <w:rPr>
                <w:rStyle w:val="Hyperlink"/>
                <w:noProof/>
              </w:rPr>
              <w:t>Setting up Spawners</w:t>
            </w:r>
            <w:r w:rsidR="00086CEE">
              <w:rPr>
                <w:noProof/>
                <w:webHidden/>
              </w:rPr>
              <w:tab/>
            </w:r>
            <w:r w:rsidR="00086CEE">
              <w:rPr>
                <w:noProof/>
                <w:webHidden/>
              </w:rPr>
              <w:fldChar w:fldCharType="begin"/>
            </w:r>
            <w:r w:rsidR="00086CEE">
              <w:rPr>
                <w:noProof/>
                <w:webHidden/>
              </w:rPr>
              <w:instrText xml:space="preserve"> PAGEREF _Toc498663456 \h </w:instrText>
            </w:r>
            <w:r w:rsidR="00086CEE">
              <w:rPr>
                <w:noProof/>
                <w:webHidden/>
              </w:rPr>
            </w:r>
            <w:r w:rsidR="00086CEE">
              <w:rPr>
                <w:noProof/>
                <w:webHidden/>
              </w:rPr>
              <w:fldChar w:fldCharType="separate"/>
            </w:r>
            <w:r w:rsidR="00460C19">
              <w:rPr>
                <w:noProof/>
                <w:webHidden/>
              </w:rPr>
              <w:t>9</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57" w:history="1">
            <w:r w:rsidR="00086CEE" w:rsidRPr="00924069">
              <w:rPr>
                <w:rStyle w:val="Hyperlink"/>
                <w:noProof/>
              </w:rPr>
              <w:t>Setting up The Vendor System</w:t>
            </w:r>
            <w:r w:rsidR="00086CEE">
              <w:rPr>
                <w:noProof/>
                <w:webHidden/>
              </w:rPr>
              <w:tab/>
            </w:r>
            <w:r w:rsidR="00086CEE">
              <w:rPr>
                <w:noProof/>
                <w:webHidden/>
              </w:rPr>
              <w:fldChar w:fldCharType="begin"/>
            </w:r>
            <w:r w:rsidR="00086CEE">
              <w:rPr>
                <w:noProof/>
                <w:webHidden/>
              </w:rPr>
              <w:instrText xml:space="preserve"> PAGEREF _Toc498663457 \h </w:instrText>
            </w:r>
            <w:r w:rsidR="00086CEE">
              <w:rPr>
                <w:noProof/>
                <w:webHidden/>
              </w:rPr>
            </w:r>
            <w:r w:rsidR="00086CEE">
              <w:rPr>
                <w:noProof/>
                <w:webHidden/>
              </w:rPr>
              <w:fldChar w:fldCharType="separate"/>
            </w:r>
            <w:r w:rsidR="00460C19">
              <w:rPr>
                <w:noProof/>
                <w:webHidden/>
              </w:rPr>
              <w:t>11</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58" w:history="1">
            <w:r w:rsidR="00086CEE" w:rsidRPr="00924069">
              <w:rPr>
                <w:rStyle w:val="Hyperlink"/>
                <w:noProof/>
              </w:rPr>
              <w:t>Creating Currencies</w:t>
            </w:r>
            <w:r w:rsidR="00086CEE">
              <w:rPr>
                <w:noProof/>
                <w:webHidden/>
              </w:rPr>
              <w:tab/>
            </w:r>
            <w:r w:rsidR="00086CEE">
              <w:rPr>
                <w:noProof/>
                <w:webHidden/>
              </w:rPr>
              <w:fldChar w:fldCharType="begin"/>
            </w:r>
            <w:r w:rsidR="00086CEE">
              <w:rPr>
                <w:noProof/>
                <w:webHidden/>
              </w:rPr>
              <w:instrText xml:space="preserve"> PAGEREF _Toc498663458 \h </w:instrText>
            </w:r>
            <w:r w:rsidR="00086CEE">
              <w:rPr>
                <w:noProof/>
                <w:webHidden/>
              </w:rPr>
            </w:r>
            <w:r w:rsidR="00086CEE">
              <w:rPr>
                <w:noProof/>
                <w:webHidden/>
              </w:rPr>
              <w:fldChar w:fldCharType="separate"/>
            </w:r>
            <w:r w:rsidR="00460C19">
              <w:rPr>
                <w:noProof/>
                <w:webHidden/>
              </w:rPr>
              <w:t>11</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59" w:history="1">
            <w:r w:rsidR="00086CEE" w:rsidRPr="00924069">
              <w:rPr>
                <w:rStyle w:val="Hyperlink"/>
                <w:noProof/>
              </w:rPr>
              <w:t>Adding Attributes to Items For Selling</w:t>
            </w:r>
            <w:r w:rsidR="00086CEE">
              <w:rPr>
                <w:noProof/>
                <w:webHidden/>
              </w:rPr>
              <w:tab/>
            </w:r>
            <w:r w:rsidR="00086CEE">
              <w:rPr>
                <w:noProof/>
                <w:webHidden/>
              </w:rPr>
              <w:fldChar w:fldCharType="begin"/>
            </w:r>
            <w:r w:rsidR="00086CEE">
              <w:rPr>
                <w:noProof/>
                <w:webHidden/>
              </w:rPr>
              <w:instrText xml:space="preserve"> PAGEREF _Toc498663459 \h </w:instrText>
            </w:r>
            <w:r w:rsidR="00086CEE">
              <w:rPr>
                <w:noProof/>
                <w:webHidden/>
              </w:rPr>
            </w:r>
            <w:r w:rsidR="00086CEE">
              <w:rPr>
                <w:noProof/>
                <w:webHidden/>
              </w:rPr>
              <w:fldChar w:fldCharType="separate"/>
            </w:r>
            <w:r w:rsidR="00460C19">
              <w:rPr>
                <w:noProof/>
                <w:webHidden/>
              </w:rPr>
              <w:t>11</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60" w:history="1">
            <w:r w:rsidR="00086CEE" w:rsidRPr="00924069">
              <w:rPr>
                <w:rStyle w:val="Hyperlink"/>
                <w:noProof/>
              </w:rPr>
              <w:t>Creating Vendors</w:t>
            </w:r>
            <w:r w:rsidR="00086CEE">
              <w:rPr>
                <w:noProof/>
                <w:webHidden/>
              </w:rPr>
              <w:tab/>
            </w:r>
            <w:r w:rsidR="00086CEE">
              <w:rPr>
                <w:noProof/>
                <w:webHidden/>
              </w:rPr>
              <w:fldChar w:fldCharType="begin"/>
            </w:r>
            <w:r w:rsidR="00086CEE">
              <w:rPr>
                <w:noProof/>
                <w:webHidden/>
              </w:rPr>
              <w:instrText xml:space="preserve"> PAGEREF _Toc498663460 \h </w:instrText>
            </w:r>
            <w:r w:rsidR="00086CEE">
              <w:rPr>
                <w:noProof/>
                <w:webHidden/>
              </w:rPr>
            </w:r>
            <w:r w:rsidR="00086CEE">
              <w:rPr>
                <w:noProof/>
                <w:webHidden/>
              </w:rPr>
              <w:fldChar w:fldCharType="separate"/>
            </w:r>
            <w:r w:rsidR="00460C19">
              <w:rPr>
                <w:noProof/>
                <w:webHidden/>
              </w:rPr>
              <w:t>12</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61" w:history="1">
            <w:r w:rsidR="00086CEE" w:rsidRPr="00924069">
              <w:rPr>
                <w:rStyle w:val="Hyperlink"/>
                <w:noProof/>
              </w:rPr>
              <w:t>Setting Up the Experience and Stat System</w:t>
            </w:r>
            <w:r w:rsidR="00086CEE">
              <w:rPr>
                <w:noProof/>
                <w:webHidden/>
              </w:rPr>
              <w:tab/>
            </w:r>
            <w:r w:rsidR="00086CEE">
              <w:rPr>
                <w:noProof/>
                <w:webHidden/>
              </w:rPr>
              <w:fldChar w:fldCharType="begin"/>
            </w:r>
            <w:r w:rsidR="00086CEE">
              <w:rPr>
                <w:noProof/>
                <w:webHidden/>
              </w:rPr>
              <w:instrText xml:space="preserve"> PAGEREF _Toc498663461 \h </w:instrText>
            </w:r>
            <w:r w:rsidR="00086CEE">
              <w:rPr>
                <w:noProof/>
                <w:webHidden/>
              </w:rPr>
            </w:r>
            <w:r w:rsidR="00086CEE">
              <w:rPr>
                <w:noProof/>
                <w:webHidden/>
              </w:rPr>
              <w:fldChar w:fldCharType="separate"/>
            </w:r>
            <w:r w:rsidR="00460C19">
              <w:rPr>
                <w:noProof/>
                <w:webHidden/>
              </w:rPr>
              <w:t>13</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62" w:history="1">
            <w:r w:rsidR="00086CEE" w:rsidRPr="00924069">
              <w:rPr>
                <w:rStyle w:val="Hyperlink"/>
                <w:noProof/>
              </w:rPr>
              <w:t>Adding the Level Manager Script to Player</w:t>
            </w:r>
            <w:r w:rsidR="00086CEE">
              <w:rPr>
                <w:noProof/>
                <w:webHidden/>
              </w:rPr>
              <w:tab/>
            </w:r>
            <w:r w:rsidR="00086CEE">
              <w:rPr>
                <w:noProof/>
                <w:webHidden/>
              </w:rPr>
              <w:fldChar w:fldCharType="begin"/>
            </w:r>
            <w:r w:rsidR="00086CEE">
              <w:rPr>
                <w:noProof/>
                <w:webHidden/>
              </w:rPr>
              <w:instrText xml:space="preserve"> PAGEREF _Toc498663462 \h </w:instrText>
            </w:r>
            <w:r w:rsidR="00086CEE">
              <w:rPr>
                <w:noProof/>
                <w:webHidden/>
              </w:rPr>
            </w:r>
            <w:r w:rsidR="00086CEE">
              <w:rPr>
                <w:noProof/>
                <w:webHidden/>
              </w:rPr>
              <w:fldChar w:fldCharType="separate"/>
            </w:r>
            <w:r w:rsidR="00460C19">
              <w:rPr>
                <w:noProof/>
                <w:webHidden/>
              </w:rPr>
              <w:t>13</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63" w:history="1">
            <w:r w:rsidR="00086CEE" w:rsidRPr="00924069">
              <w:rPr>
                <w:rStyle w:val="Hyperlink"/>
                <w:noProof/>
              </w:rPr>
              <w:t>Creating Stats and Trends</w:t>
            </w:r>
            <w:r w:rsidR="00086CEE">
              <w:rPr>
                <w:noProof/>
                <w:webHidden/>
              </w:rPr>
              <w:tab/>
            </w:r>
            <w:r w:rsidR="00086CEE">
              <w:rPr>
                <w:noProof/>
                <w:webHidden/>
              </w:rPr>
              <w:fldChar w:fldCharType="begin"/>
            </w:r>
            <w:r w:rsidR="00086CEE">
              <w:rPr>
                <w:noProof/>
                <w:webHidden/>
              </w:rPr>
              <w:instrText xml:space="preserve"> PAGEREF _Toc498663463 \h </w:instrText>
            </w:r>
            <w:r w:rsidR="00086CEE">
              <w:rPr>
                <w:noProof/>
                <w:webHidden/>
              </w:rPr>
            </w:r>
            <w:r w:rsidR="00086CEE">
              <w:rPr>
                <w:noProof/>
                <w:webHidden/>
              </w:rPr>
              <w:fldChar w:fldCharType="separate"/>
            </w:r>
            <w:r w:rsidR="00460C19">
              <w:rPr>
                <w:noProof/>
                <w:webHidden/>
              </w:rPr>
              <w:t>13</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64" w:history="1">
            <w:r w:rsidR="00086CEE" w:rsidRPr="00924069">
              <w:rPr>
                <w:rStyle w:val="Hyperlink"/>
                <w:noProof/>
              </w:rPr>
              <w:t>Events of Experience/Stat System</w:t>
            </w:r>
            <w:r w:rsidR="00086CEE">
              <w:rPr>
                <w:noProof/>
                <w:webHidden/>
              </w:rPr>
              <w:tab/>
            </w:r>
            <w:r w:rsidR="00086CEE">
              <w:rPr>
                <w:noProof/>
                <w:webHidden/>
              </w:rPr>
              <w:fldChar w:fldCharType="begin"/>
            </w:r>
            <w:r w:rsidR="00086CEE">
              <w:rPr>
                <w:noProof/>
                <w:webHidden/>
              </w:rPr>
              <w:instrText xml:space="preserve"> PAGEREF _Toc498663464 \h </w:instrText>
            </w:r>
            <w:r w:rsidR="00086CEE">
              <w:rPr>
                <w:noProof/>
                <w:webHidden/>
              </w:rPr>
            </w:r>
            <w:r w:rsidR="00086CEE">
              <w:rPr>
                <w:noProof/>
                <w:webHidden/>
              </w:rPr>
              <w:fldChar w:fldCharType="separate"/>
            </w:r>
            <w:r w:rsidR="00460C19">
              <w:rPr>
                <w:noProof/>
                <w:webHidden/>
              </w:rPr>
              <w:t>15</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65" w:history="1">
            <w:r w:rsidR="00086CEE" w:rsidRPr="00924069">
              <w:rPr>
                <w:rStyle w:val="Hyperlink"/>
                <w:noProof/>
              </w:rPr>
              <w:t>Setting up Persistence</w:t>
            </w:r>
            <w:r w:rsidR="00086CEE">
              <w:rPr>
                <w:noProof/>
                <w:webHidden/>
              </w:rPr>
              <w:tab/>
            </w:r>
            <w:r w:rsidR="00086CEE">
              <w:rPr>
                <w:noProof/>
                <w:webHidden/>
              </w:rPr>
              <w:fldChar w:fldCharType="begin"/>
            </w:r>
            <w:r w:rsidR="00086CEE">
              <w:rPr>
                <w:noProof/>
                <w:webHidden/>
              </w:rPr>
              <w:instrText xml:space="preserve"> PAGEREF _Toc498663465 \h </w:instrText>
            </w:r>
            <w:r w:rsidR="00086CEE">
              <w:rPr>
                <w:noProof/>
                <w:webHidden/>
              </w:rPr>
            </w:r>
            <w:r w:rsidR="00086CEE">
              <w:rPr>
                <w:noProof/>
                <w:webHidden/>
              </w:rPr>
              <w:fldChar w:fldCharType="separate"/>
            </w:r>
            <w:r w:rsidR="00460C19">
              <w:rPr>
                <w:noProof/>
                <w:webHidden/>
              </w:rPr>
              <w:t>16</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66" w:history="1">
            <w:r w:rsidR="00086CEE" w:rsidRPr="00924069">
              <w:rPr>
                <w:rStyle w:val="Hyperlink"/>
                <w:noProof/>
              </w:rPr>
              <w:t>Properties Supported For Saving By Default</w:t>
            </w:r>
            <w:r w:rsidR="00086CEE">
              <w:rPr>
                <w:noProof/>
                <w:webHidden/>
              </w:rPr>
              <w:tab/>
            </w:r>
            <w:r w:rsidR="00086CEE">
              <w:rPr>
                <w:noProof/>
                <w:webHidden/>
              </w:rPr>
              <w:fldChar w:fldCharType="begin"/>
            </w:r>
            <w:r w:rsidR="00086CEE">
              <w:rPr>
                <w:noProof/>
                <w:webHidden/>
              </w:rPr>
              <w:instrText xml:space="preserve"> PAGEREF _Toc498663466 \h </w:instrText>
            </w:r>
            <w:r w:rsidR="00086CEE">
              <w:rPr>
                <w:noProof/>
                <w:webHidden/>
              </w:rPr>
            </w:r>
            <w:r w:rsidR="00086CEE">
              <w:rPr>
                <w:noProof/>
                <w:webHidden/>
              </w:rPr>
              <w:fldChar w:fldCharType="separate"/>
            </w:r>
            <w:r w:rsidR="00460C19">
              <w:rPr>
                <w:noProof/>
                <w:webHidden/>
              </w:rPr>
              <w:t>16</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67" w:history="1">
            <w:r w:rsidR="00086CEE" w:rsidRPr="00924069">
              <w:rPr>
                <w:rStyle w:val="Hyperlink"/>
                <w:noProof/>
              </w:rPr>
              <w:t>Setting up Objects for Saving</w:t>
            </w:r>
            <w:r w:rsidR="00086CEE">
              <w:rPr>
                <w:noProof/>
                <w:webHidden/>
              </w:rPr>
              <w:tab/>
            </w:r>
            <w:r w:rsidR="00086CEE">
              <w:rPr>
                <w:noProof/>
                <w:webHidden/>
              </w:rPr>
              <w:fldChar w:fldCharType="begin"/>
            </w:r>
            <w:r w:rsidR="00086CEE">
              <w:rPr>
                <w:noProof/>
                <w:webHidden/>
              </w:rPr>
              <w:instrText xml:space="preserve"> PAGEREF _Toc498663467 \h </w:instrText>
            </w:r>
            <w:r w:rsidR="00086CEE">
              <w:rPr>
                <w:noProof/>
                <w:webHidden/>
              </w:rPr>
            </w:r>
            <w:r w:rsidR="00086CEE">
              <w:rPr>
                <w:noProof/>
                <w:webHidden/>
              </w:rPr>
              <w:fldChar w:fldCharType="separate"/>
            </w:r>
            <w:r w:rsidR="00460C19">
              <w:rPr>
                <w:noProof/>
                <w:webHidden/>
              </w:rPr>
              <w:t>16</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68" w:history="1">
            <w:r w:rsidR="00086CEE" w:rsidRPr="00924069">
              <w:rPr>
                <w:rStyle w:val="Hyperlink"/>
                <w:noProof/>
              </w:rPr>
              <w:t>Setting up The Player</w:t>
            </w:r>
            <w:r w:rsidR="00086CEE">
              <w:rPr>
                <w:noProof/>
                <w:webHidden/>
              </w:rPr>
              <w:tab/>
            </w:r>
            <w:r w:rsidR="00086CEE">
              <w:rPr>
                <w:noProof/>
                <w:webHidden/>
              </w:rPr>
              <w:fldChar w:fldCharType="begin"/>
            </w:r>
            <w:r w:rsidR="00086CEE">
              <w:rPr>
                <w:noProof/>
                <w:webHidden/>
              </w:rPr>
              <w:instrText xml:space="preserve"> PAGEREF _Toc498663468 \h </w:instrText>
            </w:r>
            <w:r w:rsidR="00086CEE">
              <w:rPr>
                <w:noProof/>
                <w:webHidden/>
              </w:rPr>
            </w:r>
            <w:r w:rsidR="00086CEE">
              <w:rPr>
                <w:noProof/>
                <w:webHidden/>
              </w:rPr>
              <w:fldChar w:fldCharType="separate"/>
            </w:r>
            <w:r w:rsidR="00460C19">
              <w:rPr>
                <w:noProof/>
                <w:webHidden/>
              </w:rPr>
              <w:t>16</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69" w:history="1">
            <w:r w:rsidR="00086CEE" w:rsidRPr="00924069">
              <w:rPr>
                <w:rStyle w:val="Hyperlink"/>
                <w:noProof/>
              </w:rPr>
              <w:t>Setting up Checkpoints</w:t>
            </w:r>
            <w:r w:rsidR="00086CEE">
              <w:rPr>
                <w:noProof/>
                <w:webHidden/>
              </w:rPr>
              <w:tab/>
            </w:r>
            <w:r w:rsidR="00086CEE">
              <w:rPr>
                <w:noProof/>
                <w:webHidden/>
              </w:rPr>
              <w:fldChar w:fldCharType="begin"/>
            </w:r>
            <w:r w:rsidR="00086CEE">
              <w:rPr>
                <w:noProof/>
                <w:webHidden/>
              </w:rPr>
              <w:instrText xml:space="preserve"> PAGEREF _Toc498663469 \h </w:instrText>
            </w:r>
            <w:r w:rsidR="00086CEE">
              <w:rPr>
                <w:noProof/>
                <w:webHidden/>
              </w:rPr>
            </w:r>
            <w:r w:rsidR="00086CEE">
              <w:rPr>
                <w:noProof/>
                <w:webHidden/>
              </w:rPr>
              <w:fldChar w:fldCharType="separate"/>
            </w:r>
            <w:r w:rsidR="00460C19">
              <w:rPr>
                <w:noProof/>
                <w:webHidden/>
              </w:rPr>
              <w:t>17</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70" w:history="1">
            <w:r w:rsidR="00086CEE" w:rsidRPr="00924069">
              <w:rPr>
                <w:rStyle w:val="Hyperlink"/>
                <w:noProof/>
              </w:rPr>
              <w:t>Setting up LevelLoader Scene</w:t>
            </w:r>
            <w:r w:rsidR="00086CEE">
              <w:rPr>
                <w:noProof/>
                <w:webHidden/>
              </w:rPr>
              <w:tab/>
            </w:r>
            <w:r w:rsidR="00086CEE">
              <w:rPr>
                <w:noProof/>
                <w:webHidden/>
              </w:rPr>
              <w:fldChar w:fldCharType="begin"/>
            </w:r>
            <w:r w:rsidR="00086CEE">
              <w:rPr>
                <w:noProof/>
                <w:webHidden/>
              </w:rPr>
              <w:instrText xml:space="preserve"> PAGEREF _Toc498663470 \h </w:instrText>
            </w:r>
            <w:r w:rsidR="00086CEE">
              <w:rPr>
                <w:noProof/>
                <w:webHidden/>
              </w:rPr>
            </w:r>
            <w:r w:rsidR="00086CEE">
              <w:rPr>
                <w:noProof/>
                <w:webHidden/>
              </w:rPr>
              <w:fldChar w:fldCharType="separate"/>
            </w:r>
            <w:r w:rsidR="00460C19">
              <w:rPr>
                <w:noProof/>
                <w:webHidden/>
              </w:rPr>
              <w:t>17</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71" w:history="1">
            <w:r w:rsidR="00086CEE" w:rsidRPr="00924069">
              <w:rPr>
                <w:rStyle w:val="Hyperlink"/>
                <w:noProof/>
              </w:rPr>
              <w:t>Setting up The HUD</w:t>
            </w:r>
            <w:r w:rsidR="00086CEE">
              <w:rPr>
                <w:noProof/>
                <w:webHidden/>
              </w:rPr>
              <w:tab/>
            </w:r>
            <w:r w:rsidR="00086CEE">
              <w:rPr>
                <w:noProof/>
                <w:webHidden/>
              </w:rPr>
              <w:fldChar w:fldCharType="begin"/>
            </w:r>
            <w:r w:rsidR="00086CEE">
              <w:rPr>
                <w:noProof/>
                <w:webHidden/>
              </w:rPr>
              <w:instrText xml:space="preserve"> PAGEREF _Toc498663471 \h </w:instrText>
            </w:r>
            <w:r w:rsidR="00086CEE">
              <w:rPr>
                <w:noProof/>
                <w:webHidden/>
              </w:rPr>
            </w:r>
            <w:r w:rsidR="00086CEE">
              <w:rPr>
                <w:noProof/>
                <w:webHidden/>
              </w:rPr>
              <w:fldChar w:fldCharType="separate"/>
            </w:r>
            <w:r w:rsidR="00460C19">
              <w:rPr>
                <w:noProof/>
                <w:webHidden/>
              </w:rPr>
              <w:t>17</w:t>
            </w:r>
            <w:r w:rsidR="00086CEE">
              <w:rPr>
                <w:noProof/>
                <w:webHidden/>
              </w:rPr>
              <w:fldChar w:fldCharType="end"/>
            </w:r>
          </w:hyperlink>
        </w:p>
        <w:p w:rsidR="00086CEE" w:rsidRDefault="00546E19">
          <w:pPr>
            <w:pStyle w:val="TOC1"/>
            <w:tabs>
              <w:tab w:val="right" w:leader="dot" w:pos="9350"/>
            </w:tabs>
            <w:rPr>
              <w:rFonts w:cstheme="minorBidi"/>
              <w:noProof/>
            </w:rPr>
          </w:pPr>
          <w:hyperlink w:anchor="_Toc498663472" w:history="1">
            <w:r w:rsidR="00086CEE" w:rsidRPr="00924069">
              <w:rPr>
                <w:rStyle w:val="Hyperlink"/>
                <w:noProof/>
              </w:rPr>
              <w:t>Quest Attributes and Usage</w:t>
            </w:r>
            <w:r w:rsidR="00086CEE">
              <w:rPr>
                <w:noProof/>
                <w:webHidden/>
              </w:rPr>
              <w:tab/>
            </w:r>
            <w:r w:rsidR="00086CEE">
              <w:rPr>
                <w:noProof/>
                <w:webHidden/>
              </w:rPr>
              <w:fldChar w:fldCharType="begin"/>
            </w:r>
            <w:r w:rsidR="00086CEE">
              <w:rPr>
                <w:noProof/>
                <w:webHidden/>
              </w:rPr>
              <w:instrText xml:space="preserve"> PAGEREF _Toc498663472 \h </w:instrText>
            </w:r>
            <w:r w:rsidR="00086CEE">
              <w:rPr>
                <w:noProof/>
                <w:webHidden/>
              </w:rPr>
            </w:r>
            <w:r w:rsidR="00086CEE">
              <w:rPr>
                <w:noProof/>
                <w:webHidden/>
              </w:rPr>
              <w:fldChar w:fldCharType="separate"/>
            </w:r>
            <w:r w:rsidR="00460C19">
              <w:rPr>
                <w:noProof/>
                <w:webHidden/>
              </w:rPr>
              <w:t>18</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73" w:history="1">
            <w:r w:rsidR="00086CEE" w:rsidRPr="00924069">
              <w:rPr>
                <w:rStyle w:val="Hyperlink"/>
                <w:noProof/>
              </w:rPr>
              <w:t>Common Quest Attributes</w:t>
            </w:r>
            <w:r w:rsidR="00086CEE">
              <w:rPr>
                <w:noProof/>
                <w:webHidden/>
              </w:rPr>
              <w:tab/>
            </w:r>
            <w:r w:rsidR="00086CEE">
              <w:rPr>
                <w:noProof/>
                <w:webHidden/>
              </w:rPr>
              <w:fldChar w:fldCharType="begin"/>
            </w:r>
            <w:r w:rsidR="00086CEE">
              <w:rPr>
                <w:noProof/>
                <w:webHidden/>
              </w:rPr>
              <w:instrText xml:space="preserve"> PAGEREF _Toc498663473 \h </w:instrText>
            </w:r>
            <w:r w:rsidR="00086CEE">
              <w:rPr>
                <w:noProof/>
                <w:webHidden/>
              </w:rPr>
            </w:r>
            <w:r w:rsidR="00086CEE">
              <w:rPr>
                <w:noProof/>
                <w:webHidden/>
              </w:rPr>
              <w:fldChar w:fldCharType="separate"/>
            </w:r>
            <w:r w:rsidR="00460C19">
              <w:rPr>
                <w:noProof/>
                <w:webHidden/>
              </w:rPr>
              <w:t>18</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74" w:history="1">
            <w:r w:rsidR="00086CEE" w:rsidRPr="00924069">
              <w:rPr>
                <w:rStyle w:val="Hyperlink"/>
                <w:noProof/>
              </w:rPr>
              <w:t>Quest-Type Specific Attributes</w:t>
            </w:r>
            <w:r w:rsidR="00086CEE">
              <w:rPr>
                <w:noProof/>
                <w:webHidden/>
              </w:rPr>
              <w:tab/>
            </w:r>
            <w:r w:rsidR="00086CEE">
              <w:rPr>
                <w:noProof/>
                <w:webHidden/>
              </w:rPr>
              <w:fldChar w:fldCharType="begin"/>
            </w:r>
            <w:r w:rsidR="00086CEE">
              <w:rPr>
                <w:noProof/>
                <w:webHidden/>
              </w:rPr>
              <w:instrText xml:space="preserve"> PAGEREF _Toc498663474 \h </w:instrText>
            </w:r>
            <w:r w:rsidR="00086CEE">
              <w:rPr>
                <w:noProof/>
                <w:webHidden/>
              </w:rPr>
            </w:r>
            <w:r w:rsidR="00086CEE">
              <w:rPr>
                <w:noProof/>
                <w:webHidden/>
              </w:rPr>
              <w:fldChar w:fldCharType="separate"/>
            </w:r>
            <w:r w:rsidR="00460C19">
              <w:rPr>
                <w:noProof/>
                <w:webHidden/>
              </w:rPr>
              <w:t>20</w:t>
            </w:r>
            <w:r w:rsidR="00086CEE">
              <w:rPr>
                <w:noProof/>
                <w:webHidden/>
              </w:rPr>
              <w:fldChar w:fldCharType="end"/>
            </w:r>
          </w:hyperlink>
        </w:p>
        <w:p w:rsidR="00086CEE" w:rsidRDefault="00546E19">
          <w:pPr>
            <w:pStyle w:val="TOC1"/>
            <w:tabs>
              <w:tab w:val="right" w:leader="dot" w:pos="9350"/>
            </w:tabs>
            <w:rPr>
              <w:rFonts w:cstheme="minorBidi"/>
              <w:noProof/>
            </w:rPr>
          </w:pPr>
          <w:hyperlink w:anchor="_Toc498663475" w:history="1">
            <w:r w:rsidR="00086CEE" w:rsidRPr="00924069">
              <w:rPr>
                <w:rStyle w:val="Hyperlink"/>
                <w:noProof/>
              </w:rPr>
              <w:t>Quest Specific Settings in The Quest Editor</w:t>
            </w:r>
            <w:r w:rsidR="00086CEE">
              <w:rPr>
                <w:noProof/>
                <w:webHidden/>
              </w:rPr>
              <w:tab/>
            </w:r>
            <w:r w:rsidR="00086CEE">
              <w:rPr>
                <w:noProof/>
                <w:webHidden/>
              </w:rPr>
              <w:fldChar w:fldCharType="begin"/>
            </w:r>
            <w:r w:rsidR="00086CEE">
              <w:rPr>
                <w:noProof/>
                <w:webHidden/>
              </w:rPr>
              <w:instrText xml:space="preserve"> PAGEREF _Toc498663475 \h </w:instrText>
            </w:r>
            <w:r w:rsidR="00086CEE">
              <w:rPr>
                <w:noProof/>
                <w:webHidden/>
              </w:rPr>
            </w:r>
            <w:r w:rsidR="00086CEE">
              <w:rPr>
                <w:noProof/>
                <w:webHidden/>
              </w:rPr>
              <w:fldChar w:fldCharType="separate"/>
            </w:r>
            <w:r w:rsidR="00460C19">
              <w:rPr>
                <w:noProof/>
                <w:webHidden/>
              </w:rPr>
              <w:t>21</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76" w:history="1">
            <w:r w:rsidR="00086CEE" w:rsidRPr="00924069">
              <w:rPr>
                <w:rStyle w:val="Hyperlink"/>
                <w:noProof/>
              </w:rPr>
              <w:t>Gather Quest Settings</w:t>
            </w:r>
            <w:r w:rsidR="00086CEE">
              <w:rPr>
                <w:noProof/>
                <w:webHidden/>
              </w:rPr>
              <w:tab/>
            </w:r>
            <w:r w:rsidR="00086CEE">
              <w:rPr>
                <w:noProof/>
                <w:webHidden/>
              </w:rPr>
              <w:fldChar w:fldCharType="begin"/>
            </w:r>
            <w:r w:rsidR="00086CEE">
              <w:rPr>
                <w:noProof/>
                <w:webHidden/>
              </w:rPr>
              <w:instrText xml:space="preserve"> PAGEREF _Toc498663476 \h </w:instrText>
            </w:r>
            <w:r w:rsidR="00086CEE">
              <w:rPr>
                <w:noProof/>
                <w:webHidden/>
              </w:rPr>
            </w:r>
            <w:r w:rsidR="00086CEE">
              <w:rPr>
                <w:noProof/>
                <w:webHidden/>
              </w:rPr>
              <w:fldChar w:fldCharType="separate"/>
            </w:r>
            <w:r w:rsidR="00460C19">
              <w:rPr>
                <w:noProof/>
                <w:webHidden/>
              </w:rPr>
              <w:t>21</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77" w:history="1">
            <w:r w:rsidR="00086CEE" w:rsidRPr="00924069">
              <w:rPr>
                <w:rStyle w:val="Hyperlink"/>
                <w:noProof/>
              </w:rPr>
              <w:t>Assassinate Quest Settings</w:t>
            </w:r>
            <w:r w:rsidR="00086CEE">
              <w:rPr>
                <w:noProof/>
                <w:webHidden/>
              </w:rPr>
              <w:tab/>
            </w:r>
            <w:r w:rsidR="00086CEE">
              <w:rPr>
                <w:noProof/>
                <w:webHidden/>
              </w:rPr>
              <w:fldChar w:fldCharType="begin"/>
            </w:r>
            <w:r w:rsidR="00086CEE">
              <w:rPr>
                <w:noProof/>
                <w:webHidden/>
              </w:rPr>
              <w:instrText xml:space="preserve"> PAGEREF _Toc498663477 \h </w:instrText>
            </w:r>
            <w:r w:rsidR="00086CEE">
              <w:rPr>
                <w:noProof/>
                <w:webHidden/>
              </w:rPr>
            </w:r>
            <w:r w:rsidR="00086CEE">
              <w:rPr>
                <w:noProof/>
                <w:webHidden/>
              </w:rPr>
              <w:fldChar w:fldCharType="separate"/>
            </w:r>
            <w:r w:rsidR="00460C19">
              <w:rPr>
                <w:noProof/>
                <w:webHidden/>
              </w:rPr>
              <w:t>21</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78" w:history="1">
            <w:r w:rsidR="00086CEE" w:rsidRPr="00924069">
              <w:rPr>
                <w:rStyle w:val="Hyperlink"/>
                <w:noProof/>
              </w:rPr>
              <w:t>Generic Quest Settings</w:t>
            </w:r>
            <w:r w:rsidR="00086CEE">
              <w:rPr>
                <w:noProof/>
                <w:webHidden/>
              </w:rPr>
              <w:tab/>
            </w:r>
            <w:r w:rsidR="00086CEE">
              <w:rPr>
                <w:noProof/>
                <w:webHidden/>
              </w:rPr>
              <w:fldChar w:fldCharType="begin"/>
            </w:r>
            <w:r w:rsidR="00086CEE">
              <w:rPr>
                <w:noProof/>
                <w:webHidden/>
              </w:rPr>
              <w:instrText xml:space="preserve"> PAGEREF _Toc498663478 \h </w:instrText>
            </w:r>
            <w:r w:rsidR="00086CEE">
              <w:rPr>
                <w:noProof/>
                <w:webHidden/>
              </w:rPr>
            </w:r>
            <w:r w:rsidR="00086CEE">
              <w:rPr>
                <w:noProof/>
                <w:webHidden/>
              </w:rPr>
              <w:fldChar w:fldCharType="separate"/>
            </w:r>
            <w:r w:rsidR="00460C19">
              <w:rPr>
                <w:noProof/>
                <w:webHidden/>
              </w:rPr>
              <w:t>22</w:t>
            </w:r>
            <w:r w:rsidR="00086CEE">
              <w:rPr>
                <w:noProof/>
                <w:webHidden/>
              </w:rPr>
              <w:fldChar w:fldCharType="end"/>
            </w:r>
          </w:hyperlink>
        </w:p>
        <w:p w:rsidR="00086CEE" w:rsidRDefault="00546E19">
          <w:pPr>
            <w:pStyle w:val="TOC1"/>
            <w:tabs>
              <w:tab w:val="right" w:leader="dot" w:pos="9350"/>
            </w:tabs>
            <w:rPr>
              <w:rFonts w:cstheme="minorBidi"/>
              <w:noProof/>
            </w:rPr>
          </w:pPr>
          <w:hyperlink w:anchor="_Toc498663479" w:history="1">
            <w:r w:rsidR="00086CEE" w:rsidRPr="00924069">
              <w:rPr>
                <w:rStyle w:val="Hyperlink"/>
                <w:noProof/>
              </w:rPr>
              <w:t>Creating Generic Quests and Setting Up Generic Quest Actions</w:t>
            </w:r>
            <w:r w:rsidR="00086CEE">
              <w:rPr>
                <w:noProof/>
                <w:webHidden/>
              </w:rPr>
              <w:tab/>
            </w:r>
            <w:r w:rsidR="00086CEE">
              <w:rPr>
                <w:noProof/>
                <w:webHidden/>
              </w:rPr>
              <w:fldChar w:fldCharType="begin"/>
            </w:r>
            <w:r w:rsidR="00086CEE">
              <w:rPr>
                <w:noProof/>
                <w:webHidden/>
              </w:rPr>
              <w:instrText xml:space="preserve"> PAGEREF _Toc498663479 \h </w:instrText>
            </w:r>
            <w:r w:rsidR="00086CEE">
              <w:rPr>
                <w:noProof/>
                <w:webHidden/>
              </w:rPr>
            </w:r>
            <w:r w:rsidR="00086CEE">
              <w:rPr>
                <w:noProof/>
                <w:webHidden/>
              </w:rPr>
              <w:fldChar w:fldCharType="separate"/>
            </w:r>
            <w:r w:rsidR="00460C19">
              <w:rPr>
                <w:noProof/>
                <w:webHidden/>
              </w:rPr>
              <w:t>22</w:t>
            </w:r>
            <w:r w:rsidR="00086CEE">
              <w:rPr>
                <w:noProof/>
                <w:webHidden/>
              </w:rPr>
              <w:fldChar w:fldCharType="end"/>
            </w:r>
          </w:hyperlink>
        </w:p>
        <w:p w:rsidR="00086CEE" w:rsidRDefault="00546E19">
          <w:pPr>
            <w:pStyle w:val="TOC1"/>
            <w:tabs>
              <w:tab w:val="right" w:leader="dot" w:pos="9350"/>
            </w:tabs>
            <w:rPr>
              <w:rFonts w:cstheme="minorBidi"/>
              <w:noProof/>
            </w:rPr>
          </w:pPr>
          <w:hyperlink w:anchor="_Toc498663480" w:history="1">
            <w:r w:rsidR="00086CEE" w:rsidRPr="00924069">
              <w:rPr>
                <w:rStyle w:val="Hyperlink"/>
                <w:noProof/>
              </w:rPr>
              <w:t>Custom Code Extensions</w:t>
            </w:r>
            <w:r w:rsidR="00086CEE">
              <w:rPr>
                <w:noProof/>
                <w:webHidden/>
              </w:rPr>
              <w:tab/>
            </w:r>
            <w:r w:rsidR="00086CEE">
              <w:rPr>
                <w:noProof/>
                <w:webHidden/>
              </w:rPr>
              <w:fldChar w:fldCharType="begin"/>
            </w:r>
            <w:r w:rsidR="00086CEE">
              <w:rPr>
                <w:noProof/>
                <w:webHidden/>
              </w:rPr>
              <w:instrText xml:space="preserve"> PAGEREF _Toc498663480 \h </w:instrText>
            </w:r>
            <w:r w:rsidR="00086CEE">
              <w:rPr>
                <w:noProof/>
                <w:webHidden/>
              </w:rPr>
            </w:r>
            <w:r w:rsidR="00086CEE">
              <w:rPr>
                <w:noProof/>
                <w:webHidden/>
              </w:rPr>
              <w:fldChar w:fldCharType="separate"/>
            </w:r>
            <w:r w:rsidR="00460C19">
              <w:rPr>
                <w:noProof/>
                <w:webHidden/>
              </w:rPr>
              <w:t>23</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81" w:history="1">
            <w:r w:rsidR="00086CEE" w:rsidRPr="00924069">
              <w:rPr>
                <w:rStyle w:val="Hyperlink"/>
                <w:noProof/>
              </w:rPr>
              <w:t>Adding New Experience Functions</w:t>
            </w:r>
            <w:r w:rsidR="00086CEE">
              <w:rPr>
                <w:noProof/>
                <w:webHidden/>
              </w:rPr>
              <w:tab/>
            </w:r>
            <w:r w:rsidR="00086CEE">
              <w:rPr>
                <w:noProof/>
                <w:webHidden/>
              </w:rPr>
              <w:fldChar w:fldCharType="begin"/>
            </w:r>
            <w:r w:rsidR="00086CEE">
              <w:rPr>
                <w:noProof/>
                <w:webHidden/>
              </w:rPr>
              <w:instrText xml:space="preserve"> PAGEREF _Toc498663481 \h </w:instrText>
            </w:r>
            <w:r w:rsidR="00086CEE">
              <w:rPr>
                <w:noProof/>
                <w:webHidden/>
              </w:rPr>
            </w:r>
            <w:r w:rsidR="00086CEE">
              <w:rPr>
                <w:noProof/>
                <w:webHidden/>
              </w:rPr>
              <w:fldChar w:fldCharType="separate"/>
            </w:r>
            <w:r w:rsidR="00460C19">
              <w:rPr>
                <w:noProof/>
                <w:webHidden/>
              </w:rPr>
              <w:t>23</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82" w:history="1">
            <w:r w:rsidR="00086CEE" w:rsidRPr="00924069">
              <w:rPr>
                <w:rStyle w:val="Hyperlink"/>
                <w:noProof/>
              </w:rPr>
              <w:t>Adding New Stats and Trends</w:t>
            </w:r>
            <w:r w:rsidR="00086CEE">
              <w:rPr>
                <w:noProof/>
                <w:webHidden/>
              </w:rPr>
              <w:tab/>
            </w:r>
            <w:r w:rsidR="00086CEE">
              <w:rPr>
                <w:noProof/>
                <w:webHidden/>
              </w:rPr>
              <w:fldChar w:fldCharType="begin"/>
            </w:r>
            <w:r w:rsidR="00086CEE">
              <w:rPr>
                <w:noProof/>
                <w:webHidden/>
              </w:rPr>
              <w:instrText xml:space="preserve"> PAGEREF _Toc498663482 \h </w:instrText>
            </w:r>
            <w:r w:rsidR="00086CEE">
              <w:rPr>
                <w:noProof/>
                <w:webHidden/>
              </w:rPr>
            </w:r>
            <w:r w:rsidR="00086CEE">
              <w:rPr>
                <w:noProof/>
                <w:webHidden/>
              </w:rPr>
              <w:fldChar w:fldCharType="separate"/>
            </w:r>
            <w:r w:rsidR="00460C19">
              <w:rPr>
                <w:noProof/>
                <w:webHidden/>
              </w:rPr>
              <w:t>25</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83" w:history="1">
            <w:r w:rsidR="00086CEE" w:rsidRPr="00924069">
              <w:rPr>
                <w:rStyle w:val="Hyperlink"/>
                <w:noProof/>
              </w:rPr>
              <w:t>Creating A StatType</w:t>
            </w:r>
            <w:r w:rsidR="00086CEE">
              <w:rPr>
                <w:noProof/>
                <w:webHidden/>
              </w:rPr>
              <w:tab/>
            </w:r>
            <w:r w:rsidR="00086CEE">
              <w:rPr>
                <w:noProof/>
                <w:webHidden/>
              </w:rPr>
              <w:fldChar w:fldCharType="begin"/>
            </w:r>
            <w:r w:rsidR="00086CEE">
              <w:rPr>
                <w:noProof/>
                <w:webHidden/>
              </w:rPr>
              <w:instrText xml:space="preserve"> PAGEREF _Toc498663483 \h </w:instrText>
            </w:r>
            <w:r w:rsidR="00086CEE">
              <w:rPr>
                <w:noProof/>
                <w:webHidden/>
              </w:rPr>
            </w:r>
            <w:r w:rsidR="00086CEE">
              <w:rPr>
                <w:noProof/>
                <w:webHidden/>
              </w:rPr>
              <w:fldChar w:fldCharType="separate"/>
            </w:r>
            <w:r w:rsidR="00460C19">
              <w:rPr>
                <w:noProof/>
                <w:webHidden/>
              </w:rPr>
              <w:t>25</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84" w:history="1">
            <w:r w:rsidR="00086CEE" w:rsidRPr="00924069">
              <w:rPr>
                <w:rStyle w:val="Hyperlink"/>
                <w:noProof/>
              </w:rPr>
              <w:t>Creating a statcomponent</w:t>
            </w:r>
            <w:r w:rsidR="00086CEE">
              <w:rPr>
                <w:noProof/>
                <w:webHidden/>
              </w:rPr>
              <w:tab/>
            </w:r>
            <w:r w:rsidR="00086CEE">
              <w:rPr>
                <w:noProof/>
                <w:webHidden/>
              </w:rPr>
              <w:fldChar w:fldCharType="begin"/>
            </w:r>
            <w:r w:rsidR="00086CEE">
              <w:rPr>
                <w:noProof/>
                <w:webHidden/>
              </w:rPr>
              <w:instrText xml:space="preserve"> PAGEREF _Toc498663484 \h </w:instrText>
            </w:r>
            <w:r w:rsidR="00086CEE">
              <w:rPr>
                <w:noProof/>
                <w:webHidden/>
              </w:rPr>
            </w:r>
            <w:r w:rsidR="00086CEE">
              <w:rPr>
                <w:noProof/>
                <w:webHidden/>
              </w:rPr>
              <w:fldChar w:fldCharType="separate"/>
            </w:r>
            <w:r w:rsidR="00460C19">
              <w:rPr>
                <w:noProof/>
                <w:webHidden/>
              </w:rPr>
              <w:t>25</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85" w:history="1">
            <w:r w:rsidR="00086CEE" w:rsidRPr="00924069">
              <w:rPr>
                <w:rStyle w:val="Hyperlink"/>
                <w:noProof/>
              </w:rPr>
              <w:t>Creating A StatTrend</w:t>
            </w:r>
            <w:r w:rsidR="00086CEE">
              <w:rPr>
                <w:noProof/>
                <w:webHidden/>
              </w:rPr>
              <w:tab/>
            </w:r>
            <w:r w:rsidR="00086CEE">
              <w:rPr>
                <w:noProof/>
                <w:webHidden/>
              </w:rPr>
              <w:fldChar w:fldCharType="begin"/>
            </w:r>
            <w:r w:rsidR="00086CEE">
              <w:rPr>
                <w:noProof/>
                <w:webHidden/>
              </w:rPr>
              <w:instrText xml:space="preserve"> PAGEREF _Toc498663485 \h </w:instrText>
            </w:r>
            <w:r w:rsidR="00086CEE">
              <w:rPr>
                <w:noProof/>
                <w:webHidden/>
              </w:rPr>
            </w:r>
            <w:r w:rsidR="00086CEE">
              <w:rPr>
                <w:noProof/>
                <w:webHidden/>
              </w:rPr>
              <w:fldChar w:fldCharType="separate"/>
            </w:r>
            <w:r w:rsidR="00460C19">
              <w:rPr>
                <w:noProof/>
                <w:webHidden/>
              </w:rPr>
              <w:t>25</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86" w:history="1">
            <w:r w:rsidR="00086CEE" w:rsidRPr="00924069">
              <w:rPr>
                <w:rStyle w:val="Hyperlink"/>
                <w:noProof/>
              </w:rPr>
              <w:t>Creating a StatHandler/StatStrategy</w:t>
            </w:r>
            <w:r w:rsidR="00086CEE">
              <w:rPr>
                <w:noProof/>
                <w:webHidden/>
              </w:rPr>
              <w:tab/>
            </w:r>
            <w:r w:rsidR="00086CEE">
              <w:rPr>
                <w:noProof/>
                <w:webHidden/>
              </w:rPr>
              <w:fldChar w:fldCharType="begin"/>
            </w:r>
            <w:r w:rsidR="00086CEE">
              <w:rPr>
                <w:noProof/>
                <w:webHidden/>
              </w:rPr>
              <w:instrText xml:space="preserve"> PAGEREF _Toc498663486 \h </w:instrText>
            </w:r>
            <w:r w:rsidR="00086CEE">
              <w:rPr>
                <w:noProof/>
                <w:webHidden/>
              </w:rPr>
            </w:r>
            <w:r w:rsidR="00086CEE">
              <w:rPr>
                <w:noProof/>
                <w:webHidden/>
              </w:rPr>
              <w:fldChar w:fldCharType="separate"/>
            </w:r>
            <w:r w:rsidR="00460C19">
              <w:rPr>
                <w:noProof/>
                <w:webHidden/>
              </w:rPr>
              <w:t>26</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87" w:history="1">
            <w:r w:rsidR="00086CEE" w:rsidRPr="00924069">
              <w:rPr>
                <w:rStyle w:val="Hyperlink"/>
                <w:noProof/>
              </w:rPr>
              <w:t>Setup the stat handler / stat strategy in VLevelManagerCustom Class</w:t>
            </w:r>
            <w:r w:rsidR="00086CEE">
              <w:rPr>
                <w:noProof/>
                <w:webHidden/>
              </w:rPr>
              <w:tab/>
            </w:r>
            <w:r w:rsidR="00086CEE">
              <w:rPr>
                <w:noProof/>
                <w:webHidden/>
              </w:rPr>
              <w:fldChar w:fldCharType="begin"/>
            </w:r>
            <w:r w:rsidR="00086CEE">
              <w:rPr>
                <w:noProof/>
                <w:webHidden/>
              </w:rPr>
              <w:instrText xml:space="preserve"> PAGEREF _Toc498663487 \h </w:instrText>
            </w:r>
            <w:r w:rsidR="00086CEE">
              <w:rPr>
                <w:noProof/>
                <w:webHidden/>
              </w:rPr>
            </w:r>
            <w:r w:rsidR="00086CEE">
              <w:rPr>
                <w:noProof/>
                <w:webHidden/>
              </w:rPr>
              <w:fldChar w:fldCharType="separate"/>
            </w:r>
            <w:r w:rsidR="00460C19">
              <w:rPr>
                <w:noProof/>
                <w:webHidden/>
              </w:rPr>
              <w:t>27</w:t>
            </w:r>
            <w:r w:rsidR="00086CEE">
              <w:rPr>
                <w:noProof/>
                <w:webHidden/>
              </w:rPr>
              <w:fldChar w:fldCharType="end"/>
            </w:r>
          </w:hyperlink>
        </w:p>
        <w:p w:rsidR="00086CEE" w:rsidRDefault="00546E19">
          <w:pPr>
            <w:pStyle w:val="TOC2"/>
            <w:tabs>
              <w:tab w:val="right" w:leader="dot" w:pos="9350"/>
            </w:tabs>
            <w:rPr>
              <w:rFonts w:cstheme="minorBidi"/>
              <w:noProof/>
            </w:rPr>
          </w:pPr>
          <w:hyperlink w:anchor="_Toc498663488" w:history="1">
            <w:r w:rsidR="00086CEE" w:rsidRPr="00924069">
              <w:rPr>
                <w:rStyle w:val="Hyperlink"/>
                <w:noProof/>
              </w:rPr>
              <w:t>Saving New Types of MonoBehaviors</w:t>
            </w:r>
            <w:r w:rsidR="00086CEE">
              <w:rPr>
                <w:noProof/>
                <w:webHidden/>
              </w:rPr>
              <w:tab/>
            </w:r>
            <w:r w:rsidR="00086CEE">
              <w:rPr>
                <w:noProof/>
                <w:webHidden/>
              </w:rPr>
              <w:fldChar w:fldCharType="begin"/>
            </w:r>
            <w:r w:rsidR="00086CEE">
              <w:rPr>
                <w:noProof/>
                <w:webHidden/>
              </w:rPr>
              <w:instrText xml:space="preserve"> PAGEREF _Toc498663488 \h </w:instrText>
            </w:r>
            <w:r w:rsidR="00086CEE">
              <w:rPr>
                <w:noProof/>
                <w:webHidden/>
              </w:rPr>
            </w:r>
            <w:r w:rsidR="00086CEE">
              <w:rPr>
                <w:noProof/>
                <w:webHidden/>
              </w:rPr>
              <w:fldChar w:fldCharType="separate"/>
            </w:r>
            <w:r w:rsidR="00460C19">
              <w:rPr>
                <w:noProof/>
                <w:webHidden/>
              </w:rPr>
              <w:t>27</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89" w:history="1">
            <w:r w:rsidR="00086CEE" w:rsidRPr="00924069">
              <w:rPr>
                <w:rStyle w:val="Hyperlink"/>
                <w:noProof/>
              </w:rPr>
              <w:t>Create a New SerializedContent class</w:t>
            </w:r>
            <w:r w:rsidR="00086CEE">
              <w:rPr>
                <w:noProof/>
                <w:webHidden/>
              </w:rPr>
              <w:tab/>
            </w:r>
            <w:r w:rsidR="00086CEE">
              <w:rPr>
                <w:noProof/>
                <w:webHidden/>
              </w:rPr>
              <w:fldChar w:fldCharType="begin"/>
            </w:r>
            <w:r w:rsidR="00086CEE">
              <w:rPr>
                <w:noProof/>
                <w:webHidden/>
              </w:rPr>
              <w:instrText xml:space="preserve"> PAGEREF _Toc498663489 \h </w:instrText>
            </w:r>
            <w:r w:rsidR="00086CEE">
              <w:rPr>
                <w:noProof/>
                <w:webHidden/>
              </w:rPr>
            </w:r>
            <w:r w:rsidR="00086CEE">
              <w:rPr>
                <w:noProof/>
                <w:webHidden/>
              </w:rPr>
              <w:fldChar w:fldCharType="separate"/>
            </w:r>
            <w:r w:rsidR="00460C19">
              <w:rPr>
                <w:noProof/>
                <w:webHidden/>
              </w:rPr>
              <w:t>28</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90" w:history="1">
            <w:r w:rsidR="00086CEE" w:rsidRPr="00924069">
              <w:rPr>
                <w:rStyle w:val="Hyperlink"/>
                <w:noProof/>
              </w:rPr>
              <w:t>Create a New SerializationStrategy class</w:t>
            </w:r>
            <w:r w:rsidR="00086CEE">
              <w:rPr>
                <w:noProof/>
                <w:webHidden/>
              </w:rPr>
              <w:tab/>
            </w:r>
            <w:r w:rsidR="00086CEE">
              <w:rPr>
                <w:noProof/>
                <w:webHidden/>
              </w:rPr>
              <w:fldChar w:fldCharType="begin"/>
            </w:r>
            <w:r w:rsidR="00086CEE">
              <w:rPr>
                <w:noProof/>
                <w:webHidden/>
              </w:rPr>
              <w:instrText xml:space="preserve"> PAGEREF _Toc498663490 \h </w:instrText>
            </w:r>
            <w:r w:rsidR="00086CEE">
              <w:rPr>
                <w:noProof/>
                <w:webHidden/>
              </w:rPr>
            </w:r>
            <w:r w:rsidR="00086CEE">
              <w:rPr>
                <w:noProof/>
                <w:webHidden/>
              </w:rPr>
              <w:fldChar w:fldCharType="separate"/>
            </w:r>
            <w:r w:rsidR="00460C19">
              <w:rPr>
                <w:noProof/>
                <w:webHidden/>
              </w:rPr>
              <w:t>28</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91" w:history="1">
            <w:r w:rsidR="00086CEE" w:rsidRPr="00924069">
              <w:rPr>
                <w:rStyle w:val="Hyperlink"/>
                <w:noProof/>
              </w:rPr>
              <w:t>Update SerailizationStrategies enum</w:t>
            </w:r>
            <w:r w:rsidR="00086CEE">
              <w:rPr>
                <w:noProof/>
                <w:webHidden/>
              </w:rPr>
              <w:tab/>
            </w:r>
            <w:r w:rsidR="00086CEE">
              <w:rPr>
                <w:noProof/>
                <w:webHidden/>
              </w:rPr>
              <w:fldChar w:fldCharType="begin"/>
            </w:r>
            <w:r w:rsidR="00086CEE">
              <w:rPr>
                <w:noProof/>
                <w:webHidden/>
              </w:rPr>
              <w:instrText xml:space="preserve"> PAGEREF _Toc498663491 \h </w:instrText>
            </w:r>
            <w:r w:rsidR="00086CEE">
              <w:rPr>
                <w:noProof/>
                <w:webHidden/>
              </w:rPr>
            </w:r>
            <w:r w:rsidR="00086CEE">
              <w:rPr>
                <w:noProof/>
                <w:webHidden/>
              </w:rPr>
              <w:fldChar w:fldCharType="separate"/>
            </w:r>
            <w:r w:rsidR="00460C19">
              <w:rPr>
                <w:noProof/>
                <w:webHidden/>
              </w:rPr>
              <w:t>28</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92" w:history="1">
            <w:r w:rsidR="00086CEE" w:rsidRPr="00924069">
              <w:rPr>
                <w:rStyle w:val="Hyperlink"/>
                <w:noProof/>
              </w:rPr>
              <w:t>Update MonoBehaviourSerializationStrategyCustom.cs Source File</w:t>
            </w:r>
            <w:r w:rsidR="00086CEE">
              <w:rPr>
                <w:noProof/>
                <w:webHidden/>
              </w:rPr>
              <w:tab/>
            </w:r>
            <w:r w:rsidR="00086CEE">
              <w:rPr>
                <w:noProof/>
                <w:webHidden/>
              </w:rPr>
              <w:fldChar w:fldCharType="begin"/>
            </w:r>
            <w:r w:rsidR="00086CEE">
              <w:rPr>
                <w:noProof/>
                <w:webHidden/>
              </w:rPr>
              <w:instrText xml:space="preserve"> PAGEREF _Toc498663492 \h </w:instrText>
            </w:r>
            <w:r w:rsidR="00086CEE">
              <w:rPr>
                <w:noProof/>
                <w:webHidden/>
              </w:rPr>
            </w:r>
            <w:r w:rsidR="00086CEE">
              <w:rPr>
                <w:noProof/>
                <w:webHidden/>
              </w:rPr>
              <w:fldChar w:fldCharType="separate"/>
            </w:r>
            <w:r w:rsidR="00460C19">
              <w:rPr>
                <w:noProof/>
                <w:webHidden/>
              </w:rPr>
              <w:t>28</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93" w:history="1">
            <w:r w:rsidR="00086CEE" w:rsidRPr="00924069">
              <w:rPr>
                <w:rStyle w:val="Hyperlink"/>
                <w:noProof/>
              </w:rPr>
              <w:t>Update SerializerCustom.cs Source File</w:t>
            </w:r>
            <w:r w:rsidR="00086CEE">
              <w:rPr>
                <w:noProof/>
                <w:webHidden/>
              </w:rPr>
              <w:tab/>
            </w:r>
            <w:r w:rsidR="00086CEE">
              <w:rPr>
                <w:noProof/>
                <w:webHidden/>
              </w:rPr>
              <w:fldChar w:fldCharType="begin"/>
            </w:r>
            <w:r w:rsidR="00086CEE">
              <w:rPr>
                <w:noProof/>
                <w:webHidden/>
              </w:rPr>
              <w:instrText xml:space="preserve"> PAGEREF _Toc498663493 \h </w:instrText>
            </w:r>
            <w:r w:rsidR="00086CEE">
              <w:rPr>
                <w:noProof/>
                <w:webHidden/>
              </w:rPr>
            </w:r>
            <w:r w:rsidR="00086CEE">
              <w:rPr>
                <w:noProof/>
                <w:webHidden/>
              </w:rPr>
              <w:fldChar w:fldCharType="separate"/>
            </w:r>
            <w:r w:rsidR="00460C19">
              <w:rPr>
                <w:noProof/>
                <w:webHidden/>
              </w:rPr>
              <w:t>29</w:t>
            </w:r>
            <w:r w:rsidR="00086CEE">
              <w:rPr>
                <w:noProof/>
                <w:webHidden/>
              </w:rPr>
              <w:fldChar w:fldCharType="end"/>
            </w:r>
          </w:hyperlink>
        </w:p>
        <w:p w:rsidR="00086CEE" w:rsidRDefault="00546E19">
          <w:pPr>
            <w:pStyle w:val="TOC3"/>
            <w:tabs>
              <w:tab w:val="right" w:leader="dot" w:pos="9350"/>
            </w:tabs>
            <w:rPr>
              <w:rFonts w:cstheme="minorBidi"/>
              <w:noProof/>
            </w:rPr>
          </w:pPr>
          <w:hyperlink w:anchor="_Toc498663494" w:history="1">
            <w:r w:rsidR="00086CEE" w:rsidRPr="00924069">
              <w:rPr>
                <w:rStyle w:val="Hyperlink"/>
                <w:noProof/>
              </w:rPr>
              <w:t>Currently Supported MonoBehaviours and Properties for Saving</w:t>
            </w:r>
            <w:r w:rsidR="00086CEE">
              <w:rPr>
                <w:noProof/>
                <w:webHidden/>
              </w:rPr>
              <w:tab/>
            </w:r>
            <w:r w:rsidR="00086CEE">
              <w:rPr>
                <w:noProof/>
                <w:webHidden/>
              </w:rPr>
              <w:fldChar w:fldCharType="begin"/>
            </w:r>
            <w:r w:rsidR="00086CEE">
              <w:rPr>
                <w:noProof/>
                <w:webHidden/>
              </w:rPr>
              <w:instrText xml:space="preserve"> PAGEREF _Toc498663494 \h </w:instrText>
            </w:r>
            <w:r w:rsidR="00086CEE">
              <w:rPr>
                <w:noProof/>
                <w:webHidden/>
              </w:rPr>
            </w:r>
            <w:r w:rsidR="00086CEE">
              <w:rPr>
                <w:noProof/>
                <w:webHidden/>
              </w:rPr>
              <w:fldChar w:fldCharType="separate"/>
            </w:r>
            <w:r w:rsidR="00460C19">
              <w:rPr>
                <w:noProof/>
                <w:webHidden/>
              </w:rPr>
              <w:t>29</w:t>
            </w:r>
            <w:r w:rsidR="00086CEE">
              <w:rPr>
                <w:noProof/>
                <w:webHidden/>
              </w:rPr>
              <w:fldChar w:fldCharType="end"/>
            </w:r>
          </w:hyperlink>
        </w:p>
        <w:p w:rsidR="00086CEE" w:rsidRDefault="00546E19">
          <w:pPr>
            <w:pStyle w:val="TOC1"/>
            <w:tabs>
              <w:tab w:val="right" w:leader="dot" w:pos="9350"/>
            </w:tabs>
            <w:rPr>
              <w:rFonts w:cstheme="minorBidi"/>
              <w:noProof/>
            </w:rPr>
          </w:pPr>
          <w:hyperlink w:anchor="_Toc498663495" w:history="1">
            <w:r w:rsidR="00086CEE" w:rsidRPr="00924069">
              <w:rPr>
                <w:rStyle w:val="Hyperlink"/>
                <w:noProof/>
              </w:rPr>
              <w:t>FAQ</w:t>
            </w:r>
            <w:r w:rsidR="00086CEE">
              <w:rPr>
                <w:noProof/>
                <w:webHidden/>
              </w:rPr>
              <w:tab/>
            </w:r>
            <w:r w:rsidR="00086CEE">
              <w:rPr>
                <w:noProof/>
                <w:webHidden/>
              </w:rPr>
              <w:fldChar w:fldCharType="begin"/>
            </w:r>
            <w:r w:rsidR="00086CEE">
              <w:rPr>
                <w:noProof/>
                <w:webHidden/>
              </w:rPr>
              <w:instrText xml:space="preserve"> PAGEREF _Toc498663495 \h </w:instrText>
            </w:r>
            <w:r w:rsidR="00086CEE">
              <w:rPr>
                <w:noProof/>
                <w:webHidden/>
              </w:rPr>
            </w:r>
            <w:r w:rsidR="00086CEE">
              <w:rPr>
                <w:noProof/>
                <w:webHidden/>
              </w:rPr>
              <w:fldChar w:fldCharType="separate"/>
            </w:r>
            <w:r w:rsidR="00460C19">
              <w:rPr>
                <w:noProof/>
                <w:webHidden/>
              </w:rPr>
              <w:t>30</w:t>
            </w:r>
            <w:r w:rsidR="00086CEE">
              <w:rPr>
                <w:noProof/>
                <w:webHidden/>
              </w:rPr>
              <w:fldChar w:fldCharType="end"/>
            </w:r>
          </w:hyperlink>
        </w:p>
        <w:p w:rsidR="00B12A87" w:rsidRPr="00E3256B" w:rsidRDefault="00B12A87">
          <w:r w:rsidRPr="00E3256B">
            <w:rPr>
              <w:b/>
              <w:bCs/>
              <w:noProof/>
            </w:rPr>
            <w:fldChar w:fldCharType="end"/>
          </w:r>
        </w:p>
      </w:sdtContent>
    </w:sdt>
    <w:p w:rsidR="004E1AED" w:rsidRPr="00E3256B" w:rsidRDefault="004E1AED" w:rsidP="00963D13"/>
    <w:p w:rsidR="00B12A87" w:rsidRPr="00E3256B" w:rsidRDefault="00B12A87" w:rsidP="00963D13"/>
    <w:p w:rsidR="00B12A87" w:rsidRPr="00E3256B" w:rsidRDefault="00B12A87" w:rsidP="00963D13"/>
    <w:p w:rsidR="00B12A87" w:rsidRPr="00E3256B" w:rsidRDefault="00B12A87" w:rsidP="00963D13"/>
    <w:p w:rsidR="00E75414" w:rsidRDefault="00E75414" w:rsidP="00963D13"/>
    <w:p w:rsidR="00E75414" w:rsidRPr="00E3256B" w:rsidRDefault="00E75414" w:rsidP="00963D13"/>
    <w:p w:rsidR="00B12A87" w:rsidRPr="00E3256B" w:rsidRDefault="00B12A87" w:rsidP="00963D13"/>
    <w:p w:rsidR="00B12A87" w:rsidRDefault="00B12A87" w:rsidP="00963D13"/>
    <w:p w:rsidR="00086CEE" w:rsidRPr="00E3256B" w:rsidRDefault="00086CEE" w:rsidP="00963D13"/>
    <w:p w:rsidR="00B12A87" w:rsidRPr="00E3256B" w:rsidRDefault="00B12A87" w:rsidP="00963D13"/>
    <w:p w:rsidR="00B12A87" w:rsidRPr="00E3256B" w:rsidRDefault="00B12A87" w:rsidP="00963D13"/>
    <w:p w:rsidR="00B12A87" w:rsidRPr="00E3256B" w:rsidRDefault="00B12A87" w:rsidP="00B12A87">
      <w:pPr>
        <w:pStyle w:val="Heading1"/>
      </w:pPr>
      <w:bookmarkStart w:id="1" w:name="_Toc498663447"/>
      <w:r w:rsidRPr="00E3256B">
        <w:lastRenderedPageBreak/>
        <w:t>Introduction</w:t>
      </w:r>
      <w:bookmarkEnd w:id="1"/>
    </w:p>
    <w:p w:rsidR="00CD074F" w:rsidRPr="00E3256B" w:rsidRDefault="00CD074F" w:rsidP="00963D13"/>
    <w:p w:rsidR="00963D13" w:rsidRPr="00E3256B" w:rsidRDefault="00963D13" w:rsidP="00963D13">
      <w:r w:rsidRPr="00E3256B">
        <w:t xml:space="preserve">The RPG pack for Invector from </w:t>
      </w:r>
      <w:proofErr w:type="spellStart"/>
      <w:r w:rsidR="007B73B5" w:rsidRPr="00E3256B">
        <w:t>EviLA's</w:t>
      </w:r>
      <w:proofErr w:type="spellEnd"/>
      <w:r w:rsidRPr="00E3256B">
        <w:t xml:space="preserve"> Assets is a collection of systems and scripts meant as a starting point for those of you trying to build an RPG on your own. </w:t>
      </w:r>
    </w:p>
    <w:p w:rsidR="00963D13" w:rsidRPr="00E3256B" w:rsidRDefault="00963D13" w:rsidP="001C7EB7">
      <w:pPr>
        <w:tabs>
          <w:tab w:val="left" w:pos="1740"/>
        </w:tabs>
      </w:pPr>
      <w:r w:rsidRPr="00E3256B">
        <w:t xml:space="preserve">It comes with </w:t>
      </w:r>
      <w:r w:rsidR="001C7EB7" w:rsidRPr="00E3256B">
        <w:tab/>
      </w:r>
    </w:p>
    <w:p w:rsidR="00963D13" w:rsidRPr="00E3256B" w:rsidRDefault="00963D13" w:rsidP="002F0D3C">
      <w:pPr>
        <w:pStyle w:val="ListParagraph"/>
        <w:numPr>
          <w:ilvl w:val="0"/>
          <w:numId w:val="1"/>
        </w:numPr>
      </w:pPr>
      <w:r w:rsidRPr="00E3256B">
        <w:t xml:space="preserve">A quest system that allows you to add different quests to your game and modify them with several attributes to create variety and uniqueness among quests. </w:t>
      </w:r>
    </w:p>
    <w:p w:rsidR="00963D13" w:rsidRPr="00E3256B" w:rsidRDefault="00963D13" w:rsidP="002F0D3C">
      <w:pPr>
        <w:pStyle w:val="ListParagraph"/>
        <w:numPr>
          <w:ilvl w:val="0"/>
          <w:numId w:val="1"/>
        </w:numPr>
      </w:pPr>
      <w:r w:rsidRPr="00E3256B">
        <w:t xml:space="preserve">A runtime spawning system that works hand in hand or without the quest system above, to help you spawn enemies on meshes and terrains. </w:t>
      </w:r>
    </w:p>
    <w:p w:rsidR="00963D13" w:rsidRPr="00E3256B" w:rsidRDefault="00963D13" w:rsidP="002F0D3C">
      <w:pPr>
        <w:pStyle w:val="ListParagraph"/>
        <w:numPr>
          <w:ilvl w:val="0"/>
          <w:numId w:val="1"/>
        </w:numPr>
      </w:pPr>
      <w:r w:rsidRPr="00E3256B">
        <w:t xml:space="preserve">A vendor system, where you create sellers for various items. The vendor system comes with a currency system as well. </w:t>
      </w:r>
    </w:p>
    <w:p w:rsidR="00963D13" w:rsidRPr="00E3256B" w:rsidRDefault="00963D13" w:rsidP="002F0D3C">
      <w:pPr>
        <w:pStyle w:val="ListParagraph"/>
        <w:numPr>
          <w:ilvl w:val="0"/>
          <w:numId w:val="1"/>
        </w:numPr>
      </w:pPr>
      <w:r w:rsidRPr="00E3256B">
        <w:t xml:space="preserve">A persistence system, that helps you save and load your game. It is very extensible and requires a moderate level of scripting knowledge to work with. </w:t>
      </w:r>
    </w:p>
    <w:p w:rsidR="00963D13" w:rsidRPr="00E3256B" w:rsidRDefault="00963D13" w:rsidP="002F0D3C">
      <w:pPr>
        <w:pStyle w:val="ListParagraph"/>
        <w:numPr>
          <w:ilvl w:val="0"/>
          <w:numId w:val="1"/>
        </w:numPr>
      </w:pPr>
      <w:r w:rsidRPr="00E3256B">
        <w:t xml:space="preserve">An experience system, which comes with two different prebuilt levelling/experience functions with the ability extend and add your own. It is extensible but requires a moderate level of scripting knowledge to work with. </w:t>
      </w:r>
    </w:p>
    <w:p w:rsidR="00963D13" w:rsidRPr="00E3256B" w:rsidRDefault="00963D13" w:rsidP="002F0D3C">
      <w:pPr>
        <w:pStyle w:val="ListParagraph"/>
        <w:numPr>
          <w:ilvl w:val="0"/>
          <w:numId w:val="1"/>
        </w:numPr>
      </w:pPr>
      <w:r w:rsidRPr="00E3256B">
        <w:t xml:space="preserve"> A stat system that comes bundled with the experience system, where you're able to set specific trends</w:t>
      </w:r>
      <w:r w:rsidR="00FB4D10" w:rsidRPr="00E3256B">
        <w:t>,</w:t>
      </w:r>
      <w:r w:rsidRPr="00E3256B">
        <w:t xml:space="preserve"> for certain pro</w:t>
      </w:r>
      <w:r w:rsidR="00FB4D10" w:rsidRPr="00E3256B">
        <w:t xml:space="preserve">perties of the player or items that can be improved upon leveling up. For example player health or weapon damage, stamina costs etc. Fall off curves can also be determine how a trend behaves as the player levels up. </w:t>
      </w:r>
    </w:p>
    <w:p w:rsidR="00921897" w:rsidRPr="00E3256B" w:rsidRDefault="00FB4D10" w:rsidP="00FB4D10">
      <w:r w:rsidRPr="00E3256B">
        <w:t xml:space="preserve">However, you must always keep in mind that this RPG pack is not intended to solve all of your problems and is not intended to make the exact game you have in mind for you, but it will get you started with a lot of things that will otherwise take you a good few months to develop or put together. </w:t>
      </w:r>
    </w:p>
    <w:p w:rsidR="00921897" w:rsidRPr="00E3256B" w:rsidRDefault="00921897" w:rsidP="00FB4D10">
      <w:pPr>
        <w:rPr>
          <w:rFonts w:asciiTheme="majorHAnsi" w:hAnsiTheme="majorHAnsi"/>
          <w:color w:val="221E1F"/>
          <w:shd w:val="clear" w:color="auto" w:fill="FFFFFF"/>
        </w:rPr>
      </w:pPr>
      <w:r w:rsidRPr="00E3256B">
        <w:rPr>
          <w:rFonts w:asciiTheme="majorHAnsi" w:hAnsiTheme="majorHAnsi"/>
          <w:color w:val="221E1F"/>
          <w:shd w:val="clear" w:color="auto" w:fill="FFFFFF"/>
        </w:rPr>
        <w:t>Doesn't mean that I will not be supporting you when you run into an issue. I will pitch in wherever possible to give you a hand with the limited time I can spend on this addon with my actual day job.</w:t>
      </w:r>
    </w:p>
    <w:p w:rsidR="00FB4D10" w:rsidRPr="00E3256B" w:rsidRDefault="00FB4D10" w:rsidP="00FB4D10">
      <w:r w:rsidRPr="00E3256B">
        <w:t xml:space="preserve">It also helps that the scripts will be continuously supported and updated </w:t>
      </w:r>
      <w:r w:rsidR="0019584B" w:rsidRPr="00E3256B">
        <w:t>in correspondence to</w:t>
      </w:r>
      <w:r w:rsidRPr="00E3256B">
        <w:t xml:space="preserve"> all updates to Invector </w:t>
      </w:r>
      <w:r w:rsidR="0019584B" w:rsidRPr="00E3256B">
        <w:t>controller.</w:t>
      </w:r>
      <w:r w:rsidRPr="00E3256B">
        <w:t xml:space="preserve"> </w:t>
      </w:r>
    </w:p>
    <w:p w:rsidR="00FB4D10" w:rsidRPr="00E3256B" w:rsidRDefault="0019584B" w:rsidP="00FB4D10">
      <w:r w:rsidRPr="00E3256B">
        <w:t>I</w:t>
      </w:r>
      <w:r w:rsidR="00FB4D10" w:rsidRPr="00E3256B">
        <w:t xml:space="preserve">f any third party integrations are needed, I'll be happy to take a look and see what I can do if I own the asset. </w:t>
      </w:r>
    </w:p>
    <w:p w:rsidR="00E342B6" w:rsidRPr="00E3256B" w:rsidRDefault="00E342B6" w:rsidP="00FB4D10"/>
    <w:p w:rsidR="00FB4D10" w:rsidRPr="00E3256B" w:rsidRDefault="009376F0" w:rsidP="009376F0">
      <w:pPr>
        <w:tabs>
          <w:tab w:val="left" w:pos="7275"/>
        </w:tabs>
      </w:pPr>
      <w:r w:rsidRPr="00E3256B">
        <w:tab/>
      </w:r>
    </w:p>
    <w:p w:rsidR="00FB4D10" w:rsidRDefault="00FB4D10" w:rsidP="00FB4D10"/>
    <w:p w:rsidR="009C3318" w:rsidRDefault="009C3318" w:rsidP="00FB4D10"/>
    <w:p w:rsidR="009C3318" w:rsidRDefault="009C3318" w:rsidP="00FB4D10"/>
    <w:p w:rsidR="00FB4D10" w:rsidRPr="00E3256B" w:rsidRDefault="00F23199" w:rsidP="00FB4D10">
      <w:pPr>
        <w:pStyle w:val="Heading1"/>
      </w:pPr>
      <w:bookmarkStart w:id="2" w:name="_Toc498663448"/>
      <w:r w:rsidRPr="00E3256B">
        <w:lastRenderedPageBreak/>
        <w:t>G</w:t>
      </w:r>
      <w:r w:rsidR="00832221" w:rsidRPr="00E3256B">
        <w:t>etting S</w:t>
      </w:r>
      <w:r w:rsidR="00FB4D10" w:rsidRPr="00E3256B">
        <w:t>tarted</w:t>
      </w:r>
      <w:bookmarkEnd w:id="2"/>
    </w:p>
    <w:p w:rsidR="00FB4D10" w:rsidRPr="00E3256B" w:rsidRDefault="00F96EEF" w:rsidP="00F96EEF">
      <w:pPr>
        <w:pStyle w:val="Heading2"/>
      </w:pPr>
      <w:bookmarkStart w:id="3" w:name="_Toc498663449"/>
      <w:r w:rsidRPr="00E3256B">
        <w:t>Prerequisites</w:t>
      </w:r>
      <w:bookmarkEnd w:id="3"/>
    </w:p>
    <w:p w:rsidR="00C9779E" w:rsidRDefault="00F96EEF" w:rsidP="00FB4D10">
      <w:r w:rsidRPr="00E3256B">
        <w:t xml:space="preserve">The RPG pack is intended for the </w:t>
      </w:r>
      <w:r w:rsidR="006657D0" w:rsidRPr="00E3256B">
        <w:t xml:space="preserve">latest </w:t>
      </w:r>
      <w:r w:rsidRPr="00E3256B">
        <w:t>Melee</w:t>
      </w:r>
      <w:r w:rsidR="00083299" w:rsidRPr="00E3256B">
        <w:t>/Shooter</w:t>
      </w:r>
      <w:r w:rsidRPr="00E3256B">
        <w:t xml:space="preserve"> Combat Template </w:t>
      </w:r>
      <w:r w:rsidR="006657D0" w:rsidRPr="00E3256B">
        <w:t>a</w:t>
      </w:r>
      <w:r w:rsidRPr="00E3256B">
        <w:t xml:space="preserve">bove. </w:t>
      </w:r>
      <w:r w:rsidR="006657D0" w:rsidRPr="00E3256B">
        <w:t>At the time of writing the latest version of the Invector Melee Combat Template is v2.2d</w:t>
      </w:r>
      <w:r w:rsidR="00083299" w:rsidRPr="00E3256B">
        <w:t xml:space="preserve"> and the Shooter Combat Template is v1.1d</w:t>
      </w:r>
      <w:r w:rsidR="00B04403" w:rsidRPr="00E3256B">
        <w:t>. If you're coming across issues in newer version please feel free to contact me over the Invector forum.</w:t>
      </w:r>
    </w:p>
    <w:p w:rsidR="00E75414" w:rsidRPr="00E3256B" w:rsidRDefault="00E75414" w:rsidP="00FB4D10">
      <w:r>
        <w:t>The pack works with mobile deployments on Android and iOS since v1.0</w:t>
      </w:r>
    </w:p>
    <w:p w:rsidR="00E65399" w:rsidRPr="00E3256B" w:rsidRDefault="00AE0780" w:rsidP="00E65399">
      <w:pPr>
        <w:pStyle w:val="Heading2"/>
      </w:pPr>
      <w:bookmarkStart w:id="4" w:name="_Toc498663450"/>
      <w:r w:rsidRPr="00E3256B">
        <w:t>Installing The Add-On</w:t>
      </w:r>
      <w:r w:rsidR="00105319" w:rsidRPr="00E3256B">
        <w:t xml:space="preserve"> in Your Project</w:t>
      </w:r>
      <w:bookmarkEnd w:id="4"/>
    </w:p>
    <w:p w:rsidR="00E65399" w:rsidRPr="00E3256B" w:rsidRDefault="003E3311" w:rsidP="00FB4D10">
      <w:r w:rsidRPr="00836D8B">
        <w:rPr>
          <w:b/>
          <w:color w:val="FF0000"/>
        </w:rPr>
        <w:t>NOTE</w:t>
      </w:r>
      <w:r w:rsidRPr="00836D8B">
        <w:rPr>
          <w:color w:val="FF0000"/>
        </w:rPr>
        <w:t xml:space="preserve">: If you're reinstalling/updating the addon, delete the original addon package and extract the entire addon package again. </w:t>
      </w:r>
      <w:r w:rsidR="00836D8B">
        <w:br/>
      </w:r>
      <w:r>
        <w:br/>
      </w:r>
      <w:r w:rsidR="00E65399" w:rsidRPr="00E3256B">
        <w:t>Follow the steps below to the letter to install the addon without any issues. It's simple.</w:t>
      </w:r>
    </w:p>
    <w:p w:rsidR="00E65399" w:rsidRPr="00E3256B" w:rsidRDefault="00E65399" w:rsidP="002F0D3C">
      <w:pPr>
        <w:pStyle w:val="ListParagraph"/>
        <w:numPr>
          <w:ilvl w:val="0"/>
          <w:numId w:val="8"/>
        </w:numPr>
      </w:pPr>
      <w:r w:rsidRPr="00E3256B">
        <w:t xml:space="preserve">Import the package to the project after the latest version of the Invector controller is imported (as of now, at the time of writing, the latest version of Invector is 2.2d for Melee and 1.1d for Shooter). </w:t>
      </w:r>
    </w:p>
    <w:p w:rsidR="00C76176" w:rsidRPr="00E3256B" w:rsidRDefault="00C76176" w:rsidP="002F0D3C">
      <w:pPr>
        <w:pStyle w:val="ListParagraph"/>
        <w:numPr>
          <w:ilvl w:val="0"/>
          <w:numId w:val="8"/>
        </w:numPr>
      </w:pPr>
      <w:r w:rsidRPr="00E3256B">
        <w:t xml:space="preserve">You will see many compiler errors, not to worry. This is because of a few missing attributes that don't come by default in the controller. </w:t>
      </w:r>
    </w:p>
    <w:p w:rsidR="006A1C96" w:rsidRDefault="00DF6922" w:rsidP="002F0D3C">
      <w:pPr>
        <w:pStyle w:val="ListParagraph"/>
        <w:numPr>
          <w:ilvl w:val="0"/>
          <w:numId w:val="8"/>
        </w:numPr>
      </w:pPr>
      <w:r>
        <w:t>Go to the Assets\</w:t>
      </w:r>
      <w:proofErr w:type="spellStart"/>
      <w:r>
        <w:t>EviLA-RPGPack</w:t>
      </w:r>
      <w:proofErr w:type="spellEnd"/>
      <w:r>
        <w:t>\</w:t>
      </w:r>
      <w:r w:rsidR="006A1C96">
        <w:t xml:space="preserve">Resources\ folder and left click on the </w:t>
      </w:r>
      <w:proofErr w:type="spellStart"/>
      <w:r w:rsidR="006A1C96">
        <w:t>vItemEnumsRPGPack</w:t>
      </w:r>
      <w:proofErr w:type="spellEnd"/>
      <w:r w:rsidR="006A1C96">
        <w:t xml:space="preserve"> file to open the Inspector.</w:t>
      </w:r>
    </w:p>
    <w:p w:rsidR="009F42F1" w:rsidRDefault="006A1C96" w:rsidP="002F0D3C">
      <w:pPr>
        <w:pStyle w:val="ListParagraph"/>
        <w:numPr>
          <w:ilvl w:val="0"/>
          <w:numId w:val="8"/>
        </w:numPr>
      </w:pPr>
      <w:r>
        <w:t xml:space="preserve">On </w:t>
      </w:r>
      <w:proofErr w:type="gramStart"/>
      <w:r>
        <w:t>the inspect</w:t>
      </w:r>
      <w:proofErr w:type="gramEnd"/>
      <w:r>
        <w:t xml:space="preserve"> click the </w:t>
      </w:r>
      <w:proofErr w:type="spellStart"/>
      <w:r>
        <w:t>RefreshItemEnums</w:t>
      </w:r>
      <w:proofErr w:type="spellEnd"/>
      <w:r>
        <w:t xml:space="preserve"> button.</w:t>
      </w:r>
    </w:p>
    <w:p w:rsidR="006A1C96" w:rsidRDefault="006A1C96" w:rsidP="006A1C96">
      <w:pPr>
        <w:pStyle w:val="ListParagraph"/>
      </w:pPr>
      <w:r>
        <w:rPr>
          <w:noProof/>
          <w:lang w:eastAsia="en-US"/>
        </w:rPr>
        <w:drawing>
          <wp:inline distT="0" distB="0" distL="0" distR="0" wp14:anchorId="773FBC81" wp14:editId="4113CEC4">
            <wp:extent cx="5362575" cy="3019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3019425"/>
                    </a:xfrm>
                    <a:prstGeom prst="rect">
                      <a:avLst/>
                    </a:prstGeom>
                  </pic:spPr>
                </pic:pic>
              </a:graphicData>
            </a:graphic>
          </wp:inline>
        </w:drawing>
      </w:r>
    </w:p>
    <w:p w:rsidR="00F61476" w:rsidRPr="00E3256B" w:rsidRDefault="00F61476" w:rsidP="00F61476">
      <w:r>
        <w:tab/>
        <w:t>5. If the tag "</w:t>
      </w:r>
      <w:proofErr w:type="spellStart"/>
      <w:r>
        <w:t>questAction</w:t>
      </w:r>
      <w:proofErr w:type="spellEnd"/>
      <w:r>
        <w:t>" is missing in your tags list, add it.</w:t>
      </w:r>
    </w:p>
    <w:p w:rsidR="00415B3F" w:rsidRPr="00E3256B" w:rsidRDefault="00415B3F" w:rsidP="00415B3F">
      <w:r w:rsidRPr="00E3256B">
        <w:lastRenderedPageBreak/>
        <w:t>The above should clear all</w:t>
      </w:r>
      <w:r w:rsidR="00013808" w:rsidRPr="00E3256B">
        <w:t xml:space="preserve"> compiler errors in the system and you're good to go.</w:t>
      </w:r>
    </w:p>
    <w:p w:rsidR="00FB4D10" w:rsidRPr="00E3256B" w:rsidRDefault="00F57708" w:rsidP="00FB4D10">
      <w:pPr>
        <w:pStyle w:val="Heading2"/>
      </w:pPr>
      <w:bookmarkStart w:id="5" w:name="_Toc498663451"/>
      <w:r w:rsidRPr="00E3256B">
        <w:t>Setting up The Quest System</w:t>
      </w:r>
      <w:bookmarkEnd w:id="5"/>
    </w:p>
    <w:p w:rsidR="00F96EEF" w:rsidRPr="00E3256B" w:rsidRDefault="00F96EEF" w:rsidP="00FB4D10">
      <w:r w:rsidRPr="00E3256B">
        <w:t>The core of this RPG pack is the quest system. The following describes how you setup the quest system and any associated quests and objects before moving on to the other components of the RPG pack</w:t>
      </w:r>
    </w:p>
    <w:p w:rsidR="00F96EEF" w:rsidRPr="00E3256B" w:rsidRDefault="00345BDF" w:rsidP="005810F3">
      <w:pPr>
        <w:pStyle w:val="Heading3"/>
        <w:tabs>
          <w:tab w:val="center" w:pos="4680"/>
        </w:tabs>
      </w:pPr>
      <w:bookmarkStart w:id="6" w:name="_Toc498663452"/>
      <w:r w:rsidRPr="00E3256B">
        <w:t>Create Q</w:t>
      </w:r>
      <w:r w:rsidR="00F96EEF" w:rsidRPr="00E3256B">
        <w:t>uests</w:t>
      </w:r>
      <w:bookmarkEnd w:id="6"/>
      <w:r w:rsidR="005810F3" w:rsidRPr="00E3256B">
        <w:tab/>
      </w:r>
    </w:p>
    <w:p w:rsidR="00F96EEF" w:rsidRPr="00E3256B" w:rsidRDefault="006766C5" w:rsidP="002F0D3C">
      <w:pPr>
        <w:pStyle w:val="ListParagraph"/>
        <w:numPr>
          <w:ilvl w:val="0"/>
          <w:numId w:val="2"/>
        </w:numPr>
      </w:pPr>
      <w:r w:rsidRPr="00E3256B">
        <w:t xml:space="preserve">Navigate to Invector </w:t>
      </w:r>
      <w:r w:rsidR="00F96EEF" w:rsidRPr="00E3256B">
        <w:t xml:space="preserve">-&gt; Create New Quest List Data to create a quest list file. This file will be a scriptable objects based asset file where you build your quests. </w:t>
      </w:r>
    </w:p>
    <w:p w:rsidR="00F96EEF" w:rsidRPr="00E3256B" w:rsidRDefault="00F96EEF" w:rsidP="002F0D3C">
      <w:pPr>
        <w:pStyle w:val="ListParagraph"/>
        <w:numPr>
          <w:ilvl w:val="0"/>
          <w:numId w:val="2"/>
        </w:numPr>
      </w:pPr>
      <w:r w:rsidRPr="00E3256B">
        <w:t>Click on the file, and the</w:t>
      </w:r>
      <w:r w:rsidR="00653C34" w:rsidRPr="00E3256B">
        <w:t xml:space="preserve"> inspector, choose "Edit Quests i</w:t>
      </w:r>
      <w:r w:rsidRPr="00E3256B">
        <w:t>n List</w:t>
      </w:r>
      <w:r w:rsidR="00653C34" w:rsidRPr="00E3256B">
        <w:t>"</w:t>
      </w:r>
      <w:r w:rsidRPr="00E3256B">
        <w:t xml:space="preserve"> to open the Quest Editor. </w:t>
      </w:r>
    </w:p>
    <w:p w:rsidR="00F96EEF" w:rsidRPr="00E3256B" w:rsidRDefault="00F96EEF" w:rsidP="002F0D3C">
      <w:pPr>
        <w:pStyle w:val="ListParagraph"/>
        <w:numPr>
          <w:ilvl w:val="0"/>
          <w:numId w:val="2"/>
        </w:numPr>
      </w:pPr>
      <w:r w:rsidRPr="00E3256B">
        <w:t xml:space="preserve">Click on Create New Quest to create quests. </w:t>
      </w:r>
    </w:p>
    <w:p w:rsidR="00F96EEF" w:rsidRPr="00E3256B" w:rsidRDefault="00F96EEF" w:rsidP="002F0D3C">
      <w:pPr>
        <w:pStyle w:val="ListParagraph"/>
        <w:numPr>
          <w:ilvl w:val="0"/>
          <w:numId w:val="2"/>
        </w:numPr>
      </w:pPr>
      <w:r w:rsidRPr="00E3256B">
        <w:t xml:space="preserve">The following quest types are supported </w:t>
      </w:r>
    </w:p>
    <w:p w:rsidR="00F96EEF" w:rsidRPr="00E3256B" w:rsidRDefault="00F96EEF" w:rsidP="002F0D3C">
      <w:pPr>
        <w:pStyle w:val="ListParagraph"/>
        <w:numPr>
          <w:ilvl w:val="1"/>
          <w:numId w:val="2"/>
        </w:numPr>
      </w:pPr>
      <w:r w:rsidRPr="00E3256B">
        <w:t>Gather - Gather items</w:t>
      </w:r>
    </w:p>
    <w:p w:rsidR="00F96EEF" w:rsidRPr="00E3256B" w:rsidRDefault="00F96EEF" w:rsidP="002F0D3C">
      <w:pPr>
        <w:pStyle w:val="ListParagraph"/>
        <w:numPr>
          <w:ilvl w:val="1"/>
          <w:numId w:val="2"/>
        </w:numPr>
      </w:pPr>
      <w:r w:rsidRPr="00E3256B">
        <w:t xml:space="preserve">Discover - Discover a location / item </w:t>
      </w:r>
    </w:p>
    <w:p w:rsidR="00F96EEF" w:rsidRPr="00E3256B" w:rsidRDefault="00F96EEF" w:rsidP="002F0D3C">
      <w:pPr>
        <w:pStyle w:val="ListParagraph"/>
        <w:numPr>
          <w:ilvl w:val="1"/>
          <w:numId w:val="2"/>
        </w:numPr>
      </w:pPr>
      <w:r w:rsidRPr="00E3256B">
        <w:t>Assassinate - Assassinate a target</w:t>
      </w:r>
    </w:p>
    <w:p w:rsidR="005732F4" w:rsidRPr="00E3256B" w:rsidRDefault="005732F4" w:rsidP="002F0D3C">
      <w:pPr>
        <w:pStyle w:val="ListParagraph"/>
        <w:numPr>
          <w:ilvl w:val="1"/>
          <w:numId w:val="2"/>
        </w:numPr>
      </w:pPr>
      <w:r w:rsidRPr="00E3256B">
        <w:rPr>
          <w:strike/>
        </w:rPr>
        <w:t>Multiple Assassinate - Assassinate multiple targets of type</w:t>
      </w:r>
      <w:r w:rsidRPr="00E3256B">
        <w:t xml:space="preserve"> </w:t>
      </w:r>
      <w:r w:rsidR="000A4CC8" w:rsidRPr="00E3256B">
        <w:rPr>
          <w:b/>
          <w:color w:val="FF0000"/>
        </w:rPr>
        <w:t>(REMOVED</w:t>
      </w:r>
      <w:r w:rsidR="00585262" w:rsidRPr="00E3256B">
        <w:rPr>
          <w:b/>
          <w:color w:val="FF0000"/>
        </w:rPr>
        <w:t xml:space="preserve">. </w:t>
      </w:r>
      <w:r w:rsidR="00585262" w:rsidRPr="00E3256B">
        <w:rPr>
          <w:color w:val="FF0000"/>
          <w:sz w:val="18"/>
        </w:rPr>
        <w:t>INTENTION IS TO BE REPLACED BY GENERIC ACTION QUEST USING ACTION COUNT</w:t>
      </w:r>
      <w:r w:rsidR="007B7863" w:rsidRPr="00E3256B">
        <w:rPr>
          <w:color w:val="FF0000"/>
          <w:sz w:val="18"/>
        </w:rPr>
        <w:t xml:space="preserve"> OR COMBINING WITH SPAWNERS AND THEIR EVENTS</w:t>
      </w:r>
      <w:r w:rsidRPr="00E3256B">
        <w:rPr>
          <w:b/>
          <w:color w:val="FF0000"/>
        </w:rPr>
        <w:t>)</w:t>
      </w:r>
    </w:p>
    <w:p w:rsidR="00F96EEF" w:rsidRPr="00E3256B" w:rsidRDefault="00F96EEF" w:rsidP="002F0D3C">
      <w:pPr>
        <w:pStyle w:val="ListParagraph"/>
        <w:numPr>
          <w:ilvl w:val="1"/>
          <w:numId w:val="2"/>
        </w:numPr>
      </w:pPr>
      <w:r w:rsidRPr="00E3256B">
        <w:t>Escort - Escort a target to a location</w:t>
      </w:r>
    </w:p>
    <w:p w:rsidR="00F96EEF" w:rsidRPr="00E3256B" w:rsidRDefault="00F96EEF" w:rsidP="002F0D3C">
      <w:pPr>
        <w:pStyle w:val="ListParagraph"/>
        <w:numPr>
          <w:ilvl w:val="1"/>
          <w:numId w:val="2"/>
        </w:numPr>
      </w:pPr>
      <w:r w:rsidRPr="00E3256B">
        <w:t>Multiple - Create a larger quest with several secondary quests that belong to the quest types above</w:t>
      </w:r>
    </w:p>
    <w:p w:rsidR="00620EE9" w:rsidRPr="00E3256B" w:rsidRDefault="00706222" w:rsidP="002F0D3C">
      <w:pPr>
        <w:pStyle w:val="ListParagraph"/>
        <w:numPr>
          <w:ilvl w:val="1"/>
          <w:numId w:val="2"/>
        </w:numPr>
        <w:rPr>
          <w:highlight w:val="yellow"/>
        </w:rPr>
      </w:pPr>
      <w:proofErr w:type="gramStart"/>
      <w:r w:rsidRPr="00E3256B">
        <w:rPr>
          <w:highlight w:val="yellow"/>
        </w:rPr>
        <w:t>v(</w:t>
      </w:r>
      <w:proofErr w:type="gramEnd"/>
      <w:r w:rsidRPr="00E3256B">
        <w:rPr>
          <w:highlight w:val="yellow"/>
        </w:rPr>
        <w:t xml:space="preserve">0.9) </w:t>
      </w:r>
      <w:r w:rsidR="00620EE9" w:rsidRPr="00E3256B">
        <w:rPr>
          <w:highlight w:val="yellow"/>
        </w:rPr>
        <w:t>Generi</w:t>
      </w:r>
      <w:r w:rsidR="00411BF4" w:rsidRPr="00E3256B">
        <w:rPr>
          <w:highlight w:val="yellow"/>
        </w:rPr>
        <w:t xml:space="preserve">c - Empty quest with the option to be allowed for acceptance, failure and completion completely to be triggered by generic actions of Invector. You can specify an action count by </w:t>
      </w:r>
      <w:r w:rsidR="004E32D0" w:rsidRPr="00E3256B">
        <w:rPr>
          <w:highlight w:val="yellow"/>
        </w:rPr>
        <w:t xml:space="preserve">using the </w:t>
      </w:r>
      <w:proofErr w:type="spellStart"/>
      <w:r w:rsidR="004E32D0" w:rsidRPr="00E3256B">
        <w:rPr>
          <w:highlight w:val="yellow"/>
        </w:rPr>
        <w:t>ActionCount</w:t>
      </w:r>
      <w:proofErr w:type="spellEnd"/>
      <w:r w:rsidR="004E32D0" w:rsidRPr="00E3256B">
        <w:rPr>
          <w:highlight w:val="yellow"/>
        </w:rPr>
        <w:t xml:space="preserve"> attribute.</w:t>
      </w:r>
    </w:p>
    <w:p w:rsidR="00F96EEF" w:rsidRPr="00E3256B" w:rsidRDefault="00653C34" w:rsidP="002F0D3C">
      <w:pPr>
        <w:pStyle w:val="ListParagraph"/>
        <w:numPr>
          <w:ilvl w:val="0"/>
          <w:numId w:val="2"/>
        </w:numPr>
      </w:pPr>
      <w:r w:rsidRPr="00E3256B">
        <w:t xml:space="preserve">Please see later sections for setting up attributes specific to different quest types. </w:t>
      </w:r>
    </w:p>
    <w:p w:rsidR="00653C34" w:rsidRPr="00E3256B" w:rsidRDefault="00653C34" w:rsidP="002F0D3C">
      <w:pPr>
        <w:pStyle w:val="ListParagraph"/>
        <w:numPr>
          <w:ilvl w:val="0"/>
          <w:numId w:val="2"/>
        </w:numPr>
      </w:pPr>
      <w:r w:rsidRPr="00E3256B">
        <w:t xml:space="preserve">Setup the basic details such as objective, description and name. Select an icon for the quest if it should appear on a quest provider's list of quests. </w:t>
      </w:r>
    </w:p>
    <w:p w:rsidR="00653C34" w:rsidRPr="00E3256B" w:rsidRDefault="00653C34" w:rsidP="002F0D3C">
      <w:pPr>
        <w:pStyle w:val="ListParagraph"/>
        <w:numPr>
          <w:ilvl w:val="0"/>
          <w:numId w:val="2"/>
        </w:numPr>
      </w:pPr>
      <w:r w:rsidRPr="00E3256B">
        <w:t xml:space="preserve">Hit on Create to create the quest. The quest will appear on the quest list. </w:t>
      </w:r>
    </w:p>
    <w:p w:rsidR="00653C34" w:rsidRPr="00E3256B" w:rsidRDefault="00653C34" w:rsidP="002F0D3C">
      <w:pPr>
        <w:pStyle w:val="ListParagraph"/>
        <w:numPr>
          <w:ilvl w:val="0"/>
          <w:numId w:val="2"/>
        </w:numPr>
      </w:pPr>
      <w:r w:rsidRPr="00E3256B">
        <w:t xml:space="preserve">Open the quest by clicking to expand the properties of the quest. </w:t>
      </w:r>
    </w:p>
    <w:p w:rsidR="00653C34" w:rsidRPr="00E3256B" w:rsidRDefault="00653C34" w:rsidP="002F0D3C">
      <w:pPr>
        <w:pStyle w:val="ListParagraph"/>
        <w:numPr>
          <w:ilvl w:val="0"/>
          <w:numId w:val="2"/>
        </w:numPr>
      </w:pPr>
      <w:r w:rsidRPr="00E3256B">
        <w:t xml:space="preserve">Do not set a quest provider since we don't have any quest providers setup as of yet. </w:t>
      </w:r>
    </w:p>
    <w:p w:rsidR="00653C34" w:rsidRPr="00E3256B" w:rsidRDefault="00653C34" w:rsidP="002F0D3C">
      <w:pPr>
        <w:pStyle w:val="ListParagraph"/>
        <w:numPr>
          <w:ilvl w:val="0"/>
          <w:numId w:val="2"/>
        </w:numPr>
      </w:pPr>
      <w:r w:rsidRPr="00E3256B">
        <w:t xml:space="preserve">Under custom settings, setup the Reward Item List Data. </w:t>
      </w:r>
      <w:r w:rsidRPr="00E3256B">
        <w:br/>
      </w:r>
      <w:r w:rsidRPr="00E3256B">
        <w:rPr>
          <w:b/>
          <w:color w:val="FF0000"/>
        </w:rPr>
        <w:t>NOTE</w:t>
      </w:r>
      <w:r w:rsidRPr="00E3256B">
        <w:rPr>
          <w:color w:val="FF0000"/>
        </w:rPr>
        <w:t>: Please use one item list throughout the game to not break any compatibilities. A new section will appear (named Reward List) where reward items along with their quantities can be added</w:t>
      </w:r>
      <w:r w:rsidRPr="00E3256B">
        <w:t>.</w:t>
      </w:r>
    </w:p>
    <w:p w:rsidR="00686F89" w:rsidRPr="00E3256B" w:rsidRDefault="00686F89" w:rsidP="00686F89">
      <w:pPr>
        <w:pStyle w:val="ListParagraph"/>
        <w:numPr>
          <w:ilvl w:val="0"/>
          <w:numId w:val="2"/>
        </w:numPr>
      </w:pPr>
      <w:r w:rsidRPr="00E3256B">
        <w:t>Under custom settings you can also setup Quest Dependency Data. Please point to the same quest list being edited when choosing a dependency list. Adding quest dependencies will make sure a quest only appears at a quest provider given that these quests are complete as pre-requisites.</w:t>
      </w:r>
      <w:r w:rsidR="005A3AD4" w:rsidRPr="00E3256B">
        <w:t xml:space="preserve"> This allows you to explore various avenues. </w:t>
      </w:r>
    </w:p>
    <w:p w:rsidR="00653C34" w:rsidRPr="00E3256B" w:rsidRDefault="00653C34" w:rsidP="002F0D3C">
      <w:pPr>
        <w:pStyle w:val="ListParagraph"/>
        <w:numPr>
          <w:ilvl w:val="0"/>
          <w:numId w:val="2"/>
        </w:numPr>
      </w:pPr>
      <w:r w:rsidRPr="00E3256B">
        <w:t>Close the list once the quests are created as you please. Click on the quest list data file and on the inspector click the "Show Quests in Hierarchy" button.</w:t>
      </w:r>
      <w:r w:rsidRPr="00E3256B">
        <w:br/>
      </w:r>
      <w:r w:rsidRPr="00E3256B">
        <w:rPr>
          <w:b/>
          <w:color w:val="FF0000"/>
        </w:rPr>
        <w:t>NOTE</w:t>
      </w:r>
      <w:r w:rsidRPr="00E3256B">
        <w:rPr>
          <w:color w:val="FF0000"/>
        </w:rPr>
        <w:t>: Every time a new quest is added, you need to click on the "Hide/Show Quests in Hierarchy" toggle to be able to see the list of quests as individual objects</w:t>
      </w:r>
      <w:r w:rsidRPr="00E3256B">
        <w:t xml:space="preserve">. </w:t>
      </w:r>
    </w:p>
    <w:p w:rsidR="008E1E06" w:rsidRPr="00E3256B" w:rsidRDefault="008E1E06" w:rsidP="008E1E06"/>
    <w:p w:rsidR="008E1E06" w:rsidRPr="00E3256B" w:rsidRDefault="008E1E06" w:rsidP="001C52C2">
      <w:pPr>
        <w:pStyle w:val="Heading3"/>
      </w:pPr>
      <w:bookmarkStart w:id="7" w:name="_Toc498663453"/>
      <w:r w:rsidRPr="00E3256B">
        <w:t>Setup t</w:t>
      </w:r>
      <w:r w:rsidR="00D02234" w:rsidRPr="00E3256B">
        <w:t>he Quest Manager S</w:t>
      </w:r>
      <w:r w:rsidR="00791A4B" w:rsidRPr="00E3256B">
        <w:t>cript on The P</w:t>
      </w:r>
      <w:r w:rsidRPr="00E3256B">
        <w:t>layer</w:t>
      </w:r>
      <w:bookmarkEnd w:id="7"/>
      <w:r w:rsidRPr="00E3256B">
        <w:t xml:space="preserve"> </w:t>
      </w:r>
    </w:p>
    <w:p w:rsidR="00763953" w:rsidRPr="00E3256B" w:rsidRDefault="008E1E06" w:rsidP="002F0D3C">
      <w:pPr>
        <w:pStyle w:val="ListParagraph"/>
        <w:numPr>
          <w:ilvl w:val="0"/>
          <w:numId w:val="3"/>
        </w:numPr>
      </w:pPr>
      <w:r w:rsidRPr="00E3256B">
        <w:t xml:space="preserve">Select the </w:t>
      </w:r>
      <w:r w:rsidR="00763953" w:rsidRPr="00E3256B">
        <w:t>third person controller object you've created and add the "</w:t>
      </w:r>
      <w:proofErr w:type="spellStart"/>
      <w:r w:rsidR="00763953" w:rsidRPr="00E3256B">
        <w:t>vQuestManager</w:t>
      </w:r>
      <w:proofErr w:type="spellEnd"/>
      <w:r w:rsidR="00763953" w:rsidRPr="00E3256B">
        <w:t>" script to it.</w:t>
      </w:r>
    </w:p>
    <w:p w:rsidR="00763953" w:rsidRPr="00E3256B" w:rsidRDefault="00763953" w:rsidP="002F0D3C">
      <w:pPr>
        <w:pStyle w:val="ListParagraph"/>
        <w:numPr>
          <w:ilvl w:val="0"/>
          <w:numId w:val="3"/>
        </w:numPr>
      </w:pPr>
      <w:r w:rsidRPr="00E3256B">
        <w:t>Drag and Drop the Item Manager to the Item Manager property. (Note that you will need the item manager setup for the quest system to work)</w:t>
      </w:r>
    </w:p>
    <w:p w:rsidR="00763953" w:rsidRPr="00E3256B" w:rsidRDefault="00763953" w:rsidP="002F0D3C">
      <w:pPr>
        <w:pStyle w:val="ListParagraph"/>
        <w:numPr>
          <w:ilvl w:val="0"/>
          <w:numId w:val="3"/>
        </w:numPr>
      </w:pPr>
      <w:r w:rsidRPr="00E3256B">
        <w:t xml:space="preserve">Set the quest list asset file we created under Quest List Data. </w:t>
      </w:r>
    </w:p>
    <w:p w:rsidR="00763953" w:rsidRPr="00E3256B" w:rsidRDefault="00763953" w:rsidP="002F0D3C">
      <w:pPr>
        <w:pStyle w:val="ListParagraph"/>
        <w:numPr>
          <w:ilvl w:val="0"/>
          <w:numId w:val="3"/>
        </w:numPr>
      </w:pPr>
      <w:r w:rsidRPr="00E3256B">
        <w:t xml:space="preserve">Use the </w:t>
      </w:r>
      <w:r w:rsidR="0019584B" w:rsidRPr="00E3256B">
        <w:t>"</w:t>
      </w:r>
      <w:proofErr w:type="spellStart"/>
      <w:r w:rsidRPr="00E3256B">
        <w:t>QuestInventory_Melee</w:t>
      </w:r>
      <w:proofErr w:type="spellEnd"/>
      <w:r w:rsidR="0019584B" w:rsidRPr="00E3256B">
        <w:t>"</w:t>
      </w:r>
      <w:r w:rsidRPr="00E3256B">
        <w:t xml:space="preserve"> prefab for the Inventory Prefab.</w:t>
      </w:r>
    </w:p>
    <w:p w:rsidR="00763953" w:rsidRPr="00E3256B" w:rsidRDefault="00763953" w:rsidP="002F0D3C">
      <w:pPr>
        <w:pStyle w:val="ListParagraph"/>
        <w:numPr>
          <w:ilvl w:val="0"/>
          <w:numId w:val="3"/>
        </w:numPr>
      </w:pPr>
      <w:r w:rsidRPr="00E3256B">
        <w:t xml:space="preserve">If the player needs to have any starting quests on him, add them. If not needed leave it blank. </w:t>
      </w:r>
    </w:p>
    <w:p w:rsidR="00763953" w:rsidRPr="00E3256B" w:rsidRDefault="00763953" w:rsidP="002F0D3C">
      <w:pPr>
        <w:pStyle w:val="ListParagraph"/>
        <w:numPr>
          <w:ilvl w:val="0"/>
          <w:numId w:val="3"/>
        </w:numPr>
      </w:pPr>
      <w:r w:rsidRPr="00E3256B">
        <w:t>The quest manager also supports the following events</w:t>
      </w:r>
    </w:p>
    <w:p w:rsidR="00763953" w:rsidRPr="00E3256B" w:rsidRDefault="00763953" w:rsidP="002F0D3C">
      <w:pPr>
        <w:pStyle w:val="ListParagraph"/>
        <w:numPr>
          <w:ilvl w:val="1"/>
          <w:numId w:val="3"/>
        </w:numPr>
      </w:pPr>
      <w:r w:rsidRPr="00E3256B">
        <w:t>Accept Quest</w:t>
      </w:r>
      <w:r w:rsidR="00924211" w:rsidRPr="00E3256B">
        <w:t xml:space="preserve"> - Do something when the quest is accepted</w:t>
      </w:r>
    </w:p>
    <w:p w:rsidR="00763953" w:rsidRPr="00E3256B" w:rsidRDefault="00763953" w:rsidP="002F0D3C">
      <w:pPr>
        <w:pStyle w:val="ListParagraph"/>
        <w:numPr>
          <w:ilvl w:val="1"/>
          <w:numId w:val="3"/>
        </w:numPr>
      </w:pPr>
      <w:r w:rsidRPr="00E3256B">
        <w:t>Decline Quest</w:t>
      </w:r>
      <w:r w:rsidR="00924211" w:rsidRPr="00E3256B">
        <w:t xml:space="preserve"> - Do something when the quest is declined</w:t>
      </w:r>
    </w:p>
    <w:p w:rsidR="00A75152" w:rsidRPr="00E3256B" w:rsidRDefault="00DC192C" w:rsidP="00A75152">
      <w:pPr>
        <w:pStyle w:val="ListParagraph"/>
        <w:numPr>
          <w:ilvl w:val="0"/>
          <w:numId w:val="3"/>
        </w:numPr>
      </w:pPr>
      <w:r w:rsidRPr="00E3256B">
        <w:t xml:space="preserve">(v0.8) </w:t>
      </w:r>
      <w:r w:rsidR="00A75152" w:rsidRPr="00E3256B">
        <w:t>Two new attributes have been added to the quest manager with beta 0.8</w:t>
      </w:r>
    </w:p>
    <w:p w:rsidR="00A75152" w:rsidRPr="00E3256B" w:rsidRDefault="00A75152" w:rsidP="00A75152">
      <w:pPr>
        <w:pStyle w:val="ListParagraph"/>
        <w:numPr>
          <w:ilvl w:val="1"/>
          <w:numId w:val="3"/>
        </w:numPr>
      </w:pPr>
      <w:r w:rsidRPr="00E3256B">
        <w:t xml:space="preserve">Go To Next Quest In List On Failure - Disabled by default, if enabled, when the active quest fails, the control will automatically go to the next quest in line. This is not desirable if the next quest was a timed quest. So please be mindful of enabling the feature. </w:t>
      </w:r>
    </w:p>
    <w:p w:rsidR="00A75152" w:rsidRPr="00E3256B" w:rsidRDefault="00A75152" w:rsidP="00A75152">
      <w:pPr>
        <w:pStyle w:val="ListParagraph"/>
        <w:numPr>
          <w:ilvl w:val="1"/>
          <w:numId w:val="3"/>
        </w:numPr>
      </w:pPr>
      <w:r w:rsidRPr="00E3256B">
        <w:t xml:space="preserve">Start Quest On Accept - Disabled by default. If enabled, when a quest is accepted from the NPC, it becomes the active quest. This is not desirable if the quest was a timed quest. So please be mindful when enabling this feature. </w:t>
      </w:r>
      <w:r w:rsidRPr="00E3256B">
        <w:br/>
        <w:t xml:space="preserve">The default behavior now, is to go to the current quests of the player, and set the quest you want to active quest. </w:t>
      </w:r>
    </w:p>
    <w:p w:rsidR="002F4291" w:rsidRPr="00E3256B" w:rsidRDefault="002F4291" w:rsidP="002F4291"/>
    <w:p w:rsidR="00557B7B" w:rsidRPr="00E3256B" w:rsidRDefault="00763953" w:rsidP="001C52C2">
      <w:pPr>
        <w:pStyle w:val="Heading3"/>
      </w:pPr>
      <w:bookmarkStart w:id="8" w:name="_Toc498663454"/>
      <w:r w:rsidRPr="00E3256B">
        <w:t>Setup NPCs</w:t>
      </w:r>
      <w:bookmarkEnd w:id="8"/>
      <w:r w:rsidRPr="00E3256B">
        <w:t xml:space="preserve"> </w:t>
      </w:r>
    </w:p>
    <w:p w:rsidR="00763953" w:rsidRPr="00E3256B" w:rsidRDefault="00557B7B" w:rsidP="0019584B">
      <w:pPr>
        <w:tabs>
          <w:tab w:val="center" w:pos="4680"/>
        </w:tabs>
        <w:rPr>
          <w:color w:val="FF0000"/>
        </w:rPr>
      </w:pPr>
      <w:r w:rsidRPr="00E3256B">
        <w:rPr>
          <w:b/>
          <w:color w:val="FF0000"/>
        </w:rPr>
        <w:t>GENERAL TIP</w:t>
      </w:r>
      <w:r w:rsidRPr="00E3256B">
        <w:rPr>
          <w:color w:val="FF0000"/>
        </w:rPr>
        <w:t xml:space="preserve">: NPCs are good to be setup as prefabs. However, if persistence comes to play, according to the way the system is currently designed, please use the spawners in conjunction with the save system to save and load objects properly. </w:t>
      </w:r>
    </w:p>
    <w:p w:rsidR="0067571F" w:rsidRPr="00E3256B" w:rsidRDefault="0067571F" w:rsidP="0019584B">
      <w:pPr>
        <w:tabs>
          <w:tab w:val="center" w:pos="4680"/>
        </w:tabs>
        <w:rPr>
          <w:color w:val="FF0000"/>
        </w:rPr>
      </w:pPr>
      <w:r w:rsidRPr="00E3256B">
        <w:rPr>
          <w:color w:val="FF0000"/>
        </w:rPr>
        <w:t xml:space="preserve">Otherwise, on loading, prefabs will have been modified and this will create undesirable </w:t>
      </w:r>
      <w:r w:rsidR="00B10AC5" w:rsidRPr="00E3256B">
        <w:rPr>
          <w:color w:val="FF0000"/>
        </w:rPr>
        <w:t>behavior</w:t>
      </w:r>
      <w:r w:rsidRPr="00E3256B">
        <w:rPr>
          <w:color w:val="FF0000"/>
        </w:rPr>
        <w:t xml:space="preserve"> in your scene and editor.</w:t>
      </w:r>
    </w:p>
    <w:p w:rsidR="00763953" w:rsidRPr="00E3256B" w:rsidRDefault="00763953" w:rsidP="008E6F7B">
      <w:pPr>
        <w:pStyle w:val="Heading4"/>
      </w:pPr>
      <w:r w:rsidRPr="00E3256B">
        <w:t>Quest Provider</w:t>
      </w:r>
    </w:p>
    <w:p w:rsidR="00763953" w:rsidRPr="00E3256B" w:rsidRDefault="00763953" w:rsidP="002F0D3C">
      <w:pPr>
        <w:pStyle w:val="ListParagraph"/>
        <w:numPr>
          <w:ilvl w:val="0"/>
          <w:numId w:val="4"/>
        </w:numPr>
      </w:pPr>
      <w:r w:rsidRPr="00E3256B">
        <w:t>A quest provider can be anything ranging from a stationary object in the scene to an Invector AI object and is the entity that the player will go to get quests from in your scene.</w:t>
      </w:r>
    </w:p>
    <w:p w:rsidR="00763953" w:rsidRPr="00E3256B" w:rsidRDefault="00763953" w:rsidP="002F0D3C">
      <w:pPr>
        <w:pStyle w:val="ListParagraph"/>
        <w:numPr>
          <w:ilvl w:val="0"/>
          <w:numId w:val="4"/>
        </w:numPr>
      </w:pPr>
      <w:r w:rsidRPr="00E3256B">
        <w:t>To setup a quest provider, navigate to Invector-&gt;Quests-&gt;Create NPC</w:t>
      </w:r>
    </w:p>
    <w:p w:rsidR="00763953" w:rsidRPr="00E3256B" w:rsidRDefault="00763953" w:rsidP="002F0D3C">
      <w:pPr>
        <w:pStyle w:val="ListParagraph"/>
        <w:numPr>
          <w:ilvl w:val="0"/>
          <w:numId w:val="4"/>
        </w:numPr>
      </w:pPr>
      <w:r w:rsidRPr="00E3256B">
        <w:t>From the window that opens, select Quest Provider as the NPC type.</w:t>
      </w:r>
    </w:p>
    <w:p w:rsidR="00763953" w:rsidRPr="00E3256B" w:rsidRDefault="00763953" w:rsidP="002F0D3C">
      <w:pPr>
        <w:pStyle w:val="ListParagraph"/>
        <w:numPr>
          <w:ilvl w:val="0"/>
          <w:numId w:val="4"/>
        </w:numPr>
      </w:pPr>
      <w:r w:rsidRPr="00E3256B">
        <w:t xml:space="preserve">For the FBX model, you can drag and drop any existing AI objects, or a 3d model. If the model is a humanoid, you will need to setup an Animator if needed. </w:t>
      </w:r>
    </w:p>
    <w:p w:rsidR="00763953" w:rsidRPr="00E3256B" w:rsidRDefault="00763953" w:rsidP="002F0D3C">
      <w:pPr>
        <w:pStyle w:val="ListParagraph"/>
        <w:numPr>
          <w:ilvl w:val="0"/>
          <w:numId w:val="4"/>
        </w:numPr>
      </w:pPr>
      <w:r w:rsidRPr="00E3256B">
        <w:lastRenderedPageBreak/>
        <w:t xml:space="preserve">Choose the </w:t>
      </w:r>
      <w:proofErr w:type="spellStart"/>
      <w:r w:rsidRPr="00E3256B">
        <w:t>ActionText</w:t>
      </w:r>
      <w:proofErr w:type="spellEnd"/>
      <w:r w:rsidRPr="00E3256B">
        <w:t xml:space="preserve"> prefab under the prefabs folder of the Quest Manager path for parameter Action Text.</w:t>
      </w:r>
    </w:p>
    <w:p w:rsidR="00763953" w:rsidRPr="00E3256B" w:rsidRDefault="00763953" w:rsidP="002F0D3C">
      <w:pPr>
        <w:pStyle w:val="ListParagraph"/>
        <w:numPr>
          <w:ilvl w:val="0"/>
          <w:numId w:val="4"/>
        </w:numPr>
      </w:pPr>
      <w:r w:rsidRPr="00E3256B">
        <w:t>Choose the quest list asset file we created for the parameter Quest List.</w:t>
      </w:r>
    </w:p>
    <w:p w:rsidR="0019584B" w:rsidRPr="00E3256B" w:rsidRDefault="0019584B" w:rsidP="002F0D3C">
      <w:pPr>
        <w:pStyle w:val="ListParagraph"/>
        <w:numPr>
          <w:ilvl w:val="0"/>
          <w:numId w:val="4"/>
        </w:numPr>
      </w:pPr>
      <w:r w:rsidRPr="00E3256B">
        <w:t xml:space="preserve">Once the parameters have been set, hit Create to generate the quest provider. </w:t>
      </w:r>
    </w:p>
    <w:p w:rsidR="0019584B" w:rsidRPr="00E3256B" w:rsidRDefault="0019584B" w:rsidP="002F0D3C">
      <w:pPr>
        <w:pStyle w:val="ListParagraph"/>
        <w:numPr>
          <w:ilvl w:val="0"/>
          <w:numId w:val="4"/>
        </w:numPr>
      </w:pPr>
      <w:r w:rsidRPr="00E3256B">
        <w:t xml:space="preserve">You will notice a new game object being added to your scene. </w:t>
      </w:r>
    </w:p>
    <w:p w:rsidR="0019584B" w:rsidRPr="00E3256B" w:rsidRDefault="0019584B" w:rsidP="002F0D3C">
      <w:pPr>
        <w:pStyle w:val="ListParagraph"/>
        <w:numPr>
          <w:ilvl w:val="0"/>
          <w:numId w:val="4"/>
        </w:numPr>
      </w:pPr>
      <w:r w:rsidRPr="00E3256B">
        <w:t xml:space="preserve">In the game object created, you will notice a child object under the same name. </w:t>
      </w:r>
      <w:r w:rsidRPr="00E3256B">
        <w:br/>
      </w:r>
      <w:r w:rsidRPr="00E3256B">
        <w:rPr>
          <w:b/>
          <w:color w:val="FF0000"/>
        </w:rPr>
        <w:t>NOTE</w:t>
      </w:r>
      <w:r w:rsidRPr="00E3256B">
        <w:rPr>
          <w:color w:val="FF0000"/>
        </w:rPr>
        <w:t xml:space="preserve">: Do not change this name, if the parent object's name changes, be sure to do so in the child object as well. </w:t>
      </w:r>
    </w:p>
    <w:p w:rsidR="0019584B" w:rsidRPr="00E3256B" w:rsidRDefault="0019584B" w:rsidP="002F0D3C">
      <w:pPr>
        <w:pStyle w:val="ListParagraph"/>
        <w:numPr>
          <w:ilvl w:val="0"/>
          <w:numId w:val="4"/>
        </w:numPr>
      </w:pPr>
      <w:r w:rsidRPr="00E3256B">
        <w:t>Open the child object in the inspector to open the Quest Provider's scripts.</w:t>
      </w:r>
    </w:p>
    <w:p w:rsidR="0019584B" w:rsidRPr="00E3256B" w:rsidRDefault="0019584B" w:rsidP="002F0D3C">
      <w:pPr>
        <w:pStyle w:val="ListParagraph"/>
        <w:numPr>
          <w:ilvl w:val="0"/>
          <w:numId w:val="4"/>
        </w:numPr>
      </w:pPr>
      <w:r w:rsidRPr="00E3256B">
        <w:t>The Quest Provider is also built as a generic action and therefore will have the same parameters in here as well. Be careful to setup what is necessary to improvise, but do not play around with the parameters if you're not familiar with generic actions. You will notice the On Player Enter and On Player Exit events have already been populated if you have provided an Action Text prefab before creating the Quest Provider.</w:t>
      </w:r>
    </w:p>
    <w:p w:rsidR="0019584B" w:rsidRPr="00E3256B" w:rsidRDefault="0019584B" w:rsidP="002F0D3C">
      <w:pPr>
        <w:pStyle w:val="ListParagraph"/>
        <w:numPr>
          <w:ilvl w:val="0"/>
          <w:numId w:val="4"/>
        </w:numPr>
      </w:pPr>
      <w:r w:rsidRPr="00E3256B">
        <w:t xml:space="preserve">Add the Quests that the quest provider will provide in the quest list. </w:t>
      </w:r>
    </w:p>
    <w:p w:rsidR="0019584B" w:rsidRPr="00E3256B" w:rsidRDefault="0019584B" w:rsidP="002F0D3C">
      <w:pPr>
        <w:pStyle w:val="ListParagraph"/>
        <w:numPr>
          <w:ilvl w:val="0"/>
          <w:numId w:val="4"/>
        </w:numPr>
      </w:pPr>
      <w:r w:rsidRPr="00E3256B">
        <w:t xml:space="preserve">Create a prefab of the Quest Provider and save it. </w:t>
      </w:r>
    </w:p>
    <w:p w:rsidR="0019584B" w:rsidRPr="00E3256B" w:rsidRDefault="0019584B" w:rsidP="002F0D3C">
      <w:pPr>
        <w:pStyle w:val="ListParagraph"/>
        <w:numPr>
          <w:ilvl w:val="0"/>
          <w:numId w:val="4"/>
        </w:numPr>
      </w:pPr>
      <w:r w:rsidRPr="00E3256B">
        <w:t xml:space="preserve">Once the prefab is created, update the "quest provider" property of the relevant quests, in the quest list asset file we created in previous steps. </w:t>
      </w:r>
      <w:r w:rsidR="00015EC0" w:rsidRPr="00E3256B">
        <w:br/>
      </w:r>
      <w:r w:rsidR="00015EC0" w:rsidRPr="00E3256B">
        <w:rPr>
          <w:b/>
          <w:color w:val="FF0000"/>
        </w:rPr>
        <w:t>NOTE:</w:t>
      </w:r>
      <w:r w:rsidR="00015EC0" w:rsidRPr="00E3256B">
        <w:t xml:space="preserve"> </w:t>
      </w:r>
      <w:r w:rsidR="00015EC0" w:rsidRPr="00E3256B">
        <w:rPr>
          <w:color w:val="FF0000"/>
        </w:rPr>
        <w:t>that the quest provider in quest list needs to be added from this prefab</w:t>
      </w:r>
    </w:p>
    <w:p w:rsidR="0019584B" w:rsidRPr="00E3256B" w:rsidRDefault="00852456" w:rsidP="008E6F7B">
      <w:pPr>
        <w:pStyle w:val="Heading4"/>
      </w:pPr>
      <w:r w:rsidRPr="00E3256B">
        <w:t>Generic Quest</w:t>
      </w:r>
      <w:r w:rsidR="0019584B" w:rsidRPr="00E3256B">
        <w:t xml:space="preserve"> Target</w:t>
      </w:r>
      <w:r w:rsidRPr="00E3256B">
        <w:t xml:space="preserve"> / Escort Quest Target / Discover Quest Target</w:t>
      </w:r>
    </w:p>
    <w:p w:rsidR="0019584B" w:rsidRPr="00E3256B" w:rsidRDefault="0019584B" w:rsidP="002F0D3C">
      <w:pPr>
        <w:pStyle w:val="ListParagraph"/>
        <w:numPr>
          <w:ilvl w:val="0"/>
          <w:numId w:val="5"/>
        </w:numPr>
      </w:pPr>
      <w:r w:rsidRPr="00E3256B">
        <w:t xml:space="preserve">A </w:t>
      </w:r>
      <w:r w:rsidR="00852456" w:rsidRPr="00E3256B">
        <w:t xml:space="preserve">generic </w:t>
      </w:r>
      <w:r w:rsidRPr="00E3256B">
        <w:t>quest target can be anything from an AI</w:t>
      </w:r>
      <w:r w:rsidR="00852456" w:rsidRPr="00E3256B">
        <w:t xml:space="preserve"> to a custom object while the other two targets inherit from Generic Quest Targets and serve as escort quest targets or discover quest targets. </w:t>
      </w:r>
    </w:p>
    <w:p w:rsidR="00852456" w:rsidRPr="00E3256B" w:rsidRDefault="00852456" w:rsidP="002F0D3C">
      <w:pPr>
        <w:pStyle w:val="ListParagraph"/>
        <w:numPr>
          <w:ilvl w:val="0"/>
          <w:numId w:val="5"/>
        </w:numPr>
      </w:pPr>
      <w:r w:rsidRPr="00E3256B">
        <w:t xml:space="preserve">All targets can be created by navigating to the Invector-&gt;Quests-&gt;Create NPC and selecting either of the above options as the target. </w:t>
      </w:r>
    </w:p>
    <w:p w:rsidR="00852456" w:rsidRPr="00E3256B" w:rsidRDefault="00852456" w:rsidP="002F0D3C">
      <w:pPr>
        <w:pStyle w:val="ListParagraph"/>
        <w:numPr>
          <w:ilvl w:val="0"/>
          <w:numId w:val="5"/>
        </w:numPr>
      </w:pPr>
      <w:r w:rsidRPr="00E3256B">
        <w:t xml:space="preserve">For parameter FBX model, pass the model of the object you want to be the quest target, this can be an existing Invector AI object or any other. If it is a humanoid, you will need to provide an animation controller to it. </w:t>
      </w:r>
    </w:p>
    <w:p w:rsidR="00852456" w:rsidRPr="00E3256B" w:rsidRDefault="00852456" w:rsidP="002F0D3C">
      <w:pPr>
        <w:pStyle w:val="ListParagraph"/>
        <w:numPr>
          <w:ilvl w:val="0"/>
          <w:numId w:val="5"/>
        </w:numPr>
      </w:pPr>
      <w:r w:rsidRPr="00E3256B">
        <w:t xml:space="preserve">Select and provide a quest to Quest parameter (The quests will appear on the list if you had clicked on Show quests in Hierarchy in the quest asset file, if not they will not appear here). </w:t>
      </w:r>
    </w:p>
    <w:p w:rsidR="00852456" w:rsidRPr="00E3256B" w:rsidRDefault="00852456" w:rsidP="002F0D3C">
      <w:pPr>
        <w:pStyle w:val="ListParagraph"/>
        <w:numPr>
          <w:ilvl w:val="0"/>
          <w:numId w:val="5"/>
        </w:numPr>
      </w:pPr>
      <w:r w:rsidRPr="00E3256B">
        <w:t>Drag and drop the third person controller object in the scene to populate the quest manager or choose it from the selection.</w:t>
      </w:r>
    </w:p>
    <w:p w:rsidR="00852456" w:rsidRPr="00E3256B" w:rsidRDefault="00852456" w:rsidP="002F0D3C">
      <w:pPr>
        <w:pStyle w:val="ListParagraph"/>
        <w:numPr>
          <w:ilvl w:val="0"/>
          <w:numId w:val="5"/>
        </w:numPr>
      </w:pPr>
      <w:r w:rsidRPr="00E3256B">
        <w:t xml:space="preserve">Once all parameters are set, hit Create to create the target. </w:t>
      </w:r>
    </w:p>
    <w:p w:rsidR="00852456" w:rsidRPr="00E3256B" w:rsidRDefault="004D2522" w:rsidP="002F0D3C">
      <w:pPr>
        <w:pStyle w:val="ListParagraph"/>
        <w:numPr>
          <w:ilvl w:val="0"/>
          <w:numId w:val="5"/>
        </w:numPr>
      </w:pPr>
      <w:r w:rsidRPr="00E3256B">
        <w:t xml:space="preserve">Open the </w:t>
      </w:r>
      <w:proofErr w:type="spellStart"/>
      <w:r w:rsidRPr="00E3256B">
        <w:t>gameobject</w:t>
      </w:r>
      <w:proofErr w:type="spellEnd"/>
      <w:r w:rsidRPr="00E3256B">
        <w:t xml:space="preserve"> and in the inspector, you'll see the relevant script has been added. (Note that for Discovery quests to work, the object must have a box or sphere collider)</w:t>
      </w:r>
    </w:p>
    <w:p w:rsidR="004D2522" w:rsidRPr="00E3256B" w:rsidRDefault="004D2522" w:rsidP="002F0D3C">
      <w:pPr>
        <w:pStyle w:val="ListParagraph"/>
        <w:numPr>
          <w:ilvl w:val="0"/>
          <w:numId w:val="5"/>
        </w:numPr>
      </w:pPr>
      <w:r w:rsidRPr="00E3256B">
        <w:t xml:space="preserve">Choose a quest for the target. </w:t>
      </w:r>
    </w:p>
    <w:p w:rsidR="004D2522" w:rsidRPr="00E3256B" w:rsidRDefault="004D2522" w:rsidP="002F0D3C">
      <w:pPr>
        <w:pStyle w:val="ListParagraph"/>
        <w:numPr>
          <w:ilvl w:val="0"/>
          <w:numId w:val="5"/>
        </w:numPr>
      </w:pPr>
      <w:r w:rsidRPr="00E3256B">
        <w:t xml:space="preserve">For Quest Targets like Invector AI who may need to update an Assassinate Quest, add a </w:t>
      </w:r>
      <w:proofErr w:type="spellStart"/>
      <w:r w:rsidRPr="00E3256B">
        <w:t>vOnDeadTrigger</w:t>
      </w:r>
      <w:proofErr w:type="spellEnd"/>
      <w:r w:rsidRPr="00E3256B">
        <w:t xml:space="preserve"> script and in the </w:t>
      </w:r>
      <w:proofErr w:type="spellStart"/>
      <w:r w:rsidRPr="00E3256B">
        <w:t>onDead</w:t>
      </w:r>
      <w:proofErr w:type="spellEnd"/>
      <w:r w:rsidRPr="00E3256B">
        <w:t xml:space="preserve"> event, create a new entry, drag and drop this object and call the </w:t>
      </w:r>
      <w:proofErr w:type="spellStart"/>
      <w:r w:rsidRPr="00E3256B">
        <w:t>vQue</w:t>
      </w:r>
      <w:r w:rsidR="00907D44" w:rsidRPr="00E3256B">
        <w:t>stTarget.OnTargetAction</w:t>
      </w:r>
      <w:proofErr w:type="spellEnd"/>
      <w:r w:rsidR="00907D44" w:rsidRPr="00E3256B">
        <w:t xml:space="preserve"> method to update the quest on</w:t>
      </w:r>
      <w:r w:rsidR="009E4870" w:rsidRPr="00E3256B">
        <w:t xml:space="preserve"> target death</w:t>
      </w:r>
      <w:r w:rsidR="00907D44" w:rsidRPr="00E3256B">
        <w:t xml:space="preserve">. </w:t>
      </w:r>
    </w:p>
    <w:p w:rsidR="00E8212D" w:rsidRPr="00E3256B" w:rsidRDefault="00E8212D" w:rsidP="008E6F7B">
      <w:pPr>
        <w:pStyle w:val="Heading4"/>
      </w:pPr>
      <w:r w:rsidRPr="00E3256B">
        <w:t>Quest Item Collection</w:t>
      </w:r>
    </w:p>
    <w:p w:rsidR="00E8212D" w:rsidRPr="00E3256B" w:rsidRDefault="00E8212D" w:rsidP="002F0D3C">
      <w:pPr>
        <w:pStyle w:val="ListParagraph"/>
        <w:numPr>
          <w:ilvl w:val="0"/>
          <w:numId w:val="6"/>
        </w:numPr>
      </w:pPr>
      <w:r w:rsidRPr="00E3256B">
        <w:lastRenderedPageBreak/>
        <w:t>Quest Item Collections are a</w:t>
      </w:r>
      <w:r w:rsidR="00CF6706" w:rsidRPr="00E3256B">
        <w:t xml:space="preserve">lso targets in their own right and </w:t>
      </w:r>
      <w:r w:rsidRPr="00E3256B">
        <w:t xml:space="preserve">used to update gather quests. </w:t>
      </w:r>
    </w:p>
    <w:p w:rsidR="00CF6706" w:rsidRPr="00E3256B" w:rsidRDefault="00CF6706" w:rsidP="002F0D3C">
      <w:pPr>
        <w:pStyle w:val="ListParagraph"/>
        <w:numPr>
          <w:ilvl w:val="0"/>
          <w:numId w:val="6"/>
        </w:numPr>
      </w:pPr>
      <w:r w:rsidRPr="00E3256B">
        <w:t xml:space="preserve">To create a quest item collection one must create an </w:t>
      </w:r>
      <w:proofErr w:type="spellStart"/>
      <w:r w:rsidRPr="00E3256B">
        <w:t>ItemCollection</w:t>
      </w:r>
      <w:proofErr w:type="spellEnd"/>
      <w:r w:rsidRPr="00E3256B">
        <w:t xml:space="preserve"> object first. </w:t>
      </w:r>
      <w:r w:rsidRPr="00E3256B">
        <w:br/>
        <w:t>NOTE: Open this and make sure that the "Destroy After" is not selected in the item collection.</w:t>
      </w:r>
    </w:p>
    <w:p w:rsidR="00CF6706" w:rsidRPr="00E3256B" w:rsidRDefault="00CF6706" w:rsidP="002F0D3C">
      <w:pPr>
        <w:pStyle w:val="ListParagraph"/>
        <w:numPr>
          <w:ilvl w:val="0"/>
          <w:numId w:val="6"/>
        </w:numPr>
      </w:pPr>
      <w:r w:rsidRPr="00E3256B">
        <w:t xml:space="preserve">Once an item collection is created, </w:t>
      </w:r>
      <w:proofErr w:type="gramStart"/>
      <w:r w:rsidRPr="00E3256B">
        <w:t>Go</w:t>
      </w:r>
      <w:proofErr w:type="gramEnd"/>
      <w:r w:rsidRPr="00E3256B">
        <w:t xml:space="preserve"> to Invector-&gt;Quests-&gt;Items-&gt;Create Quest Item Collection.</w:t>
      </w:r>
    </w:p>
    <w:p w:rsidR="00CF6706" w:rsidRPr="00E3256B" w:rsidRDefault="00CF6706" w:rsidP="002F0D3C">
      <w:pPr>
        <w:pStyle w:val="ListParagraph"/>
        <w:numPr>
          <w:ilvl w:val="0"/>
          <w:numId w:val="6"/>
        </w:numPr>
      </w:pPr>
      <w:r w:rsidRPr="00E3256B">
        <w:t>Set the item collection we created in the Item Collection Parameter.</w:t>
      </w:r>
    </w:p>
    <w:p w:rsidR="00C57014" w:rsidRPr="00E3256B" w:rsidRDefault="00CF6706" w:rsidP="002F0D3C">
      <w:pPr>
        <w:pStyle w:val="ListParagraph"/>
        <w:numPr>
          <w:ilvl w:val="0"/>
          <w:numId w:val="6"/>
        </w:numPr>
      </w:pPr>
      <w:r w:rsidRPr="00E3256B">
        <w:t xml:space="preserve">Drag and Drop the third person controller object in the scene to populate the quest manager parameter or select it from the asset/scene objects. </w:t>
      </w:r>
    </w:p>
    <w:p w:rsidR="00CF6706" w:rsidRPr="00E3256B" w:rsidRDefault="00CF6706" w:rsidP="002F0D3C">
      <w:pPr>
        <w:pStyle w:val="ListParagraph"/>
        <w:numPr>
          <w:ilvl w:val="0"/>
          <w:numId w:val="6"/>
        </w:numPr>
      </w:pPr>
      <w:r w:rsidRPr="00E3256B">
        <w:t xml:space="preserve">Select a gather quest from the quest list data in the selection. </w:t>
      </w:r>
    </w:p>
    <w:p w:rsidR="00CF6706" w:rsidRPr="00E3256B" w:rsidRDefault="00CF6706" w:rsidP="002F0D3C">
      <w:pPr>
        <w:pStyle w:val="ListParagraph"/>
        <w:numPr>
          <w:ilvl w:val="0"/>
          <w:numId w:val="6"/>
        </w:numPr>
      </w:pPr>
      <w:r w:rsidRPr="00E3256B">
        <w:t xml:space="preserve">Once all parameters are populated, hit the create button. </w:t>
      </w:r>
    </w:p>
    <w:p w:rsidR="00CF6706" w:rsidRPr="00E3256B" w:rsidRDefault="00CF6706" w:rsidP="002F0D3C">
      <w:pPr>
        <w:pStyle w:val="ListParagraph"/>
        <w:numPr>
          <w:ilvl w:val="0"/>
          <w:numId w:val="6"/>
        </w:numPr>
      </w:pPr>
      <w:r w:rsidRPr="00E3256B">
        <w:t>This will create a new object right beneath the original item collection object. The older object can be disabled or deleted.</w:t>
      </w:r>
    </w:p>
    <w:p w:rsidR="00CF6706" w:rsidRPr="00E3256B" w:rsidRDefault="00157654" w:rsidP="002F0D3C">
      <w:pPr>
        <w:pStyle w:val="ListParagraph"/>
        <w:numPr>
          <w:ilvl w:val="0"/>
          <w:numId w:val="6"/>
        </w:numPr>
      </w:pPr>
      <w:r w:rsidRPr="00E3256B">
        <w:t xml:space="preserve">All necessary events for updating the gather quest will be populated here. </w:t>
      </w:r>
    </w:p>
    <w:p w:rsidR="008E7496" w:rsidRPr="00E3256B" w:rsidRDefault="008E7496" w:rsidP="008E7496"/>
    <w:p w:rsidR="009376F0" w:rsidRPr="00E3256B" w:rsidRDefault="009D0621" w:rsidP="002815DE">
      <w:pPr>
        <w:pStyle w:val="Heading3"/>
      </w:pPr>
      <w:bookmarkStart w:id="9" w:name="_Toc498663455"/>
      <w:r w:rsidRPr="00E3256B">
        <w:t>Setup Quest Trackers</w:t>
      </w:r>
      <w:bookmarkEnd w:id="9"/>
    </w:p>
    <w:p w:rsidR="002815DE" w:rsidRPr="00E3256B" w:rsidRDefault="005E6BC5" w:rsidP="002815DE">
      <w:r w:rsidRPr="00E3256B">
        <w:t>A player can be allowed to decline a quest</w:t>
      </w:r>
      <w:r w:rsidR="002815DE" w:rsidRPr="00E3256B">
        <w:t xml:space="preserve"> in this system</w:t>
      </w:r>
      <w:r w:rsidRPr="00E3256B">
        <w:t>. As such when the</w:t>
      </w:r>
      <w:r w:rsidR="002815DE" w:rsidRPr="00E3256B">
        <w:t xml:space="preserve"> player does this, it's essential to keep note of the quest objects that will be affected. To keep track of these objects</w:t>
      </w:r>
      <w:r w:rsidRPr="00E3256B">
        <w:t>' state</w:t>
      </w:r>
      <w:r w:rsidR="002815DE" w:rsidRPr="00E3256B">
        <w:t xml:space="preserve">, simply add a </w:t>
      </w:r>
      <w:proofErr w:type="spellStart"/>
      <w:r w:rsidR="002815DE" w:rsidRPr="00E3256B">
        <w:t>vQuestTracker</w:t>
      </w:r>
      <w:proofErr w:type="spellEnd"/>
      <w:r w:rsidR="002815DE" w:rsidRPr="00E3256B">
        <w:t xml:space="preserve"> script to the </w:t>
      </w:r>
      <w:proofErr w:type="spellStart"/>
      <w:r w:rsidR="002815DE" w:rsidRPr="00E3256B">
        <w:t>gameobject</w:t>
      </w:r>
      <w:proofErr w:type="spellEnd"/>
      <w:r w:rsidRPr="00E3256B">
        <w:t xml:space="preserve">. </w:t>
      </w:r>
    </w:p>
    <w:p w:rsidR="009376F0" w:rsidRPr="00E3256B" w:rsidRDefault="005E6BC5" w:rsidP="009376F0">
      <w:r w:rsidRPr="00E3256B">
        <w:rPr>
          <w:b/>
          <w:color w:val="FF0000"/>
        </w:rPr>
        <w:t>NOTE</w:t>
      </w:r>
      <w:r w:rsidRPr="00E3256B">
        <w:rPr>
          <w:color w:val="FF0000"/>
        </w:rPr>
        <w:t>: As of now only the active inactive states of objects are maintained through the quest tracker. This is to avoid a lot of complexities that can occur when switching active quests or declining a quest. Therefore please be smart about how you design your quests to utilize the decline feature</w:t>
      </w:r>
      <w:r w:rsidRPr="00E3256B">
        <w:t>.</w:t>
      </w:r>
    </w:p>
    <w:p w:rsidR="009376F0" w:rsidRPr="00E3256B" w:rsidRDefault="00E93E1D" w:rsidP="00DA35F3">
      <w:pPr>
        <w:pStyle w:val="Heading2"/>
      </w:pPr>
      <w:bookmarkStart w:id="10" w:name="_Toc498663456"/>
      <w:r w:rsidRPr="00E3256B">
        <w:t>Setting up Spawners</w:t>
      </w:r>
      <w:bookmarkEnd w:id="10"/>
    </w:p>
    <w:p w:rsidR="00DA35F3" w:rsidRPr="00E3256B" w:rsidRDefault="00C84B25" w:rsidP="009376F0">
      <w:r w:rsidRPr="00E3256B">
        <w:t>The spawning system allows you to spawn enemies in waves or based on quest status conditions.</w:t>
      </w:r>
    </w:p>
    <w:p w:rsidR="00125AB0" w:rsidRPr="00E3256B" w:rsidRDefault="00125AB0" w:rsidP="00125AB0">
      <w:pPr>
        <w:rPr>
          <w:color w:val="FF0000"/>
        </w:rPr>
      </w:pPr>
      <w:r w:rsidRPr="00E3256B">
        <w:rPr>
          <w:b/>
          <w:color w:val="FF0000"/>
        </w:rPr>
        <w:t>GENERAL TIP</w:t>
      </w:r>
      <w:r w:rsidRPr="00E3256B">
        <w:rPr>
          <w:color w:val="FF0000"/>
        </w:rPr>
        <w:t xml:space="preserve">: </w:t>
      </w:r>
      <w:r w:rsidR="00C84B25" w:rsidRPr="00E3256B">
        <w:rPr>
          <w:color w:val="FF0000"/>
        </w:rPr>
        <w:t xml:space="preserve">If any of the objects you intend to spawn, interact with objects in the scene, it is recommended that you use </w:t>
      </w:r>
      <w:r w:rsidR="00C84B25" w:rsidRPr="00E3256B">
        <w:rPr>
          <w:color w:val="FF0000"/>
          <w:u w:val="single"/>
        </w:rPr>
        <w:t>scene objects</w:t>
      </w:r>
      <w:r w:rsidR="00C84B25" w:rsidRPr="00E3256B">
        <w:rPr>
          <w:color w:val="FF0000"/>
        </w:rPr>
        <w:t xml:space="preserve"> to create spawned objects. </w:t>
      </w:r>
      <w:r w:rsidRPr="00E3256B">
        <w:rPr>
          <w:color w:val="FF0000"/>
        </w:rPr>
        <w:t xml:space="preserve">In this situation; create a game object and nest one instance of each object you want to be spawned by a spawner in it. Disable the nested objects and use them for the spawner. </w:t>
      </w:r>
    </w:p>
    <w:p w:rsidR="00125AB0" w:rsidRPr="00E3256B" w:rsidRDefault="00125AB0" w:rsidP="009376F0">
      <w:pPr>
        <w:rPr>
          <w:color w:val="FF0000"/>
        </w:rPr>
      </w:pPr>
      <w:r w:rsidRPr="00E3256B">
        <w:rPr>
          <w:color w:val="FF0000"/>
        </w:rPr>
        <w:t xml:space="preserve">In case the objects you want to use are in fact compatible prefabs and don't interact with scene objects, use the </w:t>
      </w:r>
      <w:r w:rsidRPr="00E3256B">
        <w:rPr>
          <w:color w:val="FF0000"/>
          <w:u w:val="single"/>
        </w:rPr>
        <w:t>prefabs</w:t>
      </w:r>
      <w:r w:rsidRPr="00E3256B">
        <w:rPr>
          <w:color w:val="FF0000"/>
        </w:rPr>
        <w:t xml:space="preserve"> to spawn without using any special procedures. </w:t>
      </w:r>
    </w:p>
    <w:p w:rsidR="00C84B25" w:rsidRPr="00E3256B" w:rsidRDefault="00C84B25" w:rsidP="00C84B25">
      <w:r w:rsidRPr="00E3256B">
        <w:t xml:space="preserve">To create a spawner create a new game object and add the </w:t>
      </w:r>
      <w:proofErr w:type="spellStart"/>
      <w:r w:rsidRPr="00E3256B">
        <w:t>vQuestSystemSpawner</w:t>
      </w:r>
      <w:proofErr w:type="spellEnd"/>
      <w:r w:rsidRPr="00E3256B">
        <w:t xml:space="preserve"> script to it. Most of the </w:t>
      </w:r>
      <w:proofErr w:type="spellStart"/>
      <w:r w:rsidRPr="00E3256B">
        <w:t>spawner's</w:t>
      </w:r>
      <w:proofErr w:type="spellEnd"/>
      <w:r w:rsidRPr="00E3256B">
        <w:t xml:space="preserve"> parameters are self-explanatory, so they will </w:t>
      </w:r>
      <w:r w:rsidR="003A706B" w:rsidRPr="00E3256B">
        <w:t xml:space="preserve">be </w:t>
      </w:r>
      <w:r w:rsidRPr="00E3256B">
        <w:t xml:space="preserve">documented under this section. </w:t>
      </w:r>
    </w:p>
    <w:tbl>
      <w:tblPr>
        <w:tblStyle w:val="TableGrid"/>
        <w:tblW w:w="9350" w:type="dxa"/>
        <w:tblLook w:val="04A0" w:firstRow="1" w:lastRow="0" w:firstColumn="1" w:lastColumn="0" w:noHBand="0" w:noVBand="1"/>
      </w:tblPr>
      <w:tblGrid>
        <w:gridCol w:w="4675"/>
        <w:gridCol w:w="4675"/>
      </w:tblGrid>
      <w:tr w:rsidR="00C84B25" w:rsidRPr="00E3256B" w:rsidTr="003A706B">
        <w:tc>
          <w:tcPr>
            <w:tcW w:w="4675" w:type="dxa"/>
          </w:tcPr>
          <w:p w:rsidR="00C84B25" w:rsidRPr="00E3256B" w:rsidRDefault="00C84B25" w:rsidP="00F95987">
            <w:pPr>
              <w:tabs>
                <w:tab w:val="center" w:pos="2229"/>
              </w:tabs>
              <w:rPr>
                <w:b/>
                <w:sz w:val="24"/>
                <w:szCs w:val="24"/>
              </w:rPr>
            </w:pPr>
            <w:r w:rsidRPr="00E3256B">
              <w:rPr>
                <w:b/>
                <w:sz w:val="24"/>
                <w:szCs w:val="24"/>
              </w:rPr>
              <w:t>Parameter</w:t>
            </w:r>
            <w:r w:rsidR="00F95987" w:rsidRPr="00E3256B">
              <w:rPr>
                <w:b/>
                <w:sz w:val="24"/>
                <w:szCs w:val="24"/>
              </w:rPr>
              <w:tab/>
            </w:r>
          </w:p>
        </w:tc>
        <w:tc>
          <w:tcPr>
            <w:tcW w:w="4675" w:type="dxa"/>
          </w:tcPr>
          <w:p w:rsidR="00C84B25" w:rsidRPr="00E3256B" w:rsidRDefault="00C84B25" w:rsidP="00C84B25">
            <w:pPr>
              <w:rPr>
                <w:b/>
                <w:sz w:val="24"/>
                <w:szCs w:val="24"/>
              </w:rPr>
            </w:pPr>
            <w:r w:rsidRPr="00E3256B">
              <w:rPr>
                <w:b/>
                <w:sz w:val="24"/>
                <w:szCs w:val="24"/>
              </w:rPr>
              <w:t>Description</w:t>
            </w:r>
          </w:p>
        </w:tc>
      </w:tr>
      <w:tr w:rsidR="00C84B25" w:rsidRPr="00E3256B" w:rsidTr="003A706B">
        <w:tc>
          <w:tcPr>
            <w:tcW w:w="4675" w:type="dxa"/>
          </w:tcPr>
          <w:p w:rsidR="00C84B25" w:rsidRPr="00E3256B" w:rsidRDefault="00C84B25" w:rsidP="00C84B25">
            <w:pPr>
              <w:rPr>
                <w:sz w:val="18"/>
              </w:rPr>
            </w:pPr>
            <w:r w:rsidRPr="00E3256B">
              <w:rPr>
                <w:sz w:val="18"/>
              </w:rPr>
              <w:t>Wave Count</w:t>
            </w:r>
          </w:p>
        </w:tc>
        <w:tc>
          <w:tcPr>
            <w:tcW w:w="4675" w:type="dxa"/>
          </w:tcPr>
          <w:p w:rsidR="00C84B25" w:rsidRPr="00E3256B" w:rsidRDefault="00C84B25" w:rsidP="00C84B25">
            <w:pPr>
              <w:rPr>
                <w:sz w:val="18"/>
              </w:rPr>
            </w:pPr>
            <w:r w:rsidRPr="00E3256B">
              <w:rPr>
                <w:sz w:val="18"/>
              </w:rPr>
              <w:t>The number of waves</w:t>
            </w:r>
          </w:p>
        </w:tc>
      </w:tr>
      <w:tr w:rsidR="00C84B25" w:rsidRPr="00E3256B" w:rsidTr="003A706B">
        <w:tc>
          <w:tcPr>
            <w:tcW w:w="4675" w:type="dxa"/>
          </w:tcPr>
          <w:p w:rsidR="00C84B25" w:rsidRPr="00E3256B" w:rsidRDefault="00C84B25" w:rsidP="00C84B25">
            <w:pPr>
              <w:rPr>
                <w:sz w:val="18"/>
              </w:rPr>
            </w:pPr>
            <w:r w:rsidRPr="00E3256B">
              <w:rPr>
                <w:sz w:val="18"/>
              </w:rPr>
              <w:t>Wave Interval</w:t>
            </w:r>
          </w:p>
        </w:tc>
        <w:tc>
          <w:tcPr>
            <w:tcW w:w="4675" w:type="dxa"/>
          </w:tcPr>
          <w:p w:rsidR="00C84B25" w:rsidRPr="00E3256B" w:rsidRDefault="00C84B25" w:rsidP="00C84B25">
            <w:pPr>
              <w:rPr>
                <w:sz w:val="18"/>
              </w:rPr>
            </w:pPr>
            <w:r w:rsidRPr="00E3256B">
              <w:rPr>
                <w:sz w:val="18"/>
              </w:rPr>
              <w:t>The interval between two waves</w:t>
            </w:r>
          </w:p>
        </w:tc>
      </w:tr>
      <w:tr w:rsidR="00C84B25" w:rsidRPr="00E3256B" w:rsidTr="003A706B">
        <w:tc>
          <w:tcPr>
            <w:tcW w:w="4675" w:type="dxa"/>
          </w:tcPr>
          <w:p w:rsidR="00C84B25" w:rsidRPr="00E3256B" w:rsidRDefault="00C84B25" w:rsidP="00C84B25">
            <w:pPr>
              <w:rPr>
                <w:sz w:val="18"/>
              </w:rPr>
            </w:pPr>
            <w:r w:rsidRPr="00E3256B">
              <w:rPr>
                <w:sz w:val="18"/>
              </w:rPr>
              <w:lastRenderedPageBreak/>
              <w:t>Wait Till Current Wave Destroyed</w:t>
            </w:r>
          </w:p>
        </w:tc>
        <w:tc>
          <w:tcPr>
            <w:tcW w:w="4675" w:type="dxa"/>
          </w:tcPr>
          <w:p w:rsidR="00C84B25" w:rsidRPr="00E3256B" w:rsidRDefault="00C84B25" w:rsidP="00C84B25">
            <w:pPr>
              <w:rPr>
                <w:sz w:val="18"/>
              </w:rPr>
            </w:pPr>
            <w:r w:rsidRPr="00E3256B">
              <w:rPr>
                <w:sz w:val="18"/>
              </w:rPr>
              <w:t xml:space="preserve">A </w:t>
            </w:r>
            <w:proofErr w:type="spellStart"/>
            <w:r w:rsidRPr="00E3256B">
              <w:rPr>
                <w:sz w:val="18"/>
              </w:rPr>
              <w:t>boolean</w:t>
            </w:r>
            <w:proofErr w:type="spellEnd"/>
            <w:r w:rsidRPr="00E3256B">
              <w:rPr>
                <w:sz w:val="18"/>
              </w:rPr>
              <w:t xml:space="preserve"> parameter. If set, the spawner will wait till the enemies spawned by the first wave are destroyed before spawning the next wave.</w:t>
            </w:r>
          </w:p>
          <w:p w:rsidR="00C84B25" w:rsidRPr="00E3256B" w:rsidRDefault="00C84B25" w:rsidP="00C84B25">
            <w:pPr>
              <w:rPr>
                <w:sz w:val="18"/>
              </w:rPr>
            </w:pPr>
            <w:r w:rsidRPr="00E3256B">
              <w:rPr>
                <w:sz w:val="18"/>
              </w:rPr>
              <w:t xml:space="preserve">If set to false, the spawner will spawn all waves one after the other without waiting. </w:t>
            </w:r>
          </w:p>
        </w:tc>
      </w:tr>
      <w:tr w:rsidR="00C84B25" w:rsidRPr="00E3256B" w:rsidTr="003A706B">
        <w:tc>
          <w:tcPr>
            <w:tcW w:w="4675" w:type="dxa"/>
          </w:tcPr>
          <w:p w:rsidR="00C84B25" w:rsidRPr="00E3256B" w:rsidRDefault="00C84B25" w:rsidP="00C84B25">
            <w:pPr>
              <w:rPr>
                <w:sz w:val="18"/>
              </w:rPr>
            </w:pPr>
            <w:r w:rsidRPr="00E3256B">
              <w:rPr>
                <w:sz w:val="18"/>
              </w:rPr>
              <w:t>Spawn on Enter Region</w:t>
            </w:r>
          </w:p>
        </w:tc>
        <w:tc>
          <w:tcPr>
            <w:tcW w:w="4675" w:type="dxa"/>
          </w:tcPr>
          <w:p w:rsidR="00C84B25" w:rsidRPr="00E3256B" w:rsidRDefault="00C84B25" w:rsidP="00C84B25">
            <w:pPr>
              <w:rPr>
                <w:sz w:val="18"/>
              </w:rPr>
            </w:pPr>
            <w:r w:rsidRPr="00E3256B">
              <w:rPr>
                <w:sz w:val="18"/>
              </w:rPr>
              <w:t>The spawner will spawn when enemies when the player enters the region. A region is marked by a sphere/box collider.</w:t>
            </w:r>
          </w:p>
        </w:tc>
      </w:tr>
      <w:tr w:rsidR="00086158" w:rsidRPr="00E3256B" w:rsidTr="003A706B">
        <w:tc>
          <w:tcPr>
            <w:tcW w:w="4675" w:type="dxa"/>
          </w:tcPr>
          <w:p w:rsidR="00086158" w:rsidRPr="00E3256B" w:rsidRDefault="00086158" w:rsidP="00C84B25">
            <w:pPr>
              <w:rPr>
                <w:sz w:val="18"/>
              </w:rPr>
            </w:pPr>
            <w:r w:rsidRPr="00E3256B">
              <w:rPr>
                <w:sz w:val="18"/>
              </w:rPr>
              <w:t>Destroy spawned on quest failure</w:t>
            </w:r>
          </w:p>
        </w:tc>
        <w:tc>
          <w:tcPr>
            <w:tcW w:w="4675" w:type="dxa"/>
          </w:tcPr>
          <w:p w:rsidR="00086158" w:rsidRPr="00E3256B" w:rsidRDefault="00086158" w:rsidP="00C84B25">
            <w:pPr>
              <w:rPr>
                <w:sz w:val="18"/>
              </w:rPr>
            </w:pPr>
            <w:r w:rsidRPr="00E3256B">
              <w:rPr>
                <w:sz w:val="18"/>
              </w:rPr>
              <w:t>If the spawner is assigned to a quest, destroy all spawned objects if the quest fails.</w:t>
            </w:r>
          </w:p>
        </w:tc>
      </w:tr>
      <w:tr w:rsidR="00086158" w:rsidRPr="00E3256B" w:rsidTr="003A706B">
        <w:tc>
          <w:tcPr>
            <w:tcW w:w="4675" w:type="dxa"/>
          </w:tcPr>
          <w:p w:rsidR="00086158" w:rsidRPr="00E3256B" w:rsidRDefault="00086158" w:rsidP="00C84B25">
            <w:pPr>
              <w:rPr>
                <w:sz w:val="18"/>
              </w:rPr>
            </w:pPr>
            <w:r w:rsidRPr="00E3256B">
              <w:rPr>
                <w:sz w:val="18"/>
              </w:rPr>
              <w:t>Draw Gizmos</w:t>
            </w:r>
          </w:p>
        </w:tc>
        <w:tc>
          <w:tcPr>
            <w:tcW w:w="4675" w:type="dxa"/>
          </w:tcPr>
          <w:p w:rsidR="00086158" w:rsidRPr="00E3256B" w:rsidRDefault="00086158" w:rsidP="00C84B25">
            <w:pPr>
              <w:rPr>
                <w:sz w:val="18"/>
              </w:rPr>
            </w:pPr>
            <w:r w:rsidRPr="00E3256B">
              <w:rPr>
                <w:sz w:val="18"/>
              </w:rPr>
              <w:t xml:space="preserve">Draw the gizmos of the spawners. The spawner doesn't use any complex gizmos. A transparent green sphere will indicate the spawn radius while red cubes will indicates spawn points within the spawn radius. </w:t>
            </w:r>
          </w:p>
        </w:tc>
      </w:tr>
      <w:tr w:rsidR="00086158" w:rsidRPr="00E3256B" w:rsidTr="003A706B">
        <w:tc>
          <w:tcPr>
            <w:tcW w:w="4675" w:type="dxa"/>
          </w:tcPr>
          <w:p w:rsidR="00086158" w:rsidRPr="00E3256B" w:rsidRDefault="00086158" w:rsidP="00C84B25">
            <w:pPr>
              <w:rPr>
                <w:sz w:val="18"/>
              </w:rPr>
            </w:pPr>
            <w:r w:rsidRPr="00E3256B">
              <w:rPr>
                <w:sz w:val="18"/>
              </w:rPr>
              <w:t>Quest ID</w:t>
            </w:r>
          </w:p>
        </w:tc>
        <w:tc>
          <w:tcPr>
            <w:tcW w:w="4675" w:type="dxa"/>
          </w:tcPr>
          <w:p w:rsidR="00086158" w:rsidRPr="00E3256B" w:rsidRDefault="00086158" w:rsidP="00C84B25">
            <w:pPr>
              <w:rPr>
                <w:sz w:val="18"/>
              </w:rPr>
            </w:pPr>
            <w:r w:rsidRPr="00E3256B">
              <w:rPr>
                <w:sz w:val="18"/>
              </w:rPr>
              <w:t xml:space="preserve">The ID of the quest the spawner is assigned to </w:t>
            </w:r>
          </w:p>
        </w:tc>
      </w:tr>
      <w:tr w:rsidR="00086158" w:rsidRPr="00E3256B" w:rsidTr="003A706B">
        <w:tc>
          <w:tcPr>
            <w:tcW w:w="4675" w:type="dxa"/>
          </w:tcPr>
          <w:p w:rsidR="00086158" w:rsidRPr="00E3256B" w:rsidRDefault="00086158" w:rsidP="004C7511">
            <w:pPr>
              <w:rPr>
                <w:sz w:val="18"/>
              </w:rPr>
            </w:pPr>
            <w:r w:rsidRPr="00E3256B">
              <w:rPr>
                <w:sz w:val="18"/>
              </w:rPr>
              <w:t>Prefabs</w:t>
            </w:r>
          </w:p>
        </w:tc>
        <w:tc>
          <w:tcPr>
            <w:tcW w:w="4675" w:type="dxa"/>
          </w:tcPr>
          <w:p w:rsidR="00086158" w:rsidRPr="00E3256B" w:rsidRDefault="00086158" w:rsidP="004C7511">
            <w:pPr>
              <w:rPr>
                <w:sz w:val="18"/>
              </w:rPr>
            </w:pPr>
            <w:r w:rsidRPr="00E3256B">
              <w:rPr>
                <w:sz w:val="18"/>
              </w:rPr>
              <w:t xml:space="preserve">A collection (List) of prefab and properties that are spawned using the spawner. Any amount of prefabs can be spawned. The prefab properties are outlined below. </w:t>
            </w:r>
          </w:p>
        </w:tc>
      </w:tr>
      <w:tr w:rsidR="00086158" w:rsidRPr="00E3256B" w:rsidTr="003A706B">
        <w:tc>
          <w:tcPr>
            <w:tcW w:w="4675" w:type="dxa"/>
          </w:tcPr>
          <w:p w:rsidR="00086158" w:rsidRPr="00E3256B" w:rsidRDefault="00086158" w:rsidP="004C7511">
            <w:pPr>
              <w:rPr>
                <w:sz w:val="18"/>
              </w:rPr>
            </w:pPr>
            <w:r w:rsidRPr="00E3256B">
              <w:rPr>
                <w:sz w:val="18"/>
              </w:rPr>
              <w:t>Prefab Properties</w:t>
            </w:r>
          </w:p>
        </w:tc>
        <w:tc>
          <w:tcPr>
            <w:tcW w:w="4675" w:type="dxa"/>
          </w:tcPr>
          <w:p w:rsidR="00086158" w:rsidRPr="00E3256B" w:rsidRDefault="00086158" w:rsidP="004C7511">
            <w:pPr>
              <w:rPr>
                <w:sz w:val="18"/>
              </w:rPr>
            </w:pPr>
          </w:p>
        </w:tc>
      </w:tr>
      <w:tr w:rsidR="003A706B" w:rsidRPr="00E3256B" w:rsidTr="003A706B">
        <w:tc>
          <w:tcPr>
            <w:tcW w:w="9350" w:type="dxa"/>
            <w:gridSpan w:val="2"/>
          </w:tcPr>
          <w:p w:rsidR="003A706B" w:rsidRPr="00E3256B" w:rsidRDefault="003A706B" w:rsidP="004C7511">
            <w:pPr>
              <w:rPr>
                <w:sz w:val="18"/>
              </w:rPr>
            </w:pPr>
            <w:r w:rsidRPr="00E3256B">
              <w:rPr>
                <w:sz w:val="18"/>
              </w:rPr>
              <w:t>Prefab</w:t>
            </w:r>
          </w:p>
        </w:tc>
      </w:tr>
      <w:tr w:rsidR="00086158" w:rsidRPr="00E3256B" w:rsidTr="003A706B">
        <w:tc>
          <w:tcPr>
            <w:tcW w:w="4675" w:type="dxa"/>
          </w:tcPr>
          <w:p w:rsidR="00086158" w:rsidRPr="00E3256B" w:rsidRDefault="00086158" w:rsidP="004C7511">
            <w:pPr>
              <w:rPr>
                <w:sz w:val="18"/>
              </w:rPr>
            </w:pPr>
            <w:r w:rsidRPr="00E3256B">
              <w:rPr>
                <w:sz w:val="18"/>
              </w:rPr>
              <w:t>Max Instance Per Wave</w:t>
            </w:r>
          </w:p>
        </w:tc>
        <w:tc>
          <w:tcPr>
            <w:tcW w:w="4675" w:type="dxa"/>
          </w:tcPr>
          <w:p w:rsidR="00086158" w:rsidRPr="00E3256B" w:rsidRDefault="00086158" w:rsidP="004C7511">
            <w:pPr>
              <w:rPr>
                <w:sz w:val="18"/>
              </w:rPr>
            </w:pPr>
            <w:r w:rsidRPr="00E3256B">
              <w:rPr>
                <w:sz w:val="18"/>
              </w:rPr>
              <w:t>The number of instances that can be spawned in a given wave</w:t>
            </w:r>
          </w:p>
        </w:tc>
      </w:tr>
      <w:tr w:rsidR="00086158" w:rsidRPr="00E3256B" w:rsidTr="003A706B">
        <w:tc>
          <w:tcPr>
            <w:tcW w:w="4675" w:type="dxa"/>
          </w:tcPr>
          <w:p w:rsidR="00086158" w:rsidRPr="00E3256B" w:rsidRDefault="00086158" w:rsidP="004C7511">
            <w:pPr>
              <w:rPr>
                <w:sz w:val="18"/>
              </w:rPr>
            </w:pPr>
            <w:r w:rsidRPr="00E3256B">
              <w:rPr>
                <w:sz w:val="18"/>
              </w:rPr>
              <w:t>Max Spawn Time</w:t>
            </w:r>
          </w:p>
        </w:tc>
        <w:tc>
          <w:tcPr>
            <w:tcW w:w="4675" w:type="dxa"/>
          </w:tcPr>
          <w:p w:rsidR="00086158" w:rsidRPr="00E3256B" w:rsidRDefault="00086158" w:rsidP="004C7511">
            <w:pPr>
              <w:rPr>
                <w:sz w:val="18"/>
              </w:rPr>
            </w:pPr>
            <w:r w:rsidRPr="00E3256B">
              <w:rPr>
                <w:sz w:val="18"/>
              </w:rPr>
              <w:t>The maximum time taken to spawn an instance</w:t>
            </w:r>
          </w:p>
        </w:tc>
      </w:tr>
      <w:tr w:rsidR="00086158" w:rsidRPr="00E3256B" w:rsidTr="003A706B">
        <w:tc>
          <w:tcPr>
            <w:tcW w:w="4675" w:type="dxa"/>
          </w:tcPr>
          <w:p w:rsidR="00086158" w:rsidRPr="00E3256B" w:rsidRDefault="00086158" w:rsidP="004C7511">
            <w:pPr>
              <w:rPr>
                <w:sz w:val="18"/>
              </w:rPr>
            </w:pPr>
            <w:r w:rsidRPr="00E3256B">
              <w:rPr>
                <w:sz w:val="18"/>
              </w:rPr>
              <w:t>Min Spawn Time</w:t>
            </w:r>
          </w:p>
        </w:tc>
        <w:tc>
          <w:tcPr>
            <w:tcW w:w="4675" w:type="dxa"/>
          </w:tcPr>
          <w:p w:rsidR="00086158" w:rsidRPr="00E3256B" w:rsidRDefault="00086158" w:rsidP="004C7511">
            <w:pPr>
              <w:rPr>
                <w:sz w:val="18"/>
              </w:rPr>
            </w:pPr>
            <w:r w:rsidRPr="00E3256B">
              <w:rPr>
                <w:sz w:val="18"/>
              </w:rPr>
              <w:t>The minimum amount of time taken to spawn an instance</w:t>
            </w:r>
          </w:p>
        </w:tc>
      </w:tr>
      <w:tr w:rsidR="00086158" w:rsidRPr="00E3256B" w:rsidTr="003A706B">
        <w:tc>
          <w:tcPr>
            <w:tcW w:w="4675" w:type="dxa"/>
          </w:tcPr>
          <w:p w:rsidR="00086158" w:rsidRPr="00E3256B" w:rsidRDefault="00086158" w:rsidP="00C84B25">
            <w:pPr>
              <w:rPr>
                <w:sz w:val="18"/>
              </w:rPr>
            </w:pPr>
            <w:r w:rsidRPr="00E3256B">
              <w:rPr>
                <w:sz w:val="18"/>
              </w:rPr>
              <w:t>Spawn Radius</w:t>
            </w:r>
          </w:p>
        </w:tc>
        <w:tc>
          <w:tcPr>
            <w:tcW w:w="4675" w:type="dxa"/>
          </w:tcPr>
          <w:p w:rsidR="00086158" w:rsidRPr="00E3256B" w:rsidRDefault="00086158" w:rsidP="00086158">
            <w:pPr>
              <w:rPr>
                <w:sz w:val="18"/>
              </w:rPr>
            </w:pPr>
            <w:r w:rsidRPr="00E3256B">
              <w:rPr>
                <w:sz w:val="18"/>
              </w:rPr>
              <w:t xml:space="preserve">The Radius in which prefab instances will be spawned. It starts from the </w:t>
            </w:r>
            <w:proofErr w:type="spellStart"/>
            <w:r w:rsidRPr="00E3256B">
              <w:rPr>
                <w:sz w:val="18"/>
              </w:rPr>
              <w:t>spawner's</w:t>
            </w:r>
            <w:proofErr w:type="spellEnd"/>
            <w:r w:rsidRPr="00E3256B">
              <w:rPr>
                <w:sz w:val="18"/>
              </w:rPr>
              <w:t xml:space="preserve"> transform's position.</w:t>
            </w:r>
          </w:p>
        </w:tc>
      </w:tr>
      <w:tr w:rsidR="00086158" w:rsidRPr="00E3256B" w:rsidTr="003A706B">
        <w:tc>
          <w:tcPr>
            <w:tcW w:w="4675" w:type="dxa"/>
          </w:tcPr>
          <w:p w:rsidR="00086158" w:rsidRPr="00E3256B" w:rsidRDefault="00086158" w:rsidP="004C7511">
            <w:pPr>
              <w:rPr>
                <w:sz w:val="18"/>
              </w:rPr>
            </w:pPr>
            <w:r w:rsidRPr="00E3256B">
              <w:rPr>
                <w:sz w:val="18"/>
              </w:rPr>
              <w:t>Dead Animation State</w:t>
            </w:r>
          </w:p>
        </w:tc>
        <w:tc>
          <w:tcPr>
            <w:tcW w:w="4675" w:type="dxa"/>
          </w:tcPr>
          <w:p w:rsidR="00086158" w:rsidRPr="00E3256B" w:rsidRDefault="00086158" w:rsidP="00086158">
            <w:pPr>
              <w:rPr>
                <w:sz w:val="18"/>
              </w:rPr>
            </w:pPr>
            <w:r w:rsidRPr="00E3256B">
              <w:rPr>
                <w:sz w:val="18"/>
              </w:rPr>
              <w:t>The animator's animation state that indicates an object is dead</w:t>
            </w:r>
          </w:p>
        </w:tc>
      </w:tr>
      <w:tr w:rsidR="00086158" w:rsidRPr="00E3256B" w:rsidTr="003A706B">
        <w:tc>
          <w:tcPr>
            <w:tcW w:w="4675" w:type="dxa"/>
          </w:tcPr>
          <w:p w:rsidR="00086158" w:rsidRPr="00E3256B" w:rsidRDefault="00086158" w:rsidP="004C7511">
            <w:pPr>
              <w:rPr>
                <w:sz w:val="18"/>
              </w:rPr>
            </w:pPr>
            <w:r w:rsidRPr="00E3256B">
              <w:rPr>
                <w:sz w:val="18"/>
              </w:rPr>
              <w:t>Normalized Time to Initiate Destroy</w:t>
            </w:r>
          </w:p>
        </w:tc>
        <w:tc>
          <w:tcPr>
            <w:tcW w:w="4675" w:type="dxa"/>
          </w:tcPr>
          <w:p w:rsidR="00086158" w:rsidRPr="00E3256B" w:rsidRDefault="00086158" w:rsidP="004C7511">
            <w:pPr>
              <w:rPr>
                <w:sz w:val="18"/>
              </w:rPr>
            </w:pPr>
            <w:r w:rsidRPr="00E3256B">
              <w:rPr>
                <w:sz w:val="18"/>
              </w:rPr>
              <w:t xml:space="preserve">The percentage of time in the death animation, after which the destroying of the object will be initiated. </w:t>
            </w:r>
          </w:p>
        </w:tc>
      </w:tr>
      <w:tr w:rsidR="00086158" w:rsidRPr="00E3256B" w:rsidTr="003A706B">
        <w:tc>
          <w:tcPr>
            <w:tcW w:w="4675" w:type="dxa"/>
          </w:tcPr>
          <w:p w:rsidR="00086158" w:rsidRPr="00E3256B" w:rsidRDefault="00086158" w:rsidP="004C7511">
            <w:pPr>
              <w:rPr>
                <w:sz w:val="18"/>
              </w:rPr>
            </w:pPr>
            <w:r w:rsidRPr="00E3256B">
              <w:rPr>
                <w:sz w:val="18"/>
              </w:rPr>
              <w:t xml:space="preserve">Wait N Seconds after </w:t>
            </w:r>
            <w:proofErr w:type="spellStart"/>
            <w:r w:rsidRPr="00E3256B">
              <w:rPr>
                <w:sz w:val="18"/>
              </w:rPr>
              <w:t>Anim</w:t>
            </w:r>
            <w:proofErr w:type="spellEnd"/>
            <w:r w:rsidRPr="00E3256B">
              <w:rPr>
                <w:sz w:val="18"/>
              </w:rPr>
              <w:t xml:space="preserve"> to Destroy</w:t>
            </w:r>
          </w:p>
        </w:tc>
        <w:tc>
          <w:tcPr>
            <w:tcW w:w="4675" w:type="dxa"/>
          </w:tcPr>
          <w:p w:rsidR="00086158" w:rsidRPr="00E3256B" w:rsidRDefault="00086158" w:rsidP="004C7511">
            <w:pPr>
              <w:rPr>
                <w:sz w:val="18"/>
              </w:rPr>
            </w:pPr>
            <w:r w:rsidRPr="00E3256B">
              <w:rPr>
                <w:sz w:val="18"/>
              </w:rPr>
              <w:t>After normalized time to initiate destroy, wait N seconds to destroy the object</w:t>
            </w:r>
          </w:p>
        </w:tc>
      </w:tr>
      <w:tr w:rsidR="00086158" w:rsidRPr="00E3256B" w:rsidTr="003A706B">
        <w:tc>
          <w:tcPr>
            <w:tcW w:w="4675" w:type="dxa"/>
          </w:tcPr>
          <w:p w:rsidR="00086158" w:rsidRPr="00E3256B" w:rsidRDefault="00086158" w:rsidP="004C7511">
            <w:pPr>
              <w:rPr>
                <w:sz w:val="18"/>
              </w:rPr>
            </w:pPr>
            <w:r w:rsidRPr="00E3256B">
              <w:rPr>
                <w:sz w:val="18"/>
              </w:rPr>
              <w:t>Spawn At Wave</w:t>
            </w:r>
          </w:p>
        </w:tc>
        <w:tc>
          <w:tcPr>
            <w:tcW w:w="4675" w:type="dxa"/>
          </w:tcPr>
          <w:p w:rsidR="00086158" w:rsidRPr="00E3256B" w:rsidRDefault="00086158" w:rsidP="004C7511">
            <w:pPr>
              <w:rPr>
                <w:sz w:val="18"/>
              </w:rPr>
            </w:pPr>
            <w:r w:rsidRPr="00E3256B">
              <w:rPr>
                <w:sz w:val="18"/>
              </w:rPr>
              <w:t>Start to spawn objects from this wave</w:t>
            </w:r>
          </w:p>
        </w:tc>
      </w:tr>
      <w:tr w:rsidR="00086158" w:rsidRPr="00E3256B" w:rsidTr="003A706B">
        <w:tc>
          <w:tcPr>
            <w:tcW w:w="4675" w:type="dxa"/>
          </w:tcPr>
          <w:p w:rsidR="00086158" w:rsidRPr="00E3256B" w:rsidRDefault="00086158" w:rsidP="004C7511">
            <w:pPr>
              <w:rPr>
                <w:sz w:val="18"/>
              </w:rPr>
            </w:pPr>
            <w:r w:rsidRPr="00E3256B">
              <w:rPr>
                <w:sz w:val="18"/>
              </w:rPr>
              <w:t>Last Wave</w:t>
            </w:r>
          </w:p>
        </w:tc>
        <w:tc>
          <w:tcPr>
            <w:tcW w:w="4675" w:type="dxa"/>
          </w:tcPr>
          <w:p w:rsidR="00086158" w:rsidRPr="00E3256B" w:rsidRDefault="00086158" w:rsidP="004C7511">
            <w:pPr>
              <w:rPr>
                <w:sz w:val="18"/>
              </w:rPr>
            </w:pPr>
            <w:r w:rsidRPr="00E3256B">
              <w:rPr>
                <w:sz w:val="18"/>
              </w:rPr>
              <w:t>Do not spawn these objects after this wave</w:t>
            </w:r>
          </w:p>
        </w:tc>
      </w:tr>
      <w:tr w:rsidR="00086158" w:rsidRPr="00E3256B" w:rsidTr="003A706B">
        <w:tc>
          <w:tcPr>
            <w:tcW w:w="4675" w:type="dxa"/>
          </w:tcPr>
          <w:p w:rsidR="00086158" w:rsidRPr="00E3256B" w:rsidRDefault="00086158" w:rsidP="004C7511">
            <w:pPr>
              <w:rPr>
                <w:sz w:val="18"/>
              </w:rPr>
            </w:pPr>
            <w:r w:rsidRPr="00E3256B">
              <w:rPr>
                <w:sz w:val="18"/>
              </w:rPr>
              <w:t>Parent Transform</w:t>
            </w:r>
          </w:p>
        </w:tc>
        <w:tc>
          <w:tcPr>
            <w:tcW w:w="4675" w:type="dxa"/>
          </w:tcPr>
          <w:p w:rsidR="00086158" w:rsidRPr="00E3256B" w:rsidRDefault="00086158" w:rsidP="004C7511">
            <w:pPr>
              <w:rPr>
                <w:sz w:val="18"/>
              </w:rPr>
            </w:pPr>
            <w:r w:rsidRPr="00E3256B">
              <w:rPr>
                <w:sz w:val="18"/>
              </w:rPr>
              <w:t>The transform under which all the instances of the objects will be placed in the scene hierarchy</w:t>
            </w:r>
          </w:p>
        </w:tc>
      </w:tr>
      <w:tr w:rsidR="00086158" w:rsidRPr="00E3256B" w:rsidTr="003A706B">
        <w:tc>
          <w:tcPr>
            <w:tcW w:w="4675" w:type="dxa"/>
          </w:tcPr>
          <w:p w:rsidR="00086158" w:rsidRPr="00E3256B" w:rsidRDefault="00086158" w:rsidP="004C7511">
            <w:pPr>
              <w:rPr>
                <w:sz w:val="18"/>
              </w:rPr>
            </w:pPr>
            <w:r w:rsidRPr="00E3256B">
              <w:rPr>
                <w:sz w:val="18"/>
              </w:rPr>
              <w:t>Spawn Points</w:t>
            </w:r>
          </w:p>
        </w:tc>
        <w:tc>
          <w:tcPr>
            <w:tcW w:w="4675" w:type="dxa"/>
          </w:tcPr>
          <w:p w:rsidR="00086158" w:rsidRPr="00E3256B" w:rsidRDefault="00086158" w:rsidP="00086158">
            <w:pPr>
              <w:rPr>
                <w:sz w:val="18"/>
              </w:rPr>
            </w:pPr>
            <w:r w:rsidRPr="00E3256B">
              <w:rPr>
                <w:sz w:val="18"/>
              </w:rPr>
              <w:t xml:space="preserve">A list of transforms within the spawn radius in where objects will be spawned from. </w:t>
            </w:r>
            <w:r w:rsidR="00AF2391" w:rsidRPr="00E3256B">
              <w:rPr>
                <w:sz w:val="18"/>
              </w:rPr>
              <w:t>This allows to spawn objects from selected spawn points only</w:t>
            </w:r>
          </w:p>
          <w:p w:rsidR="00086158" w:rsidRPr="00E3256B" w:rsidRDefault="00086158" w:rsidP="00086158">
            <w:pPr>
              <w:rPr>
                <w:sz w:val="18"/>
              </w:rPr>
            </w:pPr>
            <w:r w:rsidRPr="00E3256B">
              <w:rPr>
                <w:sz w:val="18"/>
              </w:rPr>
              <w:t xml:space="preserve">If not specified a random location within the spawn radius will be generated and spawned. </w:t>
            </w:r>
          </w:p>
        </w:tc>
      </w:tr>
    </w:tbl>
    <w:p w:rsidR="00125AB0" w:rsidRPr="00E3256B" w:rsidRDefault="00125AB0" w:rsidP="00C84B25">
      <w:r w:rsidRPr="00E3256B">
        <w:t xml:space="preserve">The spawners along with the objects they hold in the pool of objects instantiated, can be saved. To save them all, just add the </w:t>
      </w:r>
      <w:proofErr w:type="spellStart"/>
      <w:r w:rsidRPr="00E3256B">
        <w:t>v</w:t>
      </w:r>
      <w:r w:rsidR="00847662" w:rsidRPr="00E3256B">
        <w:t>CanSaveYou</w:t>
      </w:r>
      <w:proofErr w:type="spellEnd"/>
      <w:r w:rsidR="00847662" w:rsidRPr="00E3256B">
        <w:t xml:space="preserve"> script to a spawner and follow the steps mentioned under Setting up Persistence. </w:t>
      </w:r>
    </w:p>
    <w:p w:rsidR="00815B0D" w:rsidRPr="00E3256B" w:rsidRDefault="00243084" w:rsidP="00F973C9">
      <w:pPr>
        <w:pStyle w:val="Heading2"/>
      </w:pPr>
      <w:bookmarkStart w:id="11" w:name="_Toc498663457"/>
      <w:r w:rsidRPr="00E3256B">
        <w:lastRenderedPageBreak/>
        <w:t>Setting up The Vendor System</w:t>
      </w:r>
      <w:bookmarkEnd w:id="11"/>
    </w:p>
    <w:p w:rsidR="001C52C2" w:rsidRPr="00E3256B" w:rsidRDefault="00E862A7" w:rsidP="001C52C2">
      <w:pPr>
        <w:pStyle w:val="Heading3"/>
      </w:pPr>
      <w:bookmarkStart w:id="12" w:name="_Toc498663458"/>
      <w:r w:rsidRPr="00E3256B">
        <w:t>Creating Currencies</w:t>
      </w:r>
      <w:bookmarkEnd w:id="12"/>
    </w:p>
    <w:p w:rsidR="001C52C2" w:rsidRPr="00E3256B" w:rsidRDefault="001C52C2" w:rsidP="00157654">
      <w:r w:rsidRPr="00E3256B">
        <w:t xml:space="preserve">For the vendor system to work correctly, currencies need to be created and items must be assigned a buy and sell value. </w:t>
      </w:r>
    </w:p>
    <w:p w:rsidR="00766BE0" w:rsidRPr="00E3256B" w:rsidRDefault="00640A71" w:rsidP="00157654">
      <w:r w:rsidRPr="00E3256B">
        <w:t>In order to do this</w:t>
      </w:r>
      <w:r w:rsidR="001C52C2" w:rsidRPr="00E3256B">
        <w:t>,</w:t>
      </w:r>
    </w:p>
    <w:p w:rsidR="001C52C2" w:rsidRPr="00E3256B" w:rsidRDefault="00766BE0" w:rsidP="002F0D3C">
      <w:pPr>
        <w:pStyle w:val="ListParagraph"/>
        <w:numPr>
          <w:ilvl w:val="0"/>
          <w:numId w:val="7"/>
        </w:numPr>
      </w:pPr>
      <w:r w:rsidRPr="00E3256B">
        <w:t>A</w:t>
      </w:r>
      <w:r w:rsidR="001C52C2" w:rsidRPr="00E3256B">
        <w:t xml:space="preserve">dd the </w:t>
      </w:r>
      <w:proofErr w:type="spellStart"/>
      <w:r w:rsidR="001C52C2" w:rsidRPr="00E3256B">
        <w:t>QuestSystemCurrencyManager</w:t>
      </w:r>
      <w:proofErr w:type="spellEnd"/>
      <w:r w:rsidR="001C52C2" w:rsidRPr="00E3256B">
        <w:t xml:space="preserve"> script to the third person controller object. </w:t>
      </w:r>
    </w:p>
    <w:p w:rsidR="00766BE0" w:rsidRPr="00E3256B" w:rsidRDefault="00766BE0" w:rsidP="002F0D3C">
      <w:pPr>
        <w:pStyle w:val="ListParagraph"/>
        <w:numPr>
          <w:ilvl w:val="0"/>
          <w:numId w:val="7"/>
        </w:numPr>
      </w:pPr>
      <w:r w:rsidRPr="00E3256B">
        <w:t>Maintain the list of currencies that you intend to use in the system.</w:t>
      </w:r>
    </w:p>
    <w:p w:rsidR="00766BE0" w:rsidRPr="00E3256B" w:rsidRDefault="00766BE0" w:rsidP="002F0D3C">
      <w:pPr>
        <w:pStyle w:val="ListParagraph"/>
        <w:numPr>
          <w:ilvl w:val="0"/>
          <w:numId w:val="7"/>
        </w:numPr>
      </w:pPr>
      <w:r w:rsidRPr="00E3256B">
        <w:rPr>
          <w:b/>
          <w:color w:val="FF0000"/>
        </w:rPr>
        <w:t>NOTE</w:t>
      </w:r>
      <w:r w:rsidRPr="00E3256B">
        <w:rPr>
          <w:color w:val="FF0000"/>
        </w:rPr>
        <w:t>: Exchange Rates are not supported in this version of the RPG Pack. They will be supported later</w:t>
      </w:r>
      <w:r w:rsidRPr="00E3256B">
        <w:t xml:space="preserve">. </w:t>
      </w:r>
    </w:p>
    <w:p w:rsidR="00CE5D32" w:rsidRPr="00E3256B" w:rsidRDefault="00CE5D32" w:rsidP="00CE5D32">
      <w:r w:rsidRPr="00E3256B">
        <w:t xml:space="preserve">Once the currencies have been created, they need to be added as items to the item manager. Please follow steps below to do it. </w:t>
      </w:r>
    </w:p>
    <w:p w:rsidR="00CE5D32" w:rsidRPr="00E3256B" w:rsidRDefault="00CE5D32" w:rsidP="002F0D3C">
      <w:pPr>
        <w:pStyle w:val="ListParagraph"/>
        <w:numPr>
          <w:ilvl w:val="0"/>
          <w:numId w:val="11"/>
        </w:numPr>
      </w:pPr>
      <w:r w:rsidRPr="00E3256B">
        <w:t>Navigate to the Item List through the third person controller object's item manager script (Open Item List option)</w:t>
      </w:r>
    </w:p>
    <w:p w:rsidR="00CE5D32" w:rsidRPr="00E3256B" w:rsidRDefault="00CE5D32" w:rsidP="002F0D3C">
      <w:pPr>
        <w:pStyle w:val="ListParagraph"/>
        <w:numPr>
          <w:ilvl w:val="0"/>
          <w:numId w:val="11"/>
        </w:numPr>
      </w:pPr>
      <w:r w:rsidRPr="00E3256B">
        <w:t xml:space="preserve">Create a new Item of type Currency and add attribute </w:t>
      </w:r>
      <w:proofErr w:type="spellStart"/>
      <w:r w:rsidRPr="00E3256B">
        <w:t>CurrencyInIndexManager</w:t>
      </w:r>
      <w:proofErr w:type="spellEnd"/>
      <w:r w:rsidRPr="00E3256B">
        <w:t xml:space="preserve"> to it (Please refer to Invector documentation and tutorials on how to add an item to the Item List). </w:t>
      </w:r>
    </w:p>
    <w:p w:rsidR="00CE5D32" w:rsidRPr="00E3256B" w:rsidRDefault="00CE5D32" w:rsidP="002F0D3C">
      <w:pPr>
        <w:pStyle w:val="ListParagraph"/>
        <w:numPr>
          <w:ilvl w:val="0"/>
          <w:numId w:val="11"/>
        </w:numPr>
      </w:pPr>
      <w:r w:rsidRPr="00E3256B">
        <w:t xml:space="preserve">The </w:t>
      </w:r>
      <w:proofErr w:type="spellStart"/>
      <w:r w:rsidRPr="00E3256B">
        <w:t>CurrencyIndexInManager</w:t>
      </w:r>
      <w:proofErr w:type="spellEnd"/>
      <w:r w:rsidRPr="00E3256B">
        <w:t xml:space="preserve"> attribute is an integer which points to the index of the currency in the </w:t>
      </w:r>
      <w:proofErr w:type="spellStart"/>
      <w:r w:rsidRPr="00E3256B">
        <w:t>QuestSystemCurrencyManager</w:t>
      </w:r>
      <w:proofErr w:type="spellEnd"/>
      <w:r w:rsidRPr="00E3256B">
        <w:t xml:space="preserve"> script. The index is zero based. In that </w:t>
      </w:r>
      <w:proofErr w:type="gramStart"/>
      <w:r w:rsidRPr="00E3256B">
        <w:t>index  "</w:t>
      </w:r>
      <w:proofErr w:type="gramEnd"/>
      <w:r w:rsidRPr="00E3256B">
        <w:t xml:space="preserve">0" will be the first currency, "1" will be the second </w:t>
      </w:r>
      <w:proofErr w:type="spellStart"/>
      <w:r w:rsidRPr="00E3256B">
        <w:t>curreny</w:t>
      </w:r>
      <w:proofErr w:type="spellEnd"/>
      <w:r w:rsidRPr="00E3256B">
        <w:t xml:space="preserve"> and so on. </w:t>
      </w:r>
    </w:p>
    <w:p w:rsidR="0057683B" w:rsidRPr="00E3256B" w:rsidRDefault="00CD19B3" w:rsidP="0057683B">
      <w:pPr>
        <w:pStyle w:val="Heading3"/>
      </w:pPr>
      <w:bookmarkStart w:id="13" w:name="_Toc498663459"/>
      <w:r w:rsidRPr="00E3256B">
        <w:t>Adding Attributes to Items For Selling</w:t>
      </w:r>
      <w:bookmarkEnd w:id="13"/>
    </w:p>
    <w:p w:rsidR="00CE5D32" w:rsidRPr="00E3256B" w:rsidRDefault="0057683B" w:rsidP="0057683B">
      <w:r w:rsidRPr="00E3256B">
        <w:t xml:space="preserve">Once the currencies have been created, certain attributes need to be added to the items to be able to sell them. </w:t>
      </w:r>
      <w:r w:rsidR="00CE5D32" w:rsidRPr="00E3256B">
        <w:t xml:space="preserve">To do this </w:t>
      </w:r>
    </w:p>
    <w:p w:rsidR="0057683B" w:rsidRPr="00E3256B" w:rsidRDefault="00CE5D32" w:rsidP="002F0D3C">
      <w:pPr>
        <w:pStyle w:val="ListParagraph"/>
        <w:numPr>
          <w:ilvl w:val="0"/>
          <w:numId w:val="10"/>
        </w:numPr>
      </w:pPr>
      <w:r w:rsidRPr="00E3256B">
        <w:t xml:space="preserve">Navigate to the Item List through the third person controller object's item manager script (Open Item List option). </w:t>
      </w:r>
    </w:p>
    <w:p w:rsidR="00CE5D32" w:rsidRPr="00E3256B" w:rsidRDefault="00CE5D32" w:rsidP="002F0D3C">
      <w:pPr>
        <w:pStyle w:val="ListParagraph"/>
        <w:numPr>
          <w:ilvl w:val="0"/>
          <w:numId w:val="10"/>
        </w:numPr>
      </w:pPr>
      <w:r w:rsidRPr="00E3256B">
        <w:t>Expand any item of choice and maintain the following attributes</w:t>
      </w:r>
    </w:p>
    <w:p w:rsidR="0043552F" w:rsidRPr="00E3256B" w:rsidRDefault="0043552F" w:rsidP="002F0D3C">
      <w:pPr>
        <w:pStyle w:val="ListParagraph"/>
        <w:numPr>
          <w:ilvl w:val="0"/>
          <w:numId w:val="10"/>
        </w:numPr>
      </w:pPr>
      <w:proofErr w:type="spellStart"/>
      <w:r w:rsidRPr="00E3256B">
        <w:t>WeightedDropRate</w:t>
      </w:r>
      <w:proofErr w:type="spellEnd"/>
      <w:r w:rsidRPr="00E3256B">
        <w:t xml:space="preserve">: The rate at which an item is dropped (intended to be </w:t>
      </w:r>
      <w:proofErr w:type="spellStart"/>
      <w:r w:rsidRPr="00E3256B">
        <w:t>overriden</w:t>
      </w:r>
      <w:proofErr w:type="spellEnd"/>
      <w:r w:rsidRPr="00E3256B">
        <w:t xml:space="preserve"> for specific lists)</w:t>
      </w:r>
    </w:p>
    <w:p w:rsidR="00CE5D32" w:rsidRPr="00E3256B" w:rsidRDefault="00024EF3" w:rsidP="002F0D3C">
      <w:pPr>
        <w:pStyle w:val="ListParagraph"/>
        <w:numPr>
          <w:ilvl w:val="0"/>
          <w:numId w:val="10"/>
        </w:numPr>
      </w:pPr>
      <w:proofErr w:type="spellStart"/>
      <w:r w:rsidRPr="00E3256B">
        <w:t>BuyPriceFromVendor</w:t>
      </w:r>
      <w:proofErr w:type="spellEnd"/>
      <w:r w:rsidRPr="00E3256B">
        <w:t>: The amount the vendor sells this item for</w:t>
      </w:r>
    </w:p>
    <w:p w:rsidR="00024EF3" w:rsidRPr="00E3256B" w:rsidRDefault="00024EF3" w:rsidP="002F0D3C">
      <w:pPr>
        <w:pStyle w:val="ListParagraph"/>
        <w:numPr>
          <w:ilvl w:val="0"/>
          <w:numId w:val="10"/>
        </w:numPr>
      </w:pPr>
      <w:proofErr w:type="spellStart"/>
      <w:r w:rsidRPr="00E3256B">
        <w:t>SellPriceToVendo</w:t>
      </w:r>
      <w:r w:rsidR="005A1329" w:rsidRPr="00E3256B">
        <w:t>r</w:t>
      </w:r>
      <w:proofErr w:type="spellEnd"/>
      <w:r w:rsidRPr="00E3256B">
        <w:t>: The amount at which you can sell this item back to the vendor</w:t>
      </w:r>
    </w:p>
    <w:p w:rsidR="00024EF3" w:rsidRPr="00E3256B" w:rsidRDefault="00024EF3" w:rsidP="002F0D3C">
      <w:pPr>
        <w:pStyle w:val="ListParagraph"/>
        <w:numPr>
          <w:ilvl w:val="0"/>
          <w:numId w:val="10"/>
        </w:numPr>
      </w:pPr>
      <w:proofErr w:type="spellStart"/>
      <w:r w:rsidRPr="00E3256B">
        <w:t>CurrencyIndexInManager</w:t>
      </w:r>
      <w:proofErr w:type="spellEnd"/>
      <w:r w:rsidRPr="00E3256B">
        <w:t xml:space="preserve">: The currency index from the </w:t>
      </w:r>
      <w:proofErr w:type="spellStart"/>
      <w:r w:rsidRPr="00E3256B">
        <w:t>QuestSystemCurrencyManager</w:t>
      </w:r>
      <w:proofErr w:type="spellEnd"/>
      <w:r w:rsidRPr="00E3256B">
        <w:t xml:space="preserve"> for which this item will be solved.</w:t>
      </w:r>
    </w:p>
    <w:p w:rsidR="00024EF3" w:rsidRPr="00E3256B" w:rsidRDefault="00024EF3" w:rsidP="00024EF3">
      <w:r w:rsidRPr="00E3256B">
        <w:t xml:space="preserve">Like any other item attributes, these will also can be </w:t>
      </w:r>
      <w:r w:rsidR="00A9332F" w:rsidRPr="00E3256B">
        <w:t>overridden</w:t>
      </w:r>
      <w:r w:rsidRPr="00E3256B">
        <w:t xml:space="preserve"> at the vendor to create unique selling criteria for different vendors. For example some vendors can sell the same item for cheap and some vendors can sell the same item for gold currency type while others sell it for silver currency type. </w:t>
      </w:r>
    </w:p>
    <w:p w:rsidR="00024EF3" w:rsidRPr="00E3256B" w:rsidRDefault="00024EF3" w:rsidP="00024EF3"/>
    <w:p w:rsidR="00CE5D32" w:rsidRPr="00E3256B" w:rsidRDefault="00CE5D32" w:rsidP="0057683B"/>
    <w:p w:rsidR="004C1A53" w:rsidRPr="00E3256B" w:rsidRDefault="003E3CC8" w:rsidP="004C1A53">
      <w:pPr>
        <w:pStyle w:val="Heading3"/>
      </w:pPr>
      <w:bookmarkStart w:id="14" w:name="_Toc498663460"/>
      <w:r w:rsidRPr="00E3256B">
        <w:t>Creating Vendors</w:t>
      </w:r>
      <w:bookmarkEnd w:id="14"/>
    </w:p>
    <w:p w:rsidR="008B25DD" w:rsidRPr="00E3256B" w:rsidRDefault="00F973C9" w:rsidP="00157654">
      <w:r w:rsidRPr="00E3256B">
        <w:t xml:space="preserve">For the vendor system to work, it needs the item manager to present on the player. </w:t>
      </w:r>
      <w:r w:rsidR="008B25DD" w:rsidRPr="00E3256B">
        <w:t xml:space="preserve">When the quest system has been setup as explained above, add the </w:t>
      </w:r>
      <w:proofErr w:type="spellStart"/>
      <w:r w:rsidR="008B25DD" w:rsidRPr="00E3256B">
        <w:t>vVendorManager</w:t>
      </w:r>
      <w:proofErr w:type="spellEnd"/>
      <w:r w:rsidR="008B25DD" w:rsidRPr="00E3256B">
        <w:t xml:space="preserve"> script to the third person controller object in the scene. </w:t>
      </w:r>
    </w:p>
    <w:p w:rsidR="001C52C2" w:rsidRPr="00E3256B" w:rsidRDefault="001C52C2" w:rsidP="00157654">
      <w:r w:rsidRPr="00E3256B">
        <w:t>Vendo</w:t>
      </w:r>
      <w:r w:rsidR="004C1A53" w:rsidRPr="00E3256B">
        <w:t xml:space="preserve">rs are also NPCs and therefore they can be added just like quest providers or targets. </w:t>
      </w:r>
    </w:p>
    <w:p w:rsidR="004C1A53" w:rsidRPr="00E3256B" w:rsidRDefault="004C1A53" w:rsidP="002F0D3C">
      <w:pPr>
        <w:pStyle w:val="ListParagraph"/>
        <w:numPr>
          <w:ilvl w:val="0"/>
          <w:numId w:val="9"/>
        </w:numPr>
      </w:pPr>
      <w:r w:rsidRPr="00E3256B">
        <w:t>Navigate to Invector-&gt;Quests-&gt;Create NPC</w:t>
      </w:r>
    </w:p>
    <w:p w:rsidR="004C1A53" w:rsidRPr="00E3256B" w:rsidRDefault="004C1A53" w:rsidP="002F0D3C">
      <w:pPr>
        <w:pStyle w:val="ListParagraph"/>
        <w:numPr>
          <w:ilvl w:val="0"/>
          <w:numId w:val="9"/>
        </w:numPr>
      </w:pPr>
      <w:r w:rsidRPr="00E3256B">
        <w:t xml:space="preserve">For the NPC type choose Seller </w:t>
      </w:r>
    </w:p>
    <w:p w:rsidR="004C1A53" w:rsidRPr="00E3256B" w:rsidRDefault="004C1A53" w:rsidP="002F0D3C">
      <w:pPr>
        <w:pStyle w:val="ListParagraph"/>
        <w:numPr>
          <w:ilvl w:val="0"/>
          <w:numId w:val="9"/>
        </w:numPr>
      </w:pPr>
      <w:r w:rsidRPr="00E3256B">
        <w:t xml:space="preserve">Provide an </w:t>
      </w:r>
      <w:proofErr w:type="spellStart"/>
      <w:r w:rsidRPr="00E3256B">
        <w:t>fbx</w:t>
      </w:r>
      <w:proofErr w:type="spellEnd"/>
      <w:r w:rsidRPr="00E3256B">
        <w:t xml:space="preserve"> model or an</w:t>
      </w:r>
      <w:r w:rsidR="000873C7" w:rsidRPr="00E3256B">
        <w:t xml:space="preserve"> existing Invector AI object. If the object is a humanoid you have the option of providing an animator. </w:t>
      </w:r>
    </w:p>
    <w:p w:rsidR="000873C7" w:rsidRPr="00E3256B" w:rsidRDefault="000873C7" w:rsidP="002F0D3C">
      <w:pPr>
        <w:pStyle w:val="ListParagraph"/>
        <w:numPr>
          <w:ilvl w:val="0"/>
          <w:numId w:val="9"/>
        </w:numPr>
      </w:pPr>
      <w:r w:rsidRPr="00E3256B">
        <w:t xml:space="preserve">Provide the </w:t>
      </w:r>
      <w:proofErr w:type="spellStart"/>
      <w:r w:rsidRPr="00E3256B">
        <w:t>ActionText</w:t>
      </w:r>
      <w:proofErr w:type="spellEnd"/>
      <w:r w:rsidRPr="00E3256B">
        <w:t xml:space="preserve"> prefab in the Prefabs folder under </w:t>
      </w:r>
      <w:proofErr w:type="spellStart"/>
      <w:r w:rsidRPr="00E3256B">
        <w:t>QuestManager</w:t>
      </w:r>
      <w:proofErr w:type="spellEnd"/>
      <w:r w:rsidRPr="00E3256B">
        <w:t xml:space="preserve"> folder path.</w:t>
      </w:r>
    </w:p>
    <w:p w:rsidR="000873C7" w:rsidRPr="00E3256B" w:rsidRDefault="000873C7" w:rsidP="002F0D3C">
      <w:pPr>
        <w:pStyle w:val="ListParagraph"/>
        <w:numPr>
          <w:ilvl w:val="0"/>
          <w:numId w:val="9"/>
        </w:numPr>
      </w:pPr>
      <w:r w:rsidRPr="00E3256B">
        <w:t xml:space="preserve">Provide the quest list asset file for parameter </w:t>
      </w:r>
      <w:proofErr w:type="spellStart"/>
      <w:r w:rsidRPr="00E3256B">
        <w:t>QuestList</w:t>
      </w:r>
      <w:proofErr w:type="spellEnd"/>
      <w:r w:rsidRPr="00E3256B">
        <w:t xml:space="preserve"> and the item list asset file for Item List parameter.</w:t>
      </w:r>
    </w:p>
    <w:p w:rsidR="00772CBD" w:rsidRPr="00E3256B" w:rsidRDefault="00772CBD" w:rsidP="002F0D3C">
      <w:pPr>
        <w:pStyle w:val="ListParagraph"/>
        <w:numPr>
          <w:ilvl w:val="0"/>
          <w:numId w:val="9"/>
        </w:numPr>
      </w:pPr>
      <w:r w:rsidRPr="00E3256B">
        <w:t>Hit Create when everything is done.</w:t>
      </w:r>
    </w:p>
    <w:p w:rsidR="00772CBD" w:rsidRPr="00E3256B" w:rsidRDefault="00772CBD" w:rsidP="002F0D3C">
      <w:pPr>
        <w:pStyle w:val="ListParagraph"/>
        <w:numPr>
          <w:ilvl w:val="0"/>
          <w:numId w:val="9"/>
        </w:numPr>
      </w:pPr>
      <w:r w:rsidRPr="00E3256B">
        <w:t>You'll notice a new game object get created and that it has a child object under the same name.</w:t>
      </w:r>
      <w:r w:rsidRPr="00E3256B">
        <w:br/>
      </w:r>
      <w:r w:rsidRPr="00E3256B">
        <w:rPr>
          <w:b/>
          <w:color w:val="FF0000"/>
        </w:rPr>
        <w:t>NOTE</w:t>
      </w:r>
      <w:r w:rsidRPr="00E3256B">
        <w:rPr>
          <w:color w:val="FF0000"/>
        </w:rPr>
        <w:t xml:space="preserve">: Don't change the name of the child without changing the parent to the same. Otherwise some issues will arise with the code. </w:t>
      </w:r>
    </w:p>
    <w:p w:rsidR="00772CBD" w:rsidRPr="00E3256B" w:rsidRDefault="00532FB8" w:rsidP="002F0D3C">
      <w:pPr>
        <w:pStyle w:val="ListParagraph"/>
        <w:numPr>
          <w:ilvl w:val="0"/>
          <w:numId w:val="9"/>
        </w:numPr>
      </w:pPr>
      <w:r w:rsidRPr="00E3256B">
        <w:t xml:space="preserve">Click on the child object to open the vendor's custom inspector. </w:t>
      </w:r>
    </w:p>
    <w:p w:rsidR="00645E07" w:rsidRPr="00E3256B" w:rsidRDefault="00645E07" w:rsidP="002F0D3C">
      <w:pPr>
        <w:pStyle w:val="ListParagraph"/>
        <w:numPr>
          <w:ilvl w:val="0"/>
          <w:numId w:val="9"/>
        </w:numPr>
      </w:pPr>
      <w:r w:rsidRPr="00E3256B">
        <w:t xml:space="preserve">You'll notice that the </w:t>
      </w:r>
      <w:proofErr w:type="spellStart"/>
      <w:r w:rsidRPr="00E3256B">
        <w:t>OnPlayerEnter</w:t>
      </w:r>
      <w:proofErr w:type="spellEnd"/>
      <w:r w:rsidRPr="00E3256B">
        <w:t xml:space="preserve"> and </w:t>
      </w:r>
      <w:proofErr w:type="spellStart"/>
      <w:r w:rsidRPr="00E3256B">
        <w:t>OnPlayerExit</w:t>
      </w:r>
      <w:proofErr w:type="spellEnd"/>
      <w:r w:rsidRPr="00E3256B">
        <w:t xml:space="preserve"> events have already been populated if you had provided the Action Text prefab.</w:t>
      </w:r>
    </w:p>
    <w:p w:rsidR="00645E07" w:rsidRPr="00E3256B" w:rsidRDefault="00645E07" w:rsidP="002F0D3C">
      <w:pPr>
        <w:pStyle w:val="ListParagraph"/>
        <w:numPr>
          <w:ilvl w:val="0"/>
          <w:numId w:val="9"/>
        </w:numPr>
      </w:pPr>
      <w:r w:rsidRPr="00E3256B">
        <w:t>The vendor can also be a target of a quest. If the vendor is used as a target, select a quest and add it to the vendor's quest list.</w:t>
      </w:r>
    </w:p>
    <w:p w:rsidR="00645E07" w:rsidRPr="00E3256B" w:rsidRDefault="00645E07" w:rsidP="002F0D3C">
      <w:pPr>
        <w:pStyle w:val="ListParagraph"/>
        <w:numPr>
          <w:ilvl w:val="0"/>
          <w:numId w:val="9"/>
        </w:numPr>
      </w:pPr>
      <w:r w:rsidRPr="00E3256B">
        <w:t xml:space="preserve">Add items to the vendor from the item list. </w:t>
      </w:r>
      <w:r w:rsidRPr="00E3256B">
        <w:br/>
      </w:r>
      <w:r w:rsidRPr="00E3256B">
        <w:rPr>
          <w:b/>
          <w:color w:val="FF0000"/>
        </w:rPr>
        <w:t>NOTE:</w:t>
      </w:r>
      <w:r w:rsidRPr="00E3256B">
        <w:rPr>
          <w:color w:val="FF0000"/>
        </w:rPr>
        <w:t xml:space="preserve"> Make sure that you will add items that have been applied the </w:t>
      </w:r>
      <w:proofErr w:type="spellStart"/>
      <w:r w:rsidRPr="00E3256B">
        <w:rPr>
          <w:color w:val="FF0000"/>
        </w:rPr>
        <w:t>BuyPriceFromVendor</w:t>
      </w:r>
      <w:proofErr w:type="spellEnd"/>
      <w:r w:rsidRPr="00E3256B">
        <w:rPr>
          <w:color w:val="FF0000"/>
        </w:rPr>
        <w:t xml:space="preserve"> and </w:t>
      </w:r>
      <w:proofErr w:type="spellStart"/>
      <w:r w:rsidRPr="00E3256B">
        <w:rPr>
          <w:color w:val="FF0000"/>
        </w:rPr>
        <w:t>SellPriceToVendor</w:t>
      </w:r>
      <w:proofErr w:type="spellEnd"/>
      <w:r w:rsidRPr="00E3256B">
        <w:rPr>
          <w:color w:val="FF0000"/>
        </w:rPr>
        <w:t xml:space="preserve"> attributes, otherwise there will be undesirable behaviors occurring in the game when interacting with vendors selling those items</w:t>
      </w:r>
      <w:r w:rsidRPr="00E3256B">
        <w:t>.</w:t>
      </w:r>
    </w:p>
    <w:p w:rsidR="00645E07" w:rsidRPr="00E3256B" w:rsidRDefault="00645E07" w:rsidP="002F0D3C">
      <w:pPr>
        <w:pStyle w:val="ListParagraph"/>
        <w:numPr>
          <w:ilvl w:val="0"/>
          <w:numId w:val="9"/>
        </w:numPr>
      </w:pPr>
      <w:r w:rsidRPr="00E3256B">
        <w:t xml:space="preserve">You can override attributes of the items within the vendor so as to make those attributes only be applied via the vendor. </w:t>
      </w:r>
      <w:r w:rsidR="005A562C" w:rsidRPr="00E3256B">
        <w:t xml:space="preserve">For example the </w:t>
      </w:r>
      <w:proofErr w:type="spellStart"/>
      <w:r w:rsidR="005A562C" w:rsidRPr="00E3256B">
        <w:t>CurrencyIndexInManager</w:t>
      </w:r>
      <w:proofErr w:type="spellEnd"/>
      <w:r w:rsidR="005A562C" w:rsidRPr="00E3256B">
        <w:t xml:space="preserve"> can be changed to make certain vendors only sell stuff in a particular currency. </w:t>
      </w:r>
    </w:p>
    <w:p w:rsidR="00024EF3" w:rsidRPr="00E3256B" w:rsidRDefault="005019B6" w:rsidP="00024EF3">
      <w:pPr>
        <w:pStyle w:val="Heading4"/>
      </w:pPr>
      <w:r w:rsidRPr="00E3256B">
        <w:t>Events for Vendor System</w:t>
      </w:r>
    </w:p>
    <w:p w:rsidR="00993D3A" w:rsidRPr="00E3256B" w:rsidRDefault="00024EF3" w:rsidP="00024EF3">
      <w:r w:rsidRPr="00E3256B">
        <w:t xml:space="preserve">Since Vendors are also generic action triggers, the events of generic trigger action scripts are open to them. Apart from that the </w:t>
      </w:r>
      <w:proofErr w:type="spellStart"/>
      <w:r w:rsidRPr="00E3256B">
        <w:t>vVendorManager</w:t>
      </w:r>
      <w:proofErr w:type="spellEnd"/>
      <w:r w:rsidRPr="00E3256B">
        <w:t xml:space="preserve"> script added to the third person controller, exposes two events </w:t>
      </w:r>
    </w:p>
    <w:p w:rsidR="00993D3A" w:rsidRPr="00E3256B" w:rsidRDefault="00993D3A" w:rsidP="00024EF3">
      <w:proofErr w:type="spellStart"/>
      <w:r w:rsidRPr="00E3256B">
        <w:t>OnBuyItem</w:t>
      </w:r>
      <w:proofErr w:type="spellEnd"/>
      <w:r w:rsidRPr="00E3256B">
        <w:t xml:space="preserve"> - Do something when the player buys an item from vendor</w:t>
      </w:r>
    </w:p>
    <w:p w:rsidR="00024EF3" w:rsidRPr="00E3256B" w:rsidRDefault="00024EF3" w:rsidP="00024EF3">
      <w:proofErr w:type="spellStart"/>
      <w:r w:rsidRPr="00E3256B">
        <w:t>OnSellItem</w:t>
      </w:r>
      <w:proofErr w:type="spellEnd"/>
      <w:r w:rsidR="00993D3A" w:rsidRPr="00E3256B">
        <w:t xml:space="preserve"> - Do something when they player sells an item back to a vendor</w:t>
      </w:r>
    </w:p>
    <w:p w:rsidR="00E57255" w:rsidRPr="00E3256B" w:rsidRDefault="00E57255" w:rsidP="00024EF3"/>
    <w:p w:rsidR="00E57255" w:rsidRPr="00E3256B" w:rsidRDefault="003500CC" w:rsidP="00E57255">
      <w:pPr>
        <w:pStyle w:val="Heading2"/>
      </w:pPr>
      <w:bookmarkStart w:id="15" w:name="_Toc498663461"/>
      <w:r w:rsidRPr="00E3256B">
        <w:lastRenderedPageBreak/>
        <w:t>Setting Up the Experience and Stat System</w:t>
      </w:r>
      <w:bookmarkEnd w:id="15"/>
    </w:p>
    <w:p w:rsidR="00E57255" w:rsidRPr="00E3256B" w:rsidRDefault="00E57255" w:rsidP="00E57255">
      <w:r w:rsidRPr="00E3256B">
        <w:t xml:space="preserve">The experience system provided will help you define an experience function, the base experience the player starts the level with and the maximum level that could be reached. </w:t>
      </w:r>
    </w:p>
    <w:p w:rsidR="00E57255" w:rsidRPr="00E3256B" w:rsidRDefault="00E57255" w:rsidP="00E57255">
      <w:r w:rsidRPr="00E3256B">
        <w:t xml:space="preserve">An option is provided to set if a player's stats such as Maximum Health or Maximum Stamina can be upgraded when the player gains a level. </w:t>
      </w:r>
    </w:p>
    <w:p w:rsidR="00E57255" w:rsidRPr="00E3256B" w:rsidRDefault="00E57255" w:rsidP="00E57255">
      <w:r w:rsidRPr="00E3256B">
        <w:t xml:space="preserve">With some moderate scripting knowledge, you can easily define your own experience functions and stats. </w:t>
      </w:r>
    </w:p>
    <w:p w:rsidR="00E57255" w:rsidRPr="00E3256B" w:rsidRDefault="00762E43" w:rsidP="00AB2786">
      <w:pPr>
        <w:pStyle w:val="Heading3"/>
      </w:pPr>
      <w:bookmarkStart w:id="16" w:name="_Toc498663462"/>
      <w:r w:rsidRPr="00E3256B">
        <w:t>Adding the Level Manager Script to Player</w:t>
      </w:r>
      <w:bookmarkEnd w:id="16"/>
    </w:p>
    <w:p w:rsidR="00AB2786" w:rsidRPr="00E3256B" w:rsidRDefault="00AB2786" w:rsidP="002F0D3C">
      <w:pPr>
        <w:pStyle w:val="ListParagraph"/>
        <w:numPr>
          <w:ilvl w:val="0"/>
          <w:numId w:val="12"/>
        </w:numPr>
      </w:pPr>
      <w:r w:rsidRPr="00E3256B">
        <w:t xml:space="preserve">For the experience system to function, simply add the </w:t>
      </w:r>
      <w:proofErr w:type="spellStart"/>
      <w:r w:rsidRPr="00E3256B">
        <w:t>vLevelManager</w:t>
      </w:r>
      <w:proofErr w:type="spellEnd"/>
      <w:r w:rsidRPr="00E3256B">
        <w:t xml:space="preserve"> script to the third person controller object. </w:t>
      </w:r>
    </w:p>
    <w:p w:rsidR="00AB2786" w:rsidRPr="00E3256B" w:rsidRDefault="00AB2786" w:rsidP="002F0D3C">
      <w:pPr>
        <w:pStyle w:val="ListParagraph"/>
        <w:numPr>
          <w:ilvl w:val="0"/>
          <w:numId w:val="12"/>
        </w:numPr>
      </w:pPr>
      <w:r w:rsidRPr="00E3256B">
        <w:t xml:space="preserve">Set the Base XP, Maximum Level parameters. </w:t>
      </w:r>
    </w:p>
    <w:p w:rsidR="00AB2786" w:rsidRPr="00E3256B" w:rsidRDefault="00AB2786" w:rsidP="002F0D3C">
      <w:pPr>
        <w:pStyle w:val="ListParagraph"/>
        <w:numPr>
          <w:ilvl w:val="0"/>
          <w:numId w:val="12"/>
        </w:numPr>
      </w:pPr>
      <w:r w:rsidRPr="00E3256B">
        <w:t xml:space="preserve">Choose the experience function. Details on the experience functions can be found in the glossary for the respective module. The system currently provides two functions. </w:t>
      </w:r>
    </w:p>
    <w:p w:rsidR="00AB2786" w:rsidRPr="00E3256B" w:rsidRDefault="00AB2786" w:rsidP="002F0D3C">
      <w:pPr>
        <w:pStyle w:val="ListParagraph"/>
        <w:numPr>
          <w:ilvl w:val="1"/>
          <w:numId w:val="12"/>
        </w:numPr>
      </w:pPr>
      <w:r w:rsidRPr="00E3256B">
        <w:t>Power Rule</w:t>
      </w:r>
    </w:p>
    <w:p w:rsidR="00AB2786" w:rsidRPr="00E3256B" w:rsidRDefault="00AB2786" w:rsidP="002F0D3C">
      <w:pPr>
        <w:pStyle w:val="ListParagraph"/>
        <w:numPr>
          <w:ilvl w:val="1"/>
          <w:numId w:val="12"/>
        </w:numPr>
      </w:pPr>
      <w:r w:rsidRPr="00E3256B">
        <w:t>Logarithmic</w:t>
      </w:r>
    </w:p>
    <w:p w:rsidR="00AB2786" w:rsidRPr="00E3256B" w:rsidRDefault="00AB2786" w:rsidP="00AB2786"/>
    <w:p w:rsidR="00AB2786" w:rsidRPr="00E3256B" w:rsidRDefault="00467673" w:rsidP="00AB2786">
      <w:pPr>
        <w:pStyle w:val="Heading3"/>
      </w:pPr>
      <w:bookmarkStart w:id="17" w:name="_Toc498663463"/>
      <w:r w:rsidRPr="00E3256B">
        <w:t>Creating Stats and Trends</w:t>
      </w:r>
      <w:bookmarkEnd w:id="17"/>
    </w:p>
    <w:p w:rsidR="00AB2786" w:rsidRPr="00E3256B" w:rsidRDefault="00AB2786" w:rsidP="00AB2786">
      <w:r w:rsidRPr="00E3256B">
        <w:t>Stats can be le</w:t>
      </w:r>
      <w:r w:rsidR="006F259D" w:rsidRPr="00E3256B">
        <w:t>veled up when the player levels</w:t>
      </w:r>
      <w:r w:rsidR="00953883" w:rsidRPr="00E3256B">
        <w:t>.</w:t>
      </w:r>
    </w:p>
    <w:p w:rsidR="00F37BFE" w:rsidRPr="00E3256B" w:rsidRDefault="00AB2786" w:rsidP="00AB2786">
      <w:r w:rsidRPr="00E3256B">
        <w:t xml:space="preserve">Several stat types are provided with the system already and are listed below. </w:t>
      </w:r>
      <w:r w:rsidR="003923D6" w:rsidRPr="00E3256B">
        <w:t>The glossary for this module will explain how to create your own stat types.</w:t>
      </w:r>
    </w:p>
    <w:p w:rsidR="00AB2786" w:rsidRPr="00E3256B" w:rsidRDefault="00AB2786" w:rsidP="002F0D3C">
      <w:pPr>
        <w:pStyle w:val="ListParagraph"/>
        <w:numPr>
          <w:ilvl w:val="0"/>
          <w:numId w:val="13"/>
        </w:numPr>
      </w:pPr>
      <w:proofErr w:type="spellStart"/>
      <w:r w:rsidRPr="00E3256B">
        <w:t>BaseStatTypes</w:t>
      </w:r>
      <w:proofErr w:type="spellEnd"/>
    </w:p>
    <w:p w:rsidR="00AB2786" w:rsidRPr="00E3256B" w:rsidRDefault="00AB2786" w:rsidP="002F0D3C">
      <w:pPr>
        <w:pStyle w:val="ListParagraph"/>
        <w:numPr>
          <w:ilvl w:val="1"/>
          <w:numId w:val="13"/>
        </w:numPr>
      </w:pPr>
      <w:r w:rsidRPr="00E3256B">
        <w:t>Health - Max health of the player</w:t>
      </w:r>
    </w:p>
    <w:p w:rsidR="00AB2786" w:rsidRPr="00E3256B" w:rsidRDefault="00AB2786" w:rsidP="002F0D3C">
      <w:pPr>
        <w:pStyle w:val="ListParagraph"/>
        <w:numPr>
          <w:ilvl w:val="1"/>
          <w:numId w:val="13"/>
        </w:numPr>
      </w:pPr>
      <w:r w:rsidRPr="00E3256B">
        <w:t>Stamina - Max Stamina of the player</w:t>
      </w:r>
    </w:p>
    <w:p w:rsidR="00AB2786" w:rsidRPr="00E3256B" w:rsidRDefault="00AB2786" w:rsidP="002F0D3C">
      <w:pPr>
        <w:pStyle w:val="ListParagraph"/>
        <w:numPr>
          <w:ilvl w:val="1"/>
          <w:numId w:val="13"/>
        </w:numPr>
      </w:pPr>
      <w:proofErr w:type="spellStart"/>
      <w:r w:rsidRPr="00E3256B">
        <w:t>MeleeBaseDamage</w:t>
      </w:r>
      <w:proofErr w:type="spellEnd"/>
      <w:r w:rsidRPr="00E3256B">
        <w:t xml:space="preserve"> - Max Melee Base Damage of the player</w:t>
      </w:r>
    </w:p>
    <w:p w:rsidR="00AB2786" w:rsidRPr="00E3256B" w:rsidRDefault="00AB2786" w:rsidP="002F0D3C">
      <w:pPr>
        <w:pStyle w:val="ListParagraph"/>
        <w:numPr>
          <w:ilvl w:val="1"/>
          <w:numId w:val="13"/>
        </w:numPr>
      </w:pPr>
      <w:proofErr w:type="spellStart"/>
      <w:r w:rsidRPr="00E3256B">
        <w:t>MovementSpeed</w:t>
      </w:r>
      <w:proofErr w:type="spellEnd"/>
      <w:r w:rsidRPr="00E3256B">
        <w:t xml:space="preserve"> - Max movement speed of the player</w:t>
      </w:r>
      <w:r w:rsidR="008F0101" w:rsidRPr="00E3256B">
        <w:rPr>
          <w:b/>
          <w:color w:val="FF0000"/>
        </w:rPr>
        <w:t xml:space="preserve"> (NOT IMPLEMENTED YET)</w:t>
      </w:r>
    </w:p>
    <w:p w:rsidR="00AB2786" w:rsidRPr="00E3256B" w:rsidRDefault="00AB2786" w:rsidP="002F0D3C">
      <w:pPr>
        <w:pStyle w:val="ListParagraph"/>
        <w:numPr>
          <w:ilvl w:val="1"/>
          <w:numId w:val="13"/>
        </w:numPr>
      </w:pPr>
      <w:proofErr w:type="spellStart"/>
      <w:r w:rsidRPr="00E3256B">
        <w:t>AnimatorParameter</w:t>
      </w:r>
      <w:proofErr w:type="spellEnd"/>
      <w:r w:rsidRPr="00E3256B">
        <w:t xml:space="preserve"> - An animator parameter that can be changed on level up</w:t>
      </w:r>
    </w:p>
    <w:p w:rsidR="00AB2786" w:rsidRPr="00E3256B" w:rsidRDefault="00AB2786" w:rsidP="002F0D3C">
      <w:pPr>
        <w:pStyle w:val="ListParagraph"/>
        <w:numPr>
          <w:ilvl w:val="1"/>
          <w:numId w:val="13"/>
        </w:numPr>
      </w:pPr>
      <w:proofErr w:type="spellStart"/>
      <w:r w:rsidRPr="00E3256B">
        <w:t>MeleeWeapon</w:t>
      </w:r>
      <w:proofErr w:type="spellEnd"/>
      <w:r w:rsidRPr="00E3256B">
        <w:t xml:space="preserve"> - </w:t>
      </w:r>
      <w:r w:rsidR="00E47CA0" w:rsidRPr="00E3256B">
        <w:t>do not use</w:t>
      </w:r>
    </w:p>
    <w:p w:rsidR="00E47CA0" w:rsidRPr="00E3256B" w:rsidRDefault="00AB2786" w:rsidP="002F0D3C">
      <w:pPr>
        <w:pStyle w:val="ListParagraph"/>
        <w:numPr>
          <w:ilvl w:val="1"/>
          <w:numId w:val="13"/>
        </w:numPr>
      </w:pPr>
      <w:proofErr w:type="spellStart"/>
      <w:r w:rsidRPr="00E3256B">
        <w:t>ShooterWeapon</w:t>
      </w:r>
      <w:proofErr w:type="spellEnd"/>
      <w:r w:rsidR="00E47CA0" w:rsidRPr="00E3256B">
        <w:t xml:space="preserve"> - do not use</w:t>
      </w:r>
    </w:p>
    <w:p w:rsidR="00E47CA0" w:rsidRPr="00E3256B" w:rsidRDefault="00E47CA0" w:rsidP="002F0D3C">
      <w:pPr>
        <w:pStyle w:val="ListParagraph"/>
        <w:numPr>
          <w:ilvl w:val="0"/>
          <w:numId w:val="13"/>
        </w:numPr>
      </w:pPr>
      <w:proofErr w:type="spellStart"/>
      <w:r w:rsidRPr="00E3256B">
        <w:t>MeleeWeaponStatTypes</w:t>
      </w:r>
      <w:proofErr w:type="spellEnd"/>
    </w:p>
    <w:p w:rsidR="00E47CA0" w:rsidRPr="00E3256B" w:rsidRDefault="00E47CA0" w:rsidP="002F0D3C">
      <w:pPr>
        <w:pStyle w:val="ListParagraph"/>
        <w:numPr>
          <w:ilvl w:val="1"/>
          <w:numId w:val="13"/>
        </w:numPr>
      </w:pPr>
      <w:proofErr w:type="spellStart"/>
      <w:r w:rsidRPr="00E3256B">
        <w:t>DamageValue</w:t>
      </w:r>
      <w:proofErr w:type="spellEnd"/>
      <w:r w:rsidRPr="00E3256B">
        <w:t xml:space="preserve"> -Damage value of the weapon</w:t>
      </w:r>
    </w:p>
    <w:p w:rsidR="00E47CA0" w:rsidRPr="00E3256B" w:rsidRDefault="00F37BFE" w:rsidP="002F0D3C">
      <w:pPr>
        <w:pStyle w:val="ListParagraph"/>
        <w:numPr>
          <w:ilvl w:val="1"/>
          <w:numId w:val="13"/>
        </w:numPr>
      </w:pPr>
      <w:proofErr w:type="spellStart"/>
      <w:r w:rsidRPr="00E3256B">
        <w:t>B</w:t>
      </w:r>
      <w:r w:rsidR="00E47CA0" w:rsidRPr="00E3256B">
        <w:t>StaminaBlockCost</w:t>
      </w:r>
      <w:proofErr w:type="spellEnd"/>
      <w:r w:rsidR="00E47CA0" w:rsidRPr="00E3256B">
        <w:t xml:space="preserve"> - Block stamina cost</w:t>
      </w:r>
    </w:p>
    <w:p w:rsidR="00E47CA0" w:rsidRPr="00E3256B" w:rsidRDefault="00E47CA0" w:rsidP="002F0D3C">
      <w:pPr>
        <w:pStyle w:val="ListParagraph"/>
        <w:numPr>
          <w:ilvl w:val="1"/>
          <w:numId w:val="13"/>
        </w:numPr>
      </w:pPr>
      <w:proofErr w:type="spellStart"/>
      <w:r w:rsidRPr="00E3256B">
        <w:t>StaminaRecoveryDelay</w:t>
      </w:r>
      <w:proofErr w:type="spellEnd"/>
      <w:r w:rsidRPr="00E3256B">
        <w:t xml:space="preserve"> - Stamina Recovery Delay</w:t>
      </w:r>
    </w:p>
    <w:p w:rsidR="00E47CA0" w:rsidRPr="00E3256B" w:rsidRDefault="00E47CA0" w:rsidP="00E47CA0"/>
    <w:p w:rsidR="00E47CA0" w:rsidRPr="00E3256B" w:rsidRDefault="00E47CA0" w:rsidP="00E47CA0"/>
    <w:p w:rsidR="00E47CA0" w:rsidRPr="00E3256B" w:rsidRDefault="00E47CA0" w:rsidP="002F0D3C">
      <w:pPr>
        <w:pStyle w:val="ListParagraph"/>
        <w:numPr>
          <w:ilvl w:val="0"/>
          <w:numId w:val="13"/>
        </w:numPr>
      </w:pPr>
      <w:proofErr w:type="spellStart"/>
      <w:r w:rsidRPr="00E3256B">
        <w:lastRenderedPageBreak/>
        <w:t>ShooterWeaponStatTypes</w:t>
      </w:r>
      <w:proofErr w:type="spellEnd"/>
    </w:p>
    <w:p w:rsidR="00E47CA0" w:rsidRPr="00E3256B" w:rsidRDefault="00E47CA0" w:rsidP="002F0D3C">
      <w:pPr>
        <w:pStyle w:val="ListParagraph"/>
        <w:numPr>
          <w:ilvl w:val="1"/>
          <w:numId w:val="13"/>
        </w:numPr>
      </w:pPr>
      <w:proofErr w:type="spellStart"/>
      <w:r w:rsidRPr="00E3256B">
        <w:t>MinDamage</w:t>
      </w:r>
      <w:proofErr w:type="spellEnd"/>
      <w:r w:rsidRPr="00E3256B">
        <w:t xml:space="preserve"> - Minimum </w:t>
      </w:r>
      <w:r w:rsidR="004C754E" w:rsidRPr="00E3256B">
        <w:t xml:space="preserve">Projectile </w:t>
      </w:r>
      <w:r w:rsidRPr="00E3256B">
        <w:t>Damage of the Weapon</w:t>
      </w:r>
    </w:p>
    <w:p w:rsidR="00F37BFE" w:rsidRPr="00E3256B" w:rsidRDefault="00E47CA0" w:rsidP="002F0D3C">
      <w:pPr>
        <w:pStyle w:val="ListParagraph"/>
        <w:numPr>
          <w:ilvl w:val="1"/>
          <w:numId w:val="13"/>
        </w:numPr>
      </w:pPr>
      <w:proofErr w:type="spellStart"/>
      <w:r w:rsidRPr="00E3256B">
        <w:t>MaxDamage</w:t>
      </w:r>
      <w:proofErr w:type="spellEnd"/>
      <w:r w:rsidRPr="00E3256B">
        <w:t xml:space="preserve"> - Maximum </w:t>
      </w:r>
      <w:r w:rsidR="004C754E" w:rsidRPr="00E3256B">
        <w:t xml:space="preserve">Projectile </w:t>
      </w:r>
      <w:r w:rsidR="00FB60E6" w:rsidRPr="00E3256B">
        <w:t>Damage of the Weap</w:t>
      </w:r>
      <w:r w:rsidRPr="00E3256B">
        <w:t>on</w:t>
      </w:r>
    </w:p>
    <w:p w:rsidR="005F55CD" w:rsidRPr="00E3256B" w:rsidRDefault="005F55CD" w:rsidP="005F55CD"/>
    <w:p w:rsidR="00F37BFE" w:rsidRPr="00E3256B" w:rsidRDefault="001F3B26" w:rsidP="00F37BFE">
      <w:pPr>
        <w:pStyle w:val="Heading4"/>
      </w:pPr>
      <w:r w:rsidRPr="00E3256B">
        <w:t>Setting up Base Stats</w:t>
      </w:r>
    </w:p>
    <w:p w:rsidR="00F37BFE" w:rsidRPr="00E3256B" w:rsidRDefault="00F37BFE" w:rsidP="00F37BFE">
      <w:r w:rsidRPr="00E3256B">
        <w:t xml:space="preserve">To setup base player stats, create an empty game object </w:t>
      </w:r>
      <w:r w:rsidR="00507CC8" w:rsidRPr="00E3256B">
        <w:t xml:space="preserve">name </w:t>
      </w:r>
      <w:proofErr w:type="spellStart"/>
      <w:r w:rsidR="00507CC8" w:rsidRPr="00E3256B">
        <w:t>TrendsHolder</w:t>
      </w:r>
      <w:proofErr w:type="spellEnd"/>
      <w:r w:rsidR="00507CC8" w:rsidRPr="00E3256B">
        <w:t xml:space="preserve">, </w:t>
      </w:r>
      <w:r w:rsidRPr="00E3256B">
        <w:t xml:space="preserve">and add the relevant Trend script. The following base trends scripts are available. </w:t>
      </w:r>
    </w:p>
    <w:p w:rsidR="00F37BFE" w:rsidRPr="00E3256B" w:rsidRDefault="00F37BFE" w:rsidP="002F0D3C">
      <w:pPr>
        <w:pStyle w:val="ListParagraph"/>
        <w:numPr>
          <w:ilvl w:val="0"/>
          <w:numId w:val="14"/>
        </w:numPr>
      </w:pPr>
      <w:proofErr w:type="spellStart"/>
      <w:r w:rsidRPr="00E3256B">
        <w:t>MaxHealthTrend</w:t>
      </w:r>
      <w:proofErr w:type="spellEnd"/>
    </w:p>
    <w:p w:rsidR="00F37BFE" w:rsidRPr="00E3256B" w:rsidRDefault="00F37BFE" w:rsidP="002F0D3C">
      <w:pPr>
        <w:pStyle w:val="ListParagraph"/>
        <w:numPr>
          <w:ilvl w:val="0"/>
          <w:numId w:val="14"/>
        </w:numPr>
      </w:pPr>
      <w:proofErr w:type="spellStart"/>
      <w:r w:rsidRPr="00E3256B">
        <w:t>MaxStaminaTrend</w:t>
      </w:r>
      <w:proofErr w:type="spellEnd"/>
    </w:p>
    <w:p w:rsidR="00F37BFE" w:rsidRPr="00E3256B" w:rsidRDefault="00F37BFE" w:rsidP="002F0D3C">
      <w:pPr>
        <w:pStyle w:val="ListParagraph"/>
        <w:numPr>
          <w:ilvl w:val="0"/>
          <w:numId w:val="14"/>
        </w:numPr>
      </w:pPr>
      <w:proofErr w:type="spellStart"/>
      <w:r w:rsidRPr="00E3256B">
        <w:t>MeleeBaseDamageTrend</w:t>
      </w:r>
      <w:proofErr w:type="spellEnd"/>
    </w:p>
    <w:p w:rsidR="008F0101" w:rsidRPr="00E3256B" w:rsidRDefault="008F0101" w:rsidP="002F0D3C">
      <w:pPr>
        <w:pStyle w:val="ListParagraph"/>
        <w:numPr>
          <w:ilvl w:val="0"/>
          <w:numId w:val="14"/>
        </w:numPr>
      </w:pPr>
      <w:proofErr w:type="spellStart"/>
      <w:r w:rsidRPr="00E3256B">
        <w:t>MovementSpeedTrend</w:t>
      </w:r>
      <w:proofErr w:type="spellEnd"/>
      <w:r w:rsidRPr="00E3256B">
        <w:t xml:space="preserve"> </w:t>
      </w:r>
      <w:r w:rsidRPr="00E3256B">
        <w:rPr>
          <w:b/>
          <w:color w:val="FF0000"/>
        </w:rPr>
        <w:t>(NOT IMPLEMENTED YET)</w:t>
      </w:r>
    </w:p>
    <w:p w:rsidR="008F0101" w:rsidRPr="00E3256B" w:rsidRDefault="00AC7369" w:rsidP="008F0101">
      <w:r w:rsidRPr="00E3256B">
        <w:t xml:space="preserve">Each trend has </w:t>
      </w:r>
    </w:p>
    <w:p w:rsidR="00AC7369" w:rsidRPr="00E3256B" w:rsidRDefault="00AC7369" w:rsidP="002F0D3C">
      <w:pPr>
        <w:pStyle w:val="ListParagraph"/>
        <w:numPr>
          <w:ilvl w:val="0"/>
          <w:numId w:val="15"/>
        </w:numPr>
      </w:pPr>
      <w:proofErr w:type="spellStart"/>
      <w:r w:rsidRPr="00E3256B">
        <w:t>TrendID</w:t>
      </w:r>
      <w:proofErr w:type="spellEnd"/>
      <w:r w:rsidRPr="00E3256B">
        <w:t xml:space="preserve"> : Unique String Identifier for Trend</w:t>
      </w:r>
    </w:p>
    <w:p w:rsidR="00AC7369" w:rsidRPr="00E3256B" w:rsidRDefault="00AC7369" w:rsidP="002F0D3C">
      <w:pPr>
        <w:pStyle w:val="ListParagraph"/>
        <w:numPr>
          <w:ilvl w:val="0"/>
          <w:numId w:val="15"/>
        </w:numPr>
      </w:pPr>
      <w:proofErr w:type="spellStart"/>
      <w:r w:rsidRPr="00E3256B">
        <w:t>IsPercentage</w:t>
      </w:r>
      <w:proofErr w:type="spellEnd"/>
      <w:r w:rsidRPr="00E3256B">
        <w:t xml:space="preserve"> : Indicates if the value is a percentage </w:t>
      </w:r>
    </w:p>
    <w:p w:rsidR="00AC7369" w:rsidRPr="00E3256B" w:rsidRDefault="00AC7369" w:rsidP="002F0D3C">
      <w:pPr>
        <w:pStyle w:val="ListParagraph"/>
        <w:numPr>
          <w:ilvl w:val="0"/>
          <w:numId w:val="15"/>
        </w:numPr>
      </w:pPr>
      <w:proofErr w:type="spellStart"/>
      <w:r w:rsidRPr="00E3256B">
        <w:t>ApplyOnLevelUp</w:t>
      </w:r>
      <w:proofErr w:type="spellEnd"/>
      <w:r w:rsidRPr="00E3256B">
        <w:t xml:space="preserve">: Apply this trend on leveling up </w:t>
      </w:r>
    </w:p>
    <w:p w:rsidR="00AC7369" w:rsidRPr="00E3256B" w:rsidRDefault="00AC7369" w:rsidP="002F0D3C">
      <w:pPr>
        <w:pStyle w:val="ListParagraph"/>
        <w:numPr>
          <w:ilvl w:val="0"/>
          <w:numId w:val="15"/>
        </w:numPr>
      </w:pPr>
      <w:r w:rsidRPr="00E3256B">
        <w:t>Trend: Animator cur</w:t>
      </w:r>
      <w:r w:rsidR="006475E3" w:rsidRPr="00E3256B">
        <w:t xml:space="preserve">ve indicating fall off or rise of value applied. Higher parts of the curve indicate an increase in the value applied as the player levels up. Decreasing parts of the curve indicate a reduction in the value applied as the player levels up. </w:t>
      </w:r>
    </w:p>
    <w:p w:rsidR="000D081A" w:rsidRPr="00E3256B" w:rsidRDefault="000D081A" w:rsidP="000D081A"/>
    <w:p w:rsidR="000D081A" w:rsidRPr="00E3256B" w:rsidRDefault="008161DC" w:rsidP="000D081A">
      <w:pPr>
        <w:pStyle w:val="Heading4"/>
      </w:pPr>
      <w:r w:rsidRPr="00E3256B">
        <w:t>Setting up Melee/Shooter Damage Stats</w:t>
      </w:r>
    </w:p>
    <w:p w:rsidR="00507CC8" w:rsidRPr="00E3256B" w:rsidRDefault="00507CC8" w:rsidP="00507CC8">
      <w:r w:rsidRPr="00E3256B">
        <w:t xml:space="preserve">To setup melee/shooter weapon damage stats, add the relevant damage trend scripts to the </w:t>
      </w:r>
      <w:proofErr w:type="spellStart"/>
      <w:r w:rsidR="00E15BE9" w:rsidRPr="00E3256B">
        <w:t>TrendsHolder</w:t>
      </w:r>
      <w:proofErr w:type="spellEnd"/>
      <w:r w:rsidR="00E15BE9" w:rsidRPr="00E3256B">
        <w:t xml:space="preserve"> object.</w:t>
      </w:r>
      <w:r w:rsidRPr="00E3256B">
        <w:t xml:space="preserve"> </w:t>
      </w:r>
    </w:p>
    <w:p w:rsidR="00507CC8" w:rsidRPr="00E3256B" w:rsidRDefault="00507CC8" w:rsidP="00507CC8">
      <w:r w:rsidRPr="00E3256B">
        <w:t xml:space="preserve">The following melee/shooter weapon damage trends are available. </w:t>
      </w:r>
    </w:p>
    <w:p w:rsidR="00507CC8" w:rsidRPr="00E3256B" w:rsidRDefault="00507CC8" w:rsidP="002F0D3C">
      <w:pPr>
        <w:pStyle w:val="ListParagraph"/>
        <w:numPr>
          <w:ilvl w:val="0"/>
          <w:numId w:val="16"/>
        </w:numPr>
      </w:pPr>
      <w:proofErr w:type="spellStart"/>
      <w:r w:rsidRPr="00E3256B">
        <w:t>MeleeWeaponDamageTrend</w:t>
      </w:r>
      <w:proofErr w:type="spellEnd"/>
    </w:p>
    <w:p w:rsidR="00507CC8" w:rsidRPr="00E3256B" w:rsidRDefault="00507CC8" w:rsidP="002F0D3C">
      <w:pPr>
        <w:pStyle w:val="ListParagraph"/>
        <w:numPr>
          <w:ilvl w:val="0"/>
          <w:numId w:val="16"/>
        </w:numPr>
      </w:pPr>
      <w:proofErr w:type="spellStart"/>
      <w:r w:rsidRPr="00E3256B">
        <w:t>ShooterWeaponDamageTrend</w:t>
      </w:r>
      <w:proofErr w:type="spellEnd"/>
    </w:p>
    <w:p w:rsidR="006475E3" w:rsidRPr="00E3256B" w:rsidRDefault="006475E3" w:rsidP="006475E3">
      <w:r w:rsidRPr="00E3256B">
        <w:t>Each kind of trend script has the following properties</w:t>
      </w:r>
    </w:p>
    <w:p w:rsidR="006475E3" w:rsidRPr="00E3256B" w:rsidRDefault="006475E3" w:rsidP="002F0D3C">
      <w:pPr>
        <w:pStyle w:val="ListParagraph"/>
        <w:numPr>
          <w:ilvl w:val="0"/>
          <w:numId w:val="17"/>
        </w:numPr>
      </w:pPr>
      <w:proofErr w:type="spellStart"/>
      <w:r w:rsidRPr="00E3256B">
        <w:t>TrendID</w:t>
      </w:r>
      <w:proofErr w:type="spellEnd"/>
      <w:r w:rsidRPr="00E3256B">
        <w:t xml:space="preserve"> : Unique String Identified for Trend</w:t>
      </w:r>
    </w:p>
    <w:p w:rsidR="006475E3" w:rsidRPr="00E3256B" w:rsidRDefault="006475E3" w:rsidP="002F0D3C">
      <w:pPr>
        <w:pStyle w:val="ListParagraph"/>
        <w:numPr>
          <w:ilvl w:val="0"/>
          <w:numId w:val="17"/>
        </w:numPr>
      </w:pPr>
      <w:proofErr w:type="spellStart"/>
      <w:r w:rsidRPr="00E3256B">
        <w:t>IsPercentage</w:t>
      </w:r>
      <w:proofErr w:type="spellEnd"/>
      <w:r w:rsidRPr="00E3256B">
        <w:t>: Indicates if the value is a percentage</w:t>
      </w:r>
    </w:p>
    <w:p w:rsidR="006475E3" w:rsidRPr="00E3256B" w:rsidRDefault="006475E3" w:rsidP="002F0D3C">
      <w:pPr>
        <w:pStyle w:val="ListParagraph"/>
        <w:numPr>
          <w:ilvl w:val="0"/>
          <w:numId w:val="17"/>
        </w:numPr>
      </w:pPr>
      <w:proofErr w:type="spellStart"/>
      <w:r w:rsidRPr="00E3256B">
        <w:t>ApplyOnLevelUp</w:t>
      </w:r>
      <w:proofErr w:type="spellEnd"/>
      <w:r w:rsidRPr="00E3256B">
        <w:t xml:space="preserve">: Apply this trend on leveling up </w:t>
      </w:r>
    </w:p>
    <w:p w:rsidR="006475E3" w:rsidRPr="00E3256B" w:rsidRDefault="006475E3" w:rsidP="002F0D3C">
      <w:pPr>
        <w:pStyle w:val="ListParagraph"/>
        <w:numPr>
          <w:ilvl w:val="0"/>
          <w:numId w:val="17"/>
        </w:numPr>
      </w:pPr>
      <w:r w:rsidRPr="00E3256B">
        <w:t>Trend: Animation curve indicating fall off or rise of value applied. Higher parts of the curve indicate an increase in the value applied as the player levels up. Decreasing parts of the curve indicate a reduction in the value applied as the player levels up.</w:t>
      </w:r>
    </w:p>
    <w:p w:rsidR="00D45647" w:rsidRPr="00E3256B" w:rsidRDefault="00D45647" w:rsidP="00D45647"/>
    <w:p w:rsidR="00D45647" w:rsidRPr="00E3256B" w:rsidRDefault="00D45647" w:rsidP="002F0D3C">
      <w:pPr>
        <w:pStyle w:val="ListParagraph"/>
        <w:numPr>
          <w:ilvl w:val="0"/>
          <w:numId w:val="17"/>
        </w:numPr>
      </w:pPr>
      <w:proofErr w:type="spellStart"/>
      <w:r w:rsidRPr="00E3256B">
        <w:lastRenderedPageBreak/>
        <w:t>MonitoredStat</w:t>
      </w:r>
      <w:proofErr w:type="spellEnd"/>
      <w:r w:rsidRPr="00E3256B">
        <w:t xml:space="preserve">: The monitored stat indicates what specific property is being monitored via the trend. The following properties are </w:t>
      </w:r>
      <w:proofErr w:type="spellStart"/>
      <w:r w:rsidRPr="00E3256B">
        <w:t>avaialbe</w:t>
      </w:r>
      <w:proofErr w:type="spellEnd"/>
    </w:p>
    <w:p w:rsidR="00D45647" w:rsidRPr="00E3256B" w:rsidRDefault="00D45647" w:rsidP="002F0D3C">
      <w:pPr>
        <w:pStyle w:val="ListParagraph"/>
        <w:numPr>
          <w:ilvl w:val="1"/>
          <w:numId w:val="17"/>
        </w:numPr>
      </w:pPr>
      <w:proofErr w:type="spellStart"/>
      <w:r w:rsidRPr="00E3256B">
        <w:t>MeleeWeaponDamageTrend</w:t>
      </w:r>
      <w:proofErr w:type="spellEnd"/>
    </w:p>
    <w:p w:rsidR="00D45647" w:rsidRPr="00E3256B" w:rsidRDefault="00D45647" w:rsidP="002F0D3C">
      <w:pPr>
        <w:pStyle w:val="ListParagraph"/>
        <w:numPr>
          <w:ilvl w:val="2"/>
          <w:numId w:val="17"/>
        </w:numPr>
      </w:pPr>
      <w:proofErr w:type="spellStart"/>
      <w:r w:rsidRPr="00E3256B">
        <w:t>DamageValue</w:t>
      </w:r>
      <w:proofErr w:type="spellEnd"/>
    </w:p>
    <w:p w:rsidR="00D45647" w:rsidRPr="00E3256B" w:rsidRDefault="00D45647" w:rsidP="002F0D3C">
      <w:pPr>
        <w:pStyle w:val="ListParagraph"/>
        <w:numPr>
          <w:ilvl w:val="2"/>
          <w:numId w:val="17"/>
        </w:numPr>
      </w:pPr>
      <w:proofErr w:type="spellStart"/>
      <w:r w:rsidRPr="00E3256B">
        <w:t>StaminaBlockCost</w:t>
      </w:r>
      <w:proofErr w:type="spellEnd"/>
    </w:p>
    <w:p w:rsidR="00D45647" w:rsidRPr="00E3256B" w:rsidRDefault="00D45647" w:rsidP="002F0D3C">
      <w:pPr>
        <w:pStyle w:val="ListParagraph"/>
        <w:numPr>
          <w:ilvl w:val="2"/>
          <w:numId w:val="17"/>
        </w:numPr>
      </w:pPr>
      <w:proofErr w:type="spellStart"/>
      <w:r w:rsidRPr="00E3256B">
        <w:t>StaminaRecoveryDelay</w:t>
      </w:r>
      <w:proofErr w:type="spellEnd"/>
    </w:p>
    <w:p w:rsidR="00D45647" w:rsidRPr="00E3256B" w:rsidRDefault="00D45647" w:rsidP="002F0D3C">
      <w:pPr>
        <w:pStyle w:val="ListParagraph"/>
        <w:numPr>
          <w:ilvl w:val="1"/>
          <w:numId w:val="17"/>
        </w:numPr>
      </w:pPr>
      <w:proofErr w:type="spellStart"/>
      <w:r w:rsidRPr="00E3256B">
        <w:t>ShooterWeaponDamageTrend</w:t>
      </w:r>
      <w:proofErr w:type="spellEnd"/>
    </w:p>
    <w:p w:rsidR="00D45647" w:rsidRPr="00E3256B" w:rsidRDefault="00D45647" w:rsidP="002F0D3C">
      <w:pPr>
        <w:pStyle w:val="ListParagraph"/>
        <w:numPr>
          <w:ilvl w:val="2"/>
          <w:numId w:val="17"/>
        </w:numPr>
      </w:pPr>
      <w:proofErr w:type="spellStart"/>
      <w:r w:rsidRPr="00E3256B">
        <w:t>MinDamage</w:t>
      </w:r>
      <w:proofErr w:type="spellEnd"/>
      <w:r w:rsidRPr="00E3256B">
        <w:t xml:space="preserve"> </w:t>
      </w:r>
      <w:r w:rsidR="00507E88" w:rsidRPr="00E3256B">
        <w:t>(Weapon's</w:t>
      </w:r>
      <w:r w:rsidRPr="00E3256B">
        <w:t xml:space="preserve"> min damage. Directly influences projectile control )</w:t>
      </w:r>
    </w:p>
    <w:p w:rsidR="00D45647" w:rsidRPr="00E3256B" w:rsidRDefault="00D45647" w:rsidP="002F0D3C">
      <w:pPr>
        <w:pStyle w:val="ListParagraph"/>
        <w:numPr>
          <w:ilvl w:val="2"/>
          <w:numId w:val="17"/>
        </w:numPr>
      </w:pPr>
      <w:proofErr w:type="spellStart"/>
      <w:r w:rsidRPr="00E3256B">
        <w:t>MaxDamage</w:t>
      </w:r>
      <w:proofErr w:type="spellEnd"/>
      <w:r w:rsidRPr="00E3256B">
        <w:t xml:space="preserve"> </w:t>
      </w:r>
      <w:r w:rsidR="00507E88" w:rsidRPr="00E3256B">
        <w:t>(Weapon's</w:t>
      </w:r>
      <w:r w:rsidRPr="00E3256B">
        <w:t xml:space="preserve"> max damage. Directly influences projectile control)</w:t>
      </w:r>
    </w:p>
    <w:p w:rsidR="006B06DE" w:rsidRPr="00E3256B" w:rsidRDefault="00F37BFE" w:rsidP="006B06DE">
      <w:r w:rsidRPr="00E3256B">
        <w:t xml:space="preserve">While Base Stats for player don't need to be specifically maintained other than the stat trends object </w:t>
      </w:r>
      <w:proofErr w:type="spellStart"/>
      <w:r w:rsidRPr="00E3256B">
        <w:t>MeleeWeaponStats</w:t>
      </w:r>
      <w:proofErr w:type="spellEnd"/>
      <w:r w:rsidRPr="00E3256B">
        <w:t xml:space="preserve"> and </w:t>
      </w:r>
      <w:proofErr w:type="spellStart"/>
      <w:r w:rsidRPr="00E3256B">
        <w:t>ShooterWeaponStats</w:t>
      </w:r>
      <w:proofErr w:type="spellEnd"/>
      <w:r w:rsidRPr="00E3256B">
        <w:t xml:space="preserve"> need to be added to the weapons as well.</w:t>
      </w:r>
    </w:p>
    <w:p w:rsidR="00AB2786" w:rsidRPr="00E3256B" w:rsidRDefault="00BB41ED" w:rsidP="00AB2786">
      <w:r w:rsidRPr="00E3256B">
        <w:t>To</w:t>
      </w:r>
      <w:r w:rsidR="00D85699" w:rsidRPr="00E3256B">
        <w:t xml:space="preserve"> do this, </w:t>
      </w:r>
    </w:p>
    <w:p w:rsidR="00D85699" w:rsidRPr="00E3256B" w:rsidRDefault="00D85699" w:rsidP="002F0D3C">
      <w:pPr>
        <w:pStyle w:val="ListParagraph"/>
        <w:numPr>
          <w:ilvl w:val="0"/>
          <w:numId w:val="18"/>
        </w:numPr>
      </w:pPr>
      <w:r w:rsidRPr="00E3256B">
        <w:t xml:space="preserve">Navigate to the item list through the third person controller object's item manager (Open Item List option) and open the weapon the stat trends maintained above needs to be applied to. </w:t>
      </w:r>
    </w:p>
    <w:p w:rsidR="00D85699" w:rsidRPr="00E3256B" w:rsidRDefault="00D85699" w:rsidP="002F0D3C">
      <w:pPr>
        <w:pStyle w:val="ListParagraph"/>
        <w:numPr>
          <w:ilvl w:val="0"/>
          <w:numId w:val="18"/>
        </w:numPr>
      </w:pPr>
      <w:r w:rsidRPr="00E3256B">
        <w:t>Double click on th</w:t>
      </w:r>
      <w:r w:rsidR="007B1440" w:rsidRPr="00E3256B">
        <w:t xml:space="preserve">e weapon prefab under "Original </w:t>
      </w:r>
      <w:r w:rsidRPr="00E3256B">
        <w:t>Object</w:t>
      </w:r>
      <w:r w:rsidR="007B1440" w:rsidRPr="00E3256B">
        <w:t>"</w:t>
      </w:r>
      <w:r w:rsidRPr="00E3256B">
        <w:t>.</w:t>
      </w:r>
    </w:p>
    <w:p w:rsidR="001859B2" w:rsidRPr="00E3256B" w:rsidRDefault="001859B2" w:rsidP="002F0D3C">
      <w:pPr>
        <w:pStyle w:val="ListParagraph"/>
        <w:numPr>
          <w:ilvl w:val="0"/>
          <w:numId w:val="18"/>
        </w:numPr>
      </w:pPr>
      <w:r w:rsidRPr="00E3256B">
        <w:t xml:space="preserve">Add a Melee/Shooter </w:t>
      </w:r>
      <w:proofErr w:type="spellStart"/>
      <w:r w:rsidRPr="00E3256B">
        <w:t>WeaponStatComponent</w:t>
      </w:r>
      <w:proofErr w:type="spellEnd"/>
      <w:r w:rsidRPr="00E3256B">
        <w:t xml:space="preserve"> script for each stat trend you want this weapon to subscribe to. </w:t>
      </w:r>
    </w:p>
    <w:p w:rsidR="00B51636" w:rsidRPr="00E3256B" w:rsidRDefault="00343B8D" w:rsidP="002F0D3C">
      <w:pPr>
        <w:pStyle w:val="ListParagraph"/>
        <w:numPr>
          <w:ilvl w:val="0"/>
          <w:numId w:val="18"/>
        </w:numPr>
      </w:pPr>
      <w:r w:rsidRPr="00E3256B">
        <w:t>Bot</w:t>
      </w:r>
      <w:r w:rsidR="00601CA2" w:rsidRPr="00E3256B">
        <w:t xml:space="preserve">h types of </w:t>
      </w:r>
      <w:proofErr w:type="spellStart"/>
      <w:r w:rsidR="00601CA2" w:rsidRPr="00E3256B">
        <w:t>StatComponents</w:t>
      </w:r>
      <w:proofErr w:type="spellEnd"/>
      <w:r w:rsidR="00601CA2" w:rsidRPr="00E3256B">
        <w:t xml:space="preserve"> has a trend ID which should reflect the </w:t>
      </w:r>
      <w:proofErr w:type="spellStart"/>
      <w:r w:rsidR="00601CA2" w:rsidRPr="00E3256B">
        <w:t>t</w:t>
      </w:r>
      <w:r w:rsidRPr="00E3256B">
        <w:t>he</w:t>
      </w:r>
      <w:proofErr w:type="spellEnd"/>
      <w:r w:rsidRPr="00E3256B">
        <w:t xml:space="preserve"> Unique string ID used to define the trend</w:t>
      </w:r>
      <w:r w:rsidR="00601CA2" w:rsidRPr="00E3256B">
        <w:t xml:space="preserve"> in the </w:t>
      </w:r>
      <w:proofErr w:type="spellStart"/>
      <w:r w:rsidR="00601CA2" w:rsidRPr="00E3256B">
        <w:t>TrendsHolder</w:t>
      </w:r>
      <w:proofErr w:type="spellEnd"/>
      <w:r w:rsidR="00601CA2" w:rsidRPr="00E3256B">
        <w:t xml:space="preserve"> </w:t>
      </w:r>
      <w:proofErr w:type="spellStart"/>
      <w:r w:rsidR="00601CA2" w:rsidRPr="00E3256B">
        <w:t>object.</w:t>
      </w:r>
      <w:r w:rsidR="00CA6271" w:rsidRPr="00E3256B">
        <w:t>Maintain</w:t>
      </w:r>
      <w:proofErr w:type="spellEnd"/>
      <w:r w:rsidR="00CA6271" w:rsidRPr="00E3256B">
        <w:t xml:space="preserve"> this value. </w:t>
      </w:r>
    </w:p>
    <w:p w:rsidR="00B51636" w:rsidRPr="00E3256B" w:rsidRDefault="00B51636" w:rsidP="00B51636">
      <w:r w:rsidRPr="00E3256B">
        <w:t xml:space="preserve">Using this architecture, we can create one single trend and apply it across all weapons, OR we can create multiple trends and assign them across different weapon types, OR create individual trends for individual weapons. </w:t>
      </w:r>
    </w:p>
    <w:p w:rsidR="000C2E7F" w:rsidRPr="00E3256B" w:rsidRDefault="00990B91" w:rsidP="00430B28">
      <w:pPr>
        <w:pStyle w:val="Heading3"/>
      </w:pPr>
      <w:bookmarkStart w:id="18" w:name="_Toc498663464"/>
      <w:r w:rsidRPr="00E3256B">
        <w:t>Events of Experience/Stat System</w:t>
      </w:r>
      <w:bookmarkEnd w:id="18"/>
    </w:p>
    <w:p w:rsidR="00430B28" w:rsidRPr="00E3256B" w:rsidRDefault="00430B28" w:rsidP="00430B28">
      <w:r w:rsidRPr="00E3256B">
        <w:t xml:space="preserve">The stat system exposes the following events for you to use. </w:t>
      </w:r>
    </w:p>
    <w:p w:rsidR="00430B28" w:rsidRPr="00E3256B" w:rsidRDefault="00993D3A" w:rsidP="00430B28">
      <w:proofErr w:type="spellStart"/>
      <w:proofErr w:type="gramStart"/>
      <w:r w:rsidRPr="00E3256B">
        <w:t>OnLevelUp</w:t>
      </w:r>
      <w:proofErr w:type="spellEnd"/>
      <w:r w:rsidRPr="00E3256B">
        <w:t>(</w:t>
      </w:r>
      <w:proofErr w:type="spellStart"/>
      <w:proofErr w:type="gramEnd"/>
      <w:r w:rsidRPr="00E3256B">
        <w:t>int</w:t>
      </w:r>
      <w:proofErr w:type="spellEnd"/>
      <w:r w:rsidRPr="00E3256B">
        <w:t xml:space="preserve">) - Use this event to do something when the player levels up. </w:t>
      </w:r>
    </w:p>
    <w:p w:rsidR="00993D3A" w:rsidRPr="00E3256B" w:rsidRDefault="00993D3A" w:rsidP="00430B28">
      <w:proofErr w:type="spellStart"/>
      <w:proofErr w:type="gramStart"/>
      <w:r w:rsidRPr="00E3256B">
        <w:t>OnGainXP</w:t>
      </w:r>
      <w:proofErr w:type="spellEnd"/>
      <w:r w:rsidRPr="00E3256B">
        <w:t>(</w:t>
      </w:r>
      <w:proofErr w:type="spellStart"/>
      <w:proofErr w:type="gramEnd"/>
      <w:r w:rsidRPr="00E3256B">
        <w:t>int</w:t>
      </w:r>
      <w:proofErr w:type="spellEnd"/>
      <w:r w:rsidRPr="00E3256B">
        <w:t xml:space="preserve">) - Use this event to do something when the player gains experience. </w:t>
      </w:r>
    </w:p>
    <w:p w:rsidR="00993D3A" w:rsidRPr="00E3256B" w:rsidRDefault="00993D3A" w:rsidP="00430B28">
      <w:proofErr w:type="spellStart"/>
      <w:proofErr w:type="gramStart"/>
      <w:r w:rsidRPr="00E3256B">
        <w:t>OnGainStats</w:t>
      </w:r>
      <w:proofErr w:type="spellEnd"/>
      <w:r w:rsidRPr="00E3256B">
        <w:t>(</w:t>
      </w:r>
      <w:proofErr w:type="gramEnd"/>
      <w:r w:rsidRPr="00E3256B">
        <w:t>List&lt;</w:t>
      </w:r>
      <w:proofErr w:type="spellStart"/>
      <w:r w:rsidRPr="00E3256B">
        <w:t>StatComponents</w:t>
      </w:r>
      <w:proofErr w:type="spellEnd"/>
      <w:r w:rsidRPr="00E3256B">
        <w:t xml:space="preserve">&gt;) - Use this event to do something when the player's stats increase. Perhaps you could display them on a list like the item collections do etc. </w:t>
      </w:r>
    </w:p>
    <w:p w:rsidR="000C2E7F" w:rsidRPr="00E3256B" w:rsidRDefault="000C2E7F" w:rsidP="00B51636"/>
    <w:p w:rsidR="000C2E7F" w:rsidRPr="00E3256B" w:rsidRDefault="000C2E7F" w:rsidP="00B51636"/>
    <w:p w:rsidR="000C2E7F" w:rsidRPr="00E3256B" w:rsidRDefault="000C2E7F" w:rsidP="00B51636"/>
    <w:p w:rsidR="00E342B6" w:rsidRPr="00E3256B" w:rsidRDefault="00E342B6" w:rsidP="00B51636"/>
    <w:p w:rsidR="000C2E7F" w:rsidRPr="00E3256B" w:rsidRDefault="000C2E7F" w:rsidP="00B51636"/>
    <w:p w:rsidR="0073342A" w:rsidRPr="00E3256B" w:rsidRDefault="0088153F" w:rsidP="0073342A">
      <w:pPr>
        <w:pStyle w:val="Heading2"/>
      </w:pPr>
      <w:bookmarkStart w:id="19" w:name="_Toc498663465"/>
      <w:r w:rsidRPr="00E3256B">
        <w:lastRenderedPageBreak/>
        <w:t>Setting up Persistence</w:t>
      </w:r>
      <w:bookmarkEnd w:id="19"/>
    </w:p>
    <w:p w:rsidR="002F4A32" w:rsidRPr="00E3256B" w:rsidRDefault="00D039CB" w:rsidP="00B51636">
      <w:r w:rsidRPr="00E3256B">
        <w:t xml:space="preserve">The persistence system provided in the RPG pack allows you to save objects to files and load them at runtime. Also supports a slot based save/load system. </w:t>
      </w:r>
    </w:p>
    <w:p w:rsidR="00D23364" w:rsidRPr="00E3256B" w:rsidRDefault="00AC66AF" w:rsidP="00B51636">
      <w:r w:rsidRPr="00E3256B">
        <w:t xml:space="preserve">The system comes with prebuilt support for a set of scripts but not every property on every object can be saved without providing a custom code extension. </w:t>
      </w:r>
    </w:p>
    <w:p w:rsidR="002F4A32" w:rsidRPr="00E3256B" w:rsidRDefault="002F4A32" w:rsidP="00B51636">
      <w:r w:rsidRPr="00E3256B">
        <w:t xml:space="preserve">The persistence manager is to a great degree, capable of determining if an object has been destroyed in the scene and make a decision on populating the object. </w:t>
      </w:r>
    </w:p>
    <w:p w:rsidR="00D23364" w:rsidRPr="00E3256B" w:rsidRDefault="00D23364" w:rsidP="00B51636">
      <w:r w:rsidRPr="00E3256B">
        <w:t xml:space="preserve">The persistence system may later be revised into its own </w:t>
      </w:r>
      <w:r w:rsidR="00A96B8E" w:rsidRPr="00E3256B">
        <w:t>asset</w:t>
      </w:r>
      <w:r w:rsidRPr="00E3256B">
        <w:t xml:space="preserve"> with functionality similar to EasySave2 but as of now, this should do to provide moderate capability to your game. </w:t>
      </w:r>
    </w:p>
    <w:p w:rsidR="00F62F1E" w:rsidRPr="00E3256B" w:rsidRDefault="0014368D" w:rsidP="00F62F1E">
      <w:pPr>
        <w:pStyle w:val="Heading3"/>
      </w:pPr>
      <w:bookmarkStart w:id="20" w:name="_Toc498663466"/>
      <w:r w:rsidRPr="00E3256B">
        <w:t>Properties Supported For Saving By Default</w:t>
      </w:r>
      <w:bookmarkEnd w:id="20"/>
    </w:p>
    <w:p w:rsidR="00F62F1E" w:rsidRPr="00E3256B" w:rsidRDefault="00F62F1E" w:rsidP="00B51636">
      <w:r w:rsidRPr="00E3256B">
        <w:t>As of now the following properties of any game object</w:t>
      </w:r>
      <w:r w:rsidR="00032B05" w:rsidRPr="00E3256B">
        <w:t xml:space="preserve"> can be saved without having to resort to any customization.</w:t>
      </w:r>
    </w:p>
    <w:p w:rsidR="00F62F1E" w:rsidRPr="00E3256B" w:rsidRDefault="00022DA9" w:rsidP="002F0D3C">
      <w:pPr>
        <w:pStyle w:val="ListParagraph"/>
        <w:numPr>
          <w:ilvl w:val="0"/>
          <w:numId w:val="20"/>
        </w:numPr>
      </w:pPr>
      <w:r w:rsidRPr="00E3256B">
        <w:t>L</w:t>
      </w:r>
      <w:r w:rsidR="00F62F1E" w:rsidRPr="00E3256B">
        <w:t>ocal position (world position if the object has no parent in scene hierarchy)</w:t>
      </w:r>
    </w:p>
    <w:p w:rsidR="00F62F1E" w:rsidRPr="00E3256B" w:rsidRDefault="00022DA9" w:rsidP="002F0D3C">
      <w:pPr>
        <w:pStyle w:val="ListParagraph"/>
        <w:numPr>
          <w:ilvl w:val="0"/>
          <w:numId w:val="20"/>
        </w:numPr>
      </w:pPr>
      <w:r w:rsidRPr="00E3256B">
        <w:t>L</w:t>
      </w:r>
      <w:r w:rsidR="00F62F1E" w:rsidRPr="00E3256B">
        <w:t>ocal rotation (world rotation if the object has no parent in scene hierarchy)</w:t>
      </w:r>
    </w:p>
    <w:p w:rsidR="00F62F1E" w:rsidRPr="00E3256B" w:rsidRDefault="00022DA9" w:rsidP="002F0D3C">
      <w:pPr>
        <w:pStyle w:val="ListParagraph"/>
        <w:numPr>
          <w:ilvl w:val="0"/>
          <w:numId w:val="20"/>
        </w:numPr>
      </w:pPr>
      <w:r w:rsidRPr="00E3256B">
        <w:t>A</w:t>
      </w:r>
      <w:r w:rsidR="00F62F1E" w:rsidRPr="00E3256B">
        <w:t>ctive state of object</w:t>
      </w:r>
    </w:p>
    <w:p w:rsidR="00F62F1E" w:rsidRPr="00E3256B" w:rsidRDefault="00022DA9" w:rsidP="002F0D3C">
      <w:pPr>
        <w:pStyle w:val="ListParagraph"/>
        <w:numPr>
          <w:ilvl w:val="0"/>
          <w:numId w:val="20"/>
        </w:numPr>
      </w:pPr>
      <w:r w:rsidRPr="00E3256B">
        <w:t>P</w:t>
      </w:r>
      <w:r w:rsidR="00F62F1E" w:rsidRPr="00E3256B">
        <w:t>arent transform name</w:t>
      </w:r>
    </w:p>
    <w:p w:rsidR="00F62F1E" w:rsidRPr="00E3256B" w:rsidRDefault="00022DA9" w:rsidP="002F0D3C">
      <w:pPr>
        <w:pStyle w:val="ListParagraph"/>
        <w:numPr>
          <w:ilvl w:val="0"/>
          <w:numId w:val="20"/>
        </w:numPr>
      </w:pPr>
      <w:r w:rsidRPr="00E3256B">
        <w:t>S</w:t>
      </w:r>
      <w:r w:rsidR="00F62F1E" w:rsidRPr="00E3256B">
        <w:t>cene the object belongs to</w:t>
      </w:r>
    </w:p>
    <w:p w:rsidR="00F62F1E" w:rsidRPr="00E3256B" w:rsidRDefault="00022DA9" w:rsidP="002F0D3C">
      <w:pPr>
        <w:pStyle w:val="ListParagraph"/>
        <w:numPr>
          <w:ilvl w:val="0"/>
          <w:numId w:val="20"/>
        </w:numPr>
      </w:pPr>
      <w:r w:rsidRPr="00E3256B">
        <w:t>Animator state information (</w:t>
      </w:r>
      <w:r w:rsidR="00F62F1E" w:rsidRPr="00E3256B">
        <w:t>if the object is animated, what is the current state of the animator )</w:t>
      </w:r>
    </w:p>
    <w:p w:rsidR="00F62F1E" w:rsidRPr="00E3256B" w:rsidRDefault="003674BF" w:rsidP="002F0D3C">
      <w:pPr>
        <w:pStyle w:val="ListParagraph"/>
        <w:numPr>
          <w:ilvl w:val="0"/>
          <w:numId w:val="20"/>
        </w:numPr>
      </w:pPr>
      <w:r w:rsidRPr="00E3256B">
        <w:t>Animation state information (</w:t>
      </w:r>
      <w:r w:rsidR="00F62F1E" w:rsidRPr="00E3256B">
        <w:t>if the object uses legacy animations, what is the state o</w:t>
      </w:r>
      <w:r w:rsidR="00022DA9" w:rsidRPr="00E3256B">
        <w:t>f the current clip being played</w:t>
      </w:r>
      <w:r w:rsidR="00996ADE" w:rsidRPr="00E3256B">
        <w:t xml:space="preserve">) </w:t>
      </w:r>
    </w:p>
    <w:p w:rsidR="00A46EC9" w:rsidRPr="00E3256B" w:rsidRDefault="00B65895" w:rsidP="00A46EC9">
      <w:pPr>
        <w:pStyle w:val="Heading3"/>
      </w:pPr>
      <w:bookmarkStart w:id="21" w:name="_Toc498663467"/>
      <w:r w:rsidRPr="00E3256B">
        <w:t>Setting up Objects for Saving</w:t>
      </w:r>
      <w:bookmarkEnd w:id="21"/>
    </w:p>
    <w:p w:rsidR="002F4A32" w:rsidRPr="00E3256B" w:rsidRDefault="00E116A0" w:rsidP="002F0D3C">
      <w:pPr>
        <w:pStyle w:val="ListParagraph"/>
        <w:numPr>
          <w:ilvl w:val="0"/>
          <w:numId w:val="21"/>
        </w:numPr>
      </w:pPr>
      <w:r w:rsidRPr="00E3256B">
        <w:t xml:space="preserve">Add the </w:t>
      </w:r>
      <w:proofErr w:type="spellStart"/>
      <w:r w:rsidRPr="00E3256B">
        <w:t>vCanSaveYou</w:t>
      </w:r>
      <w:proofErr w:type="spellEnd"/>
      <w:r w:rsidRPr="00E3256B">
        <w:t xml:space="preserve"> script to the object that needs to be saved. </w:t>
      </w:r>
      <w:r w:rsidR="002F4A32" w:rsidRPr="00E3256B">
        <w:t xml:space="preserve">A GUID will be automatically generated for the script. </w:t>
      </w:r>
    </w:p>
    <w:p w:rsidR="002F4A32" w:rsidRPr="00E3256B" w:rsidRDefault="002F4A32" w:rsidP="002F0D3C">
      <w:pPr>
        <w:pStyle w:val="ListParagraph"/>
        <w:numPr>
          <w:ilvl w:val="0"/>
          <w:numId w:val="21"/>
        </w:numPr>
      </w:pPr>
      <w:r w:rsidRPr="00E3256B">
        <w:t xml:space="preserve">If object has legacy animations in it, set the "Object Has Legacy Animations" </w:t>
      </w:r>
      <w:r w:rsidR="00297073" w:rsidRPr="00E3256B">
        <w:t>checkbox</w:t>
      </w:r>
      <w:r w:rsidRPr="00E3256B">
        <w:t xml:space="preserve"> to checked (true).</w:t>
      </w:r>
    </w:p>
    <w:p w:rsidR="0079012A" w:rsidRPr="00E3256B" w:rsidRDefault="00312338" w:rsidP="0079012A">
      <w:pPr>
        <w:pStyle w:val="Heading3"/>
      </w:pPr>
      <w:bookmarkStart w:id="22" w:name="_Toc498663468"/>
      <w:r w:rsidRPr="00E3256B">
        <w:t>Setting up The Player</w:t>
      </w:r>
      <w:bookmarkEnd w:id="22"/>
    </w:p>
    <w:p w:rsidR="00144E5B" w:rsidRPr="00E3256B" w:rsidRDefault="001E5394" w:rsidP="002F0D3C">
      <w:pPr>
        <w:pStyle w:val="ListParagraph"/>
        <w:numPr>
          <w:ilvl w:val="0"/>
          <w:numId w:val="19"/>
        </w:numPr>
      </w:pPr>
      <w:r w:rsidRPr="00E3256B">
        <w:t xml:space="preserve">To setup basic persistence, the </w:t>
      </w:r>
      <w:proofErr w:type="spellStart"/>
      <w:r w:rsidRPr="00E3256B">
        <w:t>vPersistenceManager</w:t>
      </w:r>
      <w:proofErr w:type="spellEnd"/>
      <w:r w:rsidRPr="00E3256B">
        <w:t xml:space="preserve"> script needs to be added to the third person controller object in the scene. </w:t>
      </w:r>
      <w:r w:rsidR="00144E5B" w:rsidRPr="00E3256B">
        <w:t xml:space="preserve"> </w:t>
      </w:r>
    </w:p>
    <w:p w:rsidR="00D23364" w:rsidRPr="00E3256B" w:rsidRDefault="00144E5B" w:rsidP="002F0D3C">
      <w:pPr>
        <w:pStyle w:val="ListParagraph"/>
        <w:numPr>
          <w:ilvl w:val="0"/>
          <w:numId w:val="19"/>
        </w:numPr>
      </w:pPr>
      <w:r w:rsidRPr="00E3256B">
        <w:t>Maintain the property "</w:t>
      </w:r>
      <w:proofErr w:type="spellStart"/>
      <w:r w:rsidRPr="00E3256B">
        <w:t>CheckPoint</w:t>
      </w:r>
      <w:proofErr w:type="spellEnd"/>
      <w:r w:rsidRPr="00E3256B">
        <w:t xml:space="preserve"> Activation Delay" to indicate for how many seconds a checkpoint remains deactivated after a game has loaded and the player is still in the vicinity of the checkpoint. This ensures that a game is not saved as soon as the player loads into the checkpoint area. </w:t>
      </w:r>
    </w:p>
    <w:p w:rsidR="005810F3" w:rsidRPr="00E3256B" w:rsidRDefault="005810F3" w:rsidP="005810F3"/>
    <w:p w:rsidR="0079012A" w:rsidRPr="00E3256B" w:rsidRDefault="0079012A" w:rsidP="002F0D3C">
      <w:pPr>
        <w:pStyle w:val="ListParagraph"/>
        <w:numPr>
          <w:ilvl w:val="0"/>
          <w:numId w:val="19"/>
        </w:numPr>
      </w:pPr>
      <w:r w:rsidRPr="00E3256B">
        <w:lastRenderedPageBreak/>
        <w:t xml:space="preserve">Create a prefab of the melee controller and add it to every scene in order to be able to load the player from these scenes. </w:t>
      </w:r>
    </w:p>
    <w:p w:rsidR="00BD2324" w:rsidRPr="00E3256B" w:rsidRDefault="00BD2324" w:rsidP="002F0D3C">
      <w:pPr>
        <w:pStyle w:val="ListParagraph"/>
        <w:numPr>
          <w:ilvl w:val="0"/>
          <w:numId w:val="19"/>
        </w:numPr>
      </w:pPr>
      <w:r w:rsidRPr="00E3256B">
        <w:t>Do th</w:t>
      </w:r>
      <w:r w:rsidR="008E409C" w:rsidRPr="00E3256B">
        <w:t xml:space="preserve">e same with the HUD prefab </w:t>
      </w:r>
    </w:p>
    <w:p w:rsidR="0079012A" w:rsidRPr="00E3256B" w:rsidRDefault="0079012A" w:rsidP="002F0D3C">
      <w:pPr>
        <w:pStyle w:val="ListParagraph"/>
        <w:numPr>
          <w:ilvl w:val="0"/>
          <w:numId w:val="19"/>
        </w:numPr>
      </w:pPr>
      <w:r w:rsidRPr="00E3256B">
        <w:rPr>
          <w:b/>
          <w:color w:val="FF0000"/>
        </w:rPr>
        <w:t>NOTE</w:t>
      </w:r>
      <w:r w:rsidRPr="00E3256B">
        <w:rPr>
          <w:color w:val="FF0000"/>
        </w:rPr>
        <w:t>: Make sure all of the player prefabs in the scene are not different. Make sure all of the HUD prefabs in the scenes are not different</w:t>
      </w:r>
      <w:r w:rsidRPr="00E3256B">
        <w:t xml:space="preserve">. </w:t>
      </w:r>
    </w:p>
    <w:p w:rsidR="00A63305" w:rsidRPr="00E3256B" w:rsidRDefault="00E44C5F" w:rsidP="00A63305">
      <w:pPr>
        <w:pStyle w:val="Heading3"/>
      </w:pPr>
      <w:bookmarkStart w:id="23" w:name="_Toc498663469"/>
      <w:r w:rsidRPr="00E3256B">
        <w:t>Setting up Checkpoints</w:t>
      </w:r>
      <w:bookmarkEnd w:id="23"/>
    </w:p>
    <w:p w:rsidR="00A63305" w:rsidRPr="00E3256B" w:rsidRDefault="00A63305" w:rsidP="002F0D3C">
      <w:pPr>
        <w:pStyle w:val="ListParagraph"/>
        <w:numPr>
          <w:ilvl w:val="0"/>
          <w:numId w:val="22"/>
        </w:numPr>
      </w:pPr>
      <w:r w:rsidRPr="00E3256B">
        <w:t>Create an empty game object.</w:t>
      </w:r>
    </w:p>
    <w:p w:rsidR="00A63305" w:rsidRPr="00E3256B" w:rsidRDefault="00A63305" w:rsidP="002F0D3C">
      <w:pPr>
        <w:pStyle w:val="ListParagraph"/>
        <w:numPr>
          <w:ilvl w:val="0"/>
          <w:numId w:val="22"/>
        </w:numPr>
      </w:pPr>
      <w:r w:rsidRPr="00E3256B">
        <w:t xml:space="preserve">Add the </w:t>
      </w:r>
      <w:proofErr w:type="spellStart"/>
      <w:r w:rsidRPr="00E3256B">
        <w:t>vCheckPoint</w:t>
      </w:r>
      <w:proofErr w:type="spellEnd"/>
      <w:r w:rsidRPr="00E3256B">
        <w:t xml:space="preserve"> script to it. </w:t>
      </w:r>
    </w:p>
    <w:p w:rsidR="00E66C0F" w:rsidRPr="00E3256B" w:rsidRDefault="00792A4D" w:rsidP="002F0D3C">
      <w:pPr>
        <w:pStyle w:val="ListParagraph"/>
        <w:numPr>
          <w:ilvl w:val="0"/>
          <w:numId w:val="22"/>
        </w:numPr>
      </w:pPr>
      <w:r w:rsidRPr="00E3256B">
        <w:t>If the checkpoint needs to be destroyed on saving set the "</w:t>
      </w:r>
      <w:proofErr w:type="spellStart"/>
      <w:r w:rsidRPr="00E3256B">
        <w:t>DestroyOnSave</w:t>
      </w:r>
      <w:proofErr w:type="spellEnd"/>
      <w:r w:rsidRPr="00E3256B">
        <w:t xml:space="preserve">" property. </w:t>
      </w:r>
    </w:p>
    <w:p w:rsidR="00DE1A06" w:rsidRPr="00E3256B" w:rsidRDefault="00B146A9" w:rsidP="00DE1A06">
      <w:pPr>
        <w:pStyle w:val="Heading3"/>
      </w:pPr>
      <w:bookmarkStart w:id="24" w:name="_Toc498663470"/>
      <w:r w:rsidRPr="00E3256B">
        <w:t>Setting up LevelLoader Scene</w:t>
      </w:r>
      <w:bookmarkEnd w:id="24"/>
    </w:p>
    <w:p w:rsidR="00F1169C" w:rsidRPr="00E3256B" w:rsidRDefault="00F1169C" w:rsidP="00B85F14">
      <w:pPr>
        <w:rPr>
          <w:b/>
          <w:color w:val="FF0000"/>
        </w:rPr>
      </w:pPr>
      <w:r w:rsidRPr="00E3256B">
        <w:rPr>
          <w:b/>
          <w:color w:val="FF0000"/>
        </w:rPr>
        <w:t xml:space="preserve">NOTE: </w:t>
      </w:r>
      <w:r w:rsidRPr="00E3256B">
        <w:rPr>
          <w:color w:val="FF0000"/>
        </w:rPr>
        <w:t>This step is only necessary to be executed at the end of Getting Started section and also only if you use the Persistence API provided</w:t>
      </w:r>
      <w:r w:rsidRPr="00E3256B">
        <w:rPr>
          <w:b/>
          <w:color w:val="FF0000"/>
        </w:rPr>
        <w:t xml:space="preserve">. </w:t>
      </w:r>
    </w:p>
    <w:p w:rsidR="00B85F14" w:rsidRPr="00E3256B" w:rsidRDefault="00DE1A06" w:rsidP="00B85F14">
      <w:r w:rsidRPr="00E3256B">
        <w:t xml:space="preserve">Take a copy of the </w:t>
      </w:r>
      <w:proofErr w:type="spellStart"/>
      <w:r w:rsidRPr="00E3256B">
        <w:t>LevelLoader</w:t>
      </w:r>
      <w:proofErr w:type="spellEnd"/>
      <w:r w:rsidRPr="00E3256B">
        <w:t xml:space="preserve"> scene provided in the demo as this will be the entry point to your game when you use</w:t>
      </w:r>
      <w:r w:rsidR="00B85F14" w:rsidRPr="00E3256B">
        <w:t xml:space="preserve"> the Persistence </w:t>
      </w:r>
      <w:proofErr w:type="spellStart"/>
      <w:r w:rsidR="00B85F14" w:rsidRPr="00E3256B">
        <w:t>Functonality</w:t>
      </w:r>
      <w:proofErr w:type="spellEnd"/>
      <w:r w:rsidR="00B85F14" w:rsidRPr="00E3256B">
        <w:t xml:space="preserve">. . </w:t>
      </w:r>
    </w:p>
    <w:p w:rsidR="00B85F14" w:rsidRPr="00E3256B" w:rsidRDefault="00D86837" w:rsidP="00B85F14">
      <w:r w:rsidRPr="00E3256B">
        <w:t xml:space="preserve">Make sure you </w:t>
      </w:r>
      <w:r w:rsidR="00B85F14" w:rsidRPr="00E3256B">
        <w:t xml:space="preserve">have added all of your scenes to the Build settings and moved </w:t>
      </w:r>
      <w:proofErr w:type="spellStart"/>
      <w:r w:rsidR="00B85F14" w:rsidRPr="00E3256B">
        <w:t>LevelLoader</w:t>
      </w:r>
      <w:proofErr w:type="spellEnd"/>
      <w:r w:rsidR="00B85F14" w:rsidRPr="00E3256B">
        <w:t xml:space="preserve"> to the top to be able to run the scene. </w:t>
      </w:r>
    </w:p>
    <w:p w:rsidR="00EF2350" w:rsidRPr="00E3256B" w:rsidRDefault="00EF2350" w:rsidP="00EF2350">
      <w:r w:rsidRPr="00E3256B">
        <w:t xml:space="preserve">Open the scene and you'll notice there's a </w:t>
      </w:r>
      <w:proofErr w:type="spellStart"/>
      <w:r w:rsidRPr="00E3256B">
        <w:t>gameobject</w:t>
      </w:r>
      <w:proofErr w:type="spellEnd"/>
      <w:r w:rsidRPr="00E3256B">
        <w:t xml:space="preserve"> named </w:t>
      </w:r>
      <w:proofErr w:type="spellStart"/>
      <w:r w:rsidRPr="00E3256B">
        <w:t>LevelLoader</w:t>
      </w:r>
      <w:proofErr w:type="spellEnd"/>
      <w:r w:rsidRPr="00E3256B">
        <w:t xml:space="preserve"> and it contains a script called </w:t>
      </w:r>
      <w:proofErr w:type="spellStart"/>
      <w:r w:rsidRPr="00E3256B">
        <w:t>vQuestSystemLevelLoader</w:t>
      </w:r>
      <w:proofErr w:type="spellEnd"/>
      <w:r w:rsidRPr="00E3256B">
        <w:t xml:space="preserve"> in it. </w:t>
      </w:r>
    </w:p>
    <w:p w:rsidR="00EF2350" w:rsidRPr="00E3256B" w:rsidRDefault="00EF2350" w:rsidP="00EF2350">
      <w:r w:rsidRPr="00E3256B">
        <w:t xml:space="preserve">Enter a Slot ID and </w:t>
      </w:r>
      <w:r w:rsidR="00B43D0C" w:rsidRPr="00E3256B">
        <w:t xml:space="preserve">set the Default Scene </w:t>
      </w:r>
      <w:r w:rsidR="00EA0F27" w:rsidRPr="00E3256B">
        <w:t>to</w:t>
      </w:r>
      <w:r w:rsidR="00B43D0C" w:rsidRPr="00E3256B">
        <w:t xml:space="preserve"> Load (</w:t>
      </w:r>
      <w:r w:rsidRPr="00E3256B">
        <w:t>w</w:t>
      </w:r>
      <w:r w:rsidR="00B43D0C" w:rsidRPr="00E3256B">
        <w:t>hich is your start level's name</w:t>
      </w:r>
      <w:r w:rsidRPr="00E3256B">
        <w:t xml:space="preserve">). You can use this </w:t>
      </w:r>
      <w:proofErr w:type="spellStart"/>
      <w:r w:rsidRPr="00E3256B">
        <w:t>gameobject</w:t>
      </w:r>
      <w:proofErr w:type="spellEnd"/>
      <w:r w:rsidRPr="00E3256B">
        <w:t xml:space="preserve"> and script with a bit of modification to create multiple save slots (designated by an int</w:t>
      </w:r>
      <w:r w:rsidR="003611F9" w:rsidRPr="00E3256B">
        <w:t>eger</w:t>
      </w:r>
      <w:r w:rsidRPr="00E3256B">
        <w:t>, and pass it to th</w:t>
      </w:r>
      <w:r w:rsidR="006D3E5C" w:rsidRPr="00E3256B">
        <w:t>e cur</w:t>
      </w:r>
      <w:r w:rsidR="00595C87" w:rsidRPr="00E3256B">
        <w:t xml:space="preserve">rent save slot) and load games via a menu. </w:t>
      </w:r>
    </w:p>
    <w:p w:rsidR="00B146A9" w:rsidRPr="00E3256B" w:rsidRDefault="00B146A9" w:rsidP="00EF2350"/>
    <w:p w:rsidR="00F62F1E" w:rsidRPr="00E3256B" w:rsidRDefault="00277D89" w:rsidP="00BD2324">
      <w:pPr>
        <w:pStyle w:val="Heading2"/>
      </w:pPr>
      <w:bookmarkStart w:id="25" w:name="_Toc498663471"/>
      <w:r w:rsidRPr="00E3256B">
        <w:t>Setting up The HUD</w:t>
      </w:r>
      <w:bookmarkEnd w:id="25"/>
    </w:p>
    <w:p w:rsidR="00144E5B" w:rsidRPr="00E3256B" w:rsidRDefault="00BD2324" w:rsidP="00144E5B">
      <w:r w:rsidRPr="00E3256B">
        <w:t xml:space="preserve">The HUD for the RPG pack comes as a prefab and is located in the Prefabs folder in the </w:t>
      </w:r>
      <w:proofErr w:type="spellStart"/>
      <w:r w:rsidRPr="00E3256B">
        <w:t>QuestManager</w:t>
      </w:r>
      <w:proofErr w:type="spellEnd"/>
      <w:r w:rsidRPr="00E3256B">
        <w:t xml:space="preserve"> path. Simply drag and drop this on to the scene. </w:t>
      </w:r>
    </w:p>
    <w:p w:rsidR="00DE0042" w:rsidRPr="00E3256B" w:rsidRDefault="00DE0042" w:rsidP="00144E5B">
      <w:r w:rsidRPr="00E3256B">
        <w:rPr>
          <w:b/>
          <w:color w:val="FF0000"/>
        </w:rPr>
        <w:t>NOTE</w:t>
      </w:r>
      <w:r w:rsidRPr="00E3256B">
        <w:rPr>
          <w:color w:val="FF0000"/>
        </w:rPr>
        <w:t xml:space="preserve">: If you only want to use the experience and stat system, disable the </w:t>
      </w:r>
      <w:proofErr w:type="spellStart"/>
      <w:r w:rsidRPr="00E3256B">
        <w:rPr>
          <w:color w:val="FF0000"/>
        </w:rPr>
        <w:t>QuestHUD</w:t>
      </w:r>
      <w:proofErr w:type="spellEnd"/>
      <w:r w:rsidRPr="00E3256B">
        <w:rPr>
          <w:color w:val="FF0000"/>
        </w:rPr>
        <w:t xml:space="preserve"> object in the system. Similarly, disable the XPHUD component if you don't want to use the level Manager and use only the quest and vendor systems. </w:t>
      </w:r>
      <w:r w:rsidR="004F40F5" w:rsidRPr="00E3256B">
        <w:rPr>
          <w:color w:val="FF0000"/>
        </w:rPr>
        <w:t>The Vendor HUD is built into the Quest System HUD but there's no need to disable any components in it</w:t>
      </w:r>
      <w:r w:rsidR="004F40F5" w:rsidRPr="00E3256B">
        <w:t>.</w:t>
      </w:r>
    </w:p>
    <w:p w:rsidR="004F40F5" w:rsidRPr="00E3256B" w:rsidRDefault="004F40F5" w:rsidP="00144E5B"/>
    <w:p w:rsidR="008E6F7B" w:rsidRPr="00E3256B" w:rsidRDefault="008E6F7B" w:rsidP="00144E5B"/>
    <w:p w:rsidR="008E6F7B" w:rsidRPr="00E3256B" w:rsidRDefault="008E6F7B" w:rsidP="00144E5B"/>
    <w:p w:rsidR="008E6F7B" w:rsidRPr="00E3256B" w:rsidRDefault="00F14CBA" w:rsidP="008E6F7B">
      <w:pPr>
        <w:pStyle w:val="Heading1"/>
      </w:pPr>
      <w:bookmarkStart w:id="26" w:name="_Toc498663472"/>
      <w:r w:rsidRPr="00E3256B">
        <w:lastRenderedPageBreak/>
        <w:t>Quest Attributes an</w:t>
      </w:r>
      <w:r w:rsidR="008D3D44" w:rsidRPr="00E3256B">
        <w:t>d Usage</w:t>
      </w:r>
      <w:bookmarkEnd w:id="26"/>
    </w:p>
    <w:p w:rsidR="007F4AEC" w:rsidRPr="00E3256B" w:rsidRDefault="00E32A85" w:rsidP="00D819A4">
      <w:pPr>
        <w:pStyle w:val="Heading2"/>
        <w:tabs>
          <w:tab w:val="left" w:pos="3885"/>
        </w:tabs>
      </w:pPr>
      <w:bookmarkStart w:id="27" w:name="_Toc498663473"/>
      <w:r w:rsidRPr="00E3256B">
        <w:t>Common Quest Attributes</w:t>
      </w:r>
      <w:bookmarkEnd w:id="27"/>
    </w:p>
    <w:p w:rsidR="007F4AEC" w:rsidRPr="00E3256B" w:rsidRDefault="007F4AEC" w:rsidP="007F4AEC">
      <w:r w:rsidRPr="00E3256B">
        <w:t xml:space="preserve">This section outlines quest attributes that can be commonly used to define the behavior of the quests that are defined in the quest list. </w:t>
      </w:r>
    </w:p>
    <w:tbl>
      <w:tblPr>
        <w:tblStyle w:val="TableGrid"/>
        <w:tblW w:w="0" w:type="auto"/>
        <w:tblLook w:val="04A0" w:firstRow="1" w:lastRow="0" w:firstColumn="1" w:lastColumn="0" w:noHBand="0" w:noVBand="1"/>
      </w:tblPr>
      <w:tblGrid>
        <w:gridCol w:w="3232"/>
        <w:gridCol w:w="1713"/>
        <w:gridCol w:w="4405"/>
      </w:tblGrid>
      <w:tr w:rsidR="00900479" w:rsidRPr="00E3256B" w:rsidTr="00CF7B8E">
        <w:tc>
          <w:tcPr>
            <w:tcW w:w="3232" w:type="dxa"/>
          </w:tcPr>
          <w:p w:rsidR="00900479" w:rsidRPr="00E3256B" w:rsidRDefault="00900479" w:rsidP="00CF7B8E">
            <w:pPr>
              <w:tabs>
                <w:tab w:val="center" w:pos="1508"/>
              </w:tabs>
              <w:rPr>
                <w:b/>
                <w:sz w:val="24"/>
              </w:rPr>
            </w:pPr>
            <w:r w:rsidRPr="00E3256B">
              <w:rPr>
                <w:b/>
                <w:sz w:val="24"/>
              </w:rPr>
              <w:t>Attribute</w:t>
            </w:r>
          </w:p>
        </w:tc>
        <w:tc>
          <w:tcPr>
            <w:tcW w:w="1713" w:type="dxa"/>
          </w:tcPr>
          <w:p w:rsidR="00900479" w:rsidRPr="00E3256B" w:rsidRDefault="00900479" w:rsidP="00CF7B8E">
            <w:pPr>
              <w:rPr>
                <w:b/>
                <w:sz w:val="24"/>
              </w:rPr>
            </w:pPr>
            <w:r w:rsidRPr="00E3256B">
              <w:rPr>
                <w:b/>
                <w:sz w:val="24"/>
              </w:rPr>
              <w:t>Default Value</w:t>
            </w:r>
          </w:p>
        </w:tc>
        <w:tc>
          <w:tcPr>
            <w:tcW w:w="4405" w:type="dxa"/>
          </w:tcPr>
          <w:p w:rsidR="00900479" w:rsidRPr="00E3256B" w:rsidRDefault="00900479" w:rsidP="00CF7B8E">
            <w:pPr>
              <w:rPr>
                <w:b/>
                <w:sz w:val="24"/>
              </w:rPr>
            </w:pPr>
            <w:r w:rsidRPr="00E3256B">
              <w:rPr>
                <w:b/>
                <w:sz w:val="24"/>
              </w:rPr>
              <w:t>Description</w:t>
            </w:r>
          </w:p>
        </w:tc>
      </w:tr>
      <w:tr w:rsidR="00900479" w:rsidRPr="00E3256B" w:rsidTr="00CF7B8E">
        <w:tc>
          <w:tcPr>
            <w:tcW w:w="3232" w:type="dxa"/>
          </w:tcPr>
          <w:p w:rsidR="00900479" w:rsidRPr="00E3256B" w:rsidRDefault="00112D3D" w:rsidP="008E7496">
            <w:pPr>
              <w:rPr>
                <w:sz w:val="20"/>
              </w:rPr>
            </w:pPr>
            <w:r>
              <w:rPr>
                <w:sz w:val="20"/>
              </w:rPr>
              <w:t>Duration</w:t>
            </w:r>
          </w:p>
        </w:tc>
        <w:tc>
          <w:tcPr>
            <w:tcW w:w="1713" w:type="dxa"/>
          </w:tcPr>
          <w:p w:rsidR="00900479" w:rsidRPr="00E3256B" w:rsidRDefault="00900479" w:rsidP="007F4AEC">
            <w:pPr>
              <w:rPr>
                <w:sz w:val="20"/>
              </w:rPr>
            </w:pPr>
            <w:r w:rsidRPr="00E3256B">
              <w:rPr>
                <w:sz w:val="20"/>
              </w:rPr>
              <w:t>N/A</w:t>
            </w:r>
          </w:p>
        </w:tc>
        <w:tc>
          <w:tcPr>
            <w:tcW w:w="4405" w:type="dxa"/>
          </w:tcPr>
          <w:p w:rsidR="00900479" w:rsidRPr="00E3256B" w:rsidRDefault="00900479" w:rsidP="007F4AEC">
            <w:pPr>
              <w:rPr>
                <w:sz w:val="20"/>
              </w:rPr>
            </w:pPr>
            <w:r w:rsidRPr="00E3256B">
              <w:rPr>
                <w:sz w:val="20"/>
              </w:rPr>
              <w:t>Set a duration for the quest in seconds</w:t>
            </w:r>
          </w:p>
          <w:p w:rsidR="009429E5" w:rsidRPr="00E3256B" w:rsidRDefault="009429E5" w:rsidP="009429E5">
            <w:pPr>
              <w:rPr>
                <w:sz w:val="20"/>
              </w:rPr>
            </w:pPr>
            <w:r w:rsidRPr="00E3256B">
              <w:rPr>
                <w:sz w:val="20"/>
              </w:rPr>
              <w:t>Duration attribute works in the following ways</w:t>
            </w:r>
          </w:p>
          <w:p w:rsidR="009429E5" w:rsidRPr="00E3256B" w:rsidRDefault="009429E5" w:rsidP="009429E5">
            <w:pPr>
              <w:rPr>
                <w:sz w:val="20"/>
              </w:rPr>
            </w:pPr>
            <w:r w:rsidRPr="00E3256B">
              <w:rPr>
                <w:sz w:val="20"/>
              </w:rPr>
              <w:t>01. Timer can be started at the start of a quest</w:t>
            </w:r>
          </w:p>
          <w:p w:rsidR="009429E5" w:rsidRPr="00E3256B" w:rsidRDefault="009429E5" w:rsidP="009429E5">
            <w:pPr>
              <w:rPr>
                <w:sz w:val="20"/>
              </w:rPr>
            </w:pPr>
            <w:r w:rsidRPr="00E3256B">
              <w:rPr>
                <w:sz w:val="20"/>
              </w:rPr>
              <w:t xml:space="preserve">02. Timer can be remotely started via a trigger collider. </w:t>
            </w:r>
          </w:p>
          <w:p w:rsidR="009429E5" w:rsidRPr="00E3256B" w:rsidRDefault="009429E5" w:rsidP="009429E5">
            <w:pPr>
              <w:rPr>
                <w:sz w:val="20"/>
              </w:rPr>
            </w:pPr>
            <w:r w:rsidRPr="00E3256B">
              <w:rPr>
                <w:sz w:val="20"/>
              </w:rPr>
              <w:t xml:space="preserve">For remote timer trigger to work, the new attribute </w:t>
            </w:r>
            <w:proofErr w:type="spellStart"/>
            <w:r w:rsidRPr="00E3256B">
              <w:rPr>
                <w:sz w:val="20"/>
              </w:rPr>
              <w:t>ScriptedCountDownEnabled</w:t>
            </w:r>
            <w:proofErr w:type="spellEnd"/>
            <w:r w:rsidRPr="00E3256B">
              <w:rPr>
                <w:sz w:val="20"/>
              </w:rPr>
              <w:t xml:space="preserve"> MUST be added to the quest and set to true. This is enforced so that no one makes a mistake and the triggers are intentional.</w:t>
            </w:r>
          </w:p>
        </w:tc>
      </w:tr>
      <w:tr w:rsidR="00900479" w:rsidRPr="00E3256B" w:rsidTr="00CF7B8E">
        <w:tc>
          <w:tcPr>
            <w:tcW w:w="3232" w:type="dxa"/>
          </w:tcPr>
          <w:p w:rsidR="00900479" w:rsidRPr="00E3256B" w:rsidRDefault="008E7496" w:rsidP="007F4AEC">
            <w:pPr>
              <w:rPr>
                <w:sz w:val="20"/>
              </w:rPr>
            </w:pPr>
            <w:proofErr w:type="spellStart"/>
            <w:r w:rsidRPr="00E3256B">
              <w:rPr>
                <w:sz w:val="20"/>
              </w:rPr>
              <w:t>ScriptedCountDownEnabled</w:t>
            </w:r>
            <w:proofErr w:type="spellEnd"/>
            <w:r w:rsidR="00112D3D">
              <w:rPr>
                <w:sz w:val="20"/>
              </w:rPr>
              <w:t xml:space="preserve"> </w:t>
            </w:r>
          </w:p>
        </w:tc>
        <w:tc>
          <w:tcPr>
            <w:tcW w:w="1713" w:type="dxa"/>
          </w:tcPr>
          <w:p w:rsidR="00900479" w:rsidRPr="00E3256B" w:rsidRDefault="008E7496" w:rsidP="007F4AEC">
            <w:pPr>
              <w:rPr>
                <w:sz w:val="20"/>
              </w:rPr>
            </w:pPr>
            <w:r w:rsidRPr="00E3256B">
              <w:rPr>
                <w:sz w:val="20"/>
              </w:rPr>
              <w:t>False</w:t>
            </w:r>
          </w:p>
        </w:tc>
        <w:tc>
          <w:tcPr>
            <w:tcW w:w="4405" w:type="dxa"/>
          </w:tcPr>
          <w:p w:rsidR="00900479" w:rsidRPr="00E3256B" w:rsidRDefault="008E7496" w:rsidP="007F4AEC">
            <w:pPr>
              <w:rPr>
                <w:sz w:val="20"/>
              </w:rPr>
            </w:pPr>
            <w:r w:rsidRPr="00E3256B">
              <w:rPr>
                <w:sz w:val="20"/>
              </w:rPr>
              <w:t>Allow triggering quest duration timer via triggers</w:t>
            </w:r>
          </w:p>
        </w:tc>
      </w:tr>
      <w:tr w:rsidR="008E7496" w:rsidRPr="00E3256B" w:rsidTr="00CF7B8E">
        <w:tc>
          <w:tcPr>
            <w:tcW w:w="3232" w:type="dxa"/>
          </w:tcPr>
          <w:p w:rsidR="008E7496" w:rsidRPr="00E3256B" w:rsidRDefault="008E7496" w:rsidP="007F4AEC">
            <w:pPr>
              <w:rPr>
                <w:sz w:val="20"/>
              </w:rPr>
            </w:pPr>
            <w:proofErr w:type="spellStart"/>
            <w:r w:rsidRPr="00E3256B">
              <w:rPr>
                <w:sz w:val="20"/>
              </w:rPr>
              <w:t>ForceStartOnAccept</w:t>
            </w:r>
            <w:proofErr w:type="spellEnd"/>
            <w:r w:rsidR="00112D3D">
              <w:rPr>
                <w:sz w:val="20"/>
              </w:rPr>
              <w:t xml:space="preserve"> </w:t>
            </w:r>
          </w:p>
        </w:tc>
        <w:tc>
          <w:tcPr>
            <w:tcW w:w="1713" w:type="dxa"/>
          </w:tcPr>
          <w:p w:rsidR="008E7496" w:rsidRPr="00E3256B" w:rsidRDefault="008E7496" w:rsidP="007F4AEC">
            <w:pPr>
              <w:rPr>
                <w:sz w:val="20"/>
              </w:rPr>
            </w:pPr>
            <w:r w:rsidRPr="00E3256B">
              <w:rPr>
                <w:sz w:val="20"/>
              </w:rPr>
              <w:t>False</w:t>
            </w:r>
          </w:p>
        </w:tc>
        <w:tc>
          <w:tcPr>
            <w:tcW w:w="4405" w:type="dxa"/>
          </w:tcPr>
          <w:p w:rsidR="008E7496" w:rsidRPr="00E3256B" w:rsidRDefault="008E7496" w:rsidP="007F4AEC">
            <w:pPr>
              <w:rPr>
                <w:sz w:val="20"/>
              </w:rPr>
            </w:pPr>
            <w:r w:rsidRPr="00E3256B">
              <w:rPr>
                <w:sz w:val="20"/>
              </w:rPr>
              <w:t xml:space="preserve">The quest will start as soon as it's accepted (set as active quest), regardless of the settings in quest manager. </w:t>
            </w:r>
          </w:p>
          <w:p w:rsidR="008E7496" w:rsidRPr="00E3256B" w:rsidRDefault="008E7496" w:rsidP="007F4AEC">
            <w:pPr>
              <w:rPr>
                <w:sz w:val="20"/>
              </w:rPr>
            </w:pPr>
            <w:r w:rsidRPr="00E3256B">
              <w:rPr>
                <w:sz w:val="20"/>
              </w:rPr>
              <w:t>This is useful for creating certain scenarios in the game, for example a point of no return.</w:t>
            </w:r>
          </w:p>
          <w:p w:rsidR="0015766D" w:rsidRPr="00E3256B" w:rsidRDefault="0015766D" w:rsidP="0015766D">
            <w:pPr>
              <w:rPr>
                <w:sz w:val="20"/>
              </w:rPr>
            </w:pPr>
            <w:r w:rsidRPr="00E3256B">
              <w:rPr>
                <w:sz w:val="20"/>
              </w:rPr>
              <w:t>Below are the constraints introduced as part of bringing this attribute</w:t>
            </w:r>
          </w:p>
          <w:p w:rsidR="0015766D" w:rsidRPr="00E3256B" w:rsidRDefault="0015766D" w:rsidP="0015766D">
            <w:pPr>
              <w:rPr>
                <w:sz w:val="20"/>
              </w:rPr>
            </w:pPr>
            <w:r w:rsidRPr="00E3256B">
              <w:rPr>
                <w:sz w:val="20"/>
              </w:rPr>
              <w:t xml:space="preserve">01. Quests no longer start automatically by default. The player needs to select the quest manually and set it as an active quest. </w:t>
            </w:r>
          </w:p>
          <w:p w:rsidR="0015766D" w:rsidRPr="00E3256B" w:rsidRDefault="0015766D" w:rsidP="0015766D">
            <w:pPr>
              <w:rPr>
                <w:sz w:val="20"/>
              </w:rPr>
            </w:pPr>
            <w:r w:rsidRPr="00E3256B">
              <w:rPr>
                <w:sz w:val="20"/>
              </w:rPr>
              <w:t xml:space="preserve">02. To start quests automatically upon accepting, enable the "Start Quest On Accept" property on the Quest Manager </w:t>
            </w:r>
            <w:proofErr w:type="spellStart"/>
            <w:r w:rsidRPr="00E3256B">
              <w:rPr>
                <w:sz w:val="20"/>
              </w:rPr>
              <w:t>monobehavior</w:t>
            </w:r>
            <w:proofErr w:type="spellEnd"/>
            <w:r w:rsidRPr="00E3256B">
              <w:rPr>
                <w:sz w:val="20"/>
              </w:rPr>
              <w:t xml:space="preserve">. </w:t>
            </w:r>
          </w:p>
          <w:p w:rsidR="0015766D" w:rsidRPr="00E3256B" w:rsidRDefault="0015766D" w:rsidP="0015766D">
            <w:pPr>
              <w:rPr>
                <w:sz w:val="20"/>
              </w:rPr>
            </w:pPr>
            <w:r w:rsidRPr="00E3256B">
              <w:rPr>
                <w:sz w:val="20"/>
              </w:rPr>
              <w:t xml:space="preserve">03. If you would like the quests to not start automatically by default, but still want certain quests to be exceptions to this rule, </w:t>
            </w:r>
          </w:p>
          <w:p w:rsidR="0015766D" w:rsidRPr="00E3256B" w:rsidRDefault="0015766D" w:rsidP="0015766D">
            <w:pPr>
              <w:rPr>
                <w:sz w:val="20"/>
              </w:rPr>
            </w:pPr>
            <w:proofErr w:type="gramStart"/>
            <w:r w:rsidRPr="00E3256B">
              <w:rPr>
                <w:sz w:val="20"/>
              </w:rPr>
              <w:t>add</w:t>
            </w:r>
            <w:proofErr w:type="gramEnd"/>
            <w:r w:rsidRPr="00E3256B">
              <w:rPr>
                <w:sz w:val="20"/>
              </w:rPr>
              <w:t xml:space="preserve"> the </w:t>
            </w:r>
            <w:proofErr w:type="spellStart"/>
            <w:r w:rsidRPr="00E3256B">
              <w:rPr>
                <w:sz w:val="20"/>
              </w:rPr>
              <w:t>ForceStartOnAccept</w:t>
            </w:r>
            <w:proofErr w:type="spellEnd"/>
            <w:r w:rsidRPr="00E3256B">
              <w:rPr>
                <w:sz w:val="20"/>
              </w:rPr>
              <w:t xml:space="preserve"> attribute to the quest you want and set it to enabled.</w:t>
            </w:r>
          </w:p>
        </w:tc>
      </w:tr>
      <w:tr w:rsidR="00900479" w:rsidRPr="00E3256B" w:rsidTr="00CF7B8E">
        <w:tc>
          <w:tcPr>
            <w:tcW w:w="3232" w:type="dxa"/>
          </w:tcPr>
          <w:p w:rsidR="00900479" w:rsidRPr="00E3256B" w:rsidRDefault="00900479" w:rsidP="007F4AEC">
            <w:pPr>
              <w:rPr>
                <w:sz w:val="20"/>
              </w:rPr>
            </w:pPr>
            <w:r w:rsidRPr="00E3256B">
              <w:rPr>
                <w:sz w:val="20"/>
              </w:rPr>
              <w:t>AutoComplete</w:t>
            </w:r>
          </w:p>
        </w:tc>
        <w:tc>
          <w:tcPr>
            <w:tcW w:w="1713" w:type="dxa"/>
          </w:tcPr>
          <w:p w:rsidR="00900479" w:rsidRPr="00E3256B" w:rsidRDefault="00900479" w:rsidP="007F4AEC">
            <w:pPr>
              <w:rPr>
                <w:sz w:val="20"/>
              </w:rPr>
            </w:pPr>
            <w:r w:rsidRPr="00E3256B">
              <w:rPr>
                <w:sz w:val="20"/>
              </w:rPr>
              <w:t>True</w:t>
            </w:r>
          </w:p>
        </w:tc>
        <w:tc>
          <w:tcPr>
            <w:tcW w:w="4405" w:type="dxa"/>
          </w:tcPr>
          <w:p w:rsidR="00900479" w:rsidRPr="00E3256B" w:rsidRDefault="00900479" w:rsidP="007F4AEC">
            <w:pPr>
              <w:rPr>
                <w:sz w:val="20"/>
              </w:rPr>
            </w:pPr>
            <w:r w:rsidRPr="00E3256B">
              <w:rPr>
                <w:sz w:val="20"/>
              </w:rPr>
              <w:t xml:space="preserve">Set if a quest shall be set to complete upon finishing the quest objectives (sub quests) OR if the player needs to go to a target to complete it. </w:t>
            </w:r>
          </w:p>
        </w:tc>
      </w:tr>
      <w:tr w:rsidR="00900479" w:rsidRPr="00E3256B" w:rsidTr="00CF7B8E">
        <w:tc>
          <w:tcPr>
            <w:tcW w:w="3232" w:type="dxa"/>
          </w:tcPr>
          <w:p w:rsidR="00900479" w:rsidRPr="00E3256B" w:rsidRDefault="00900479" w:rsidP="007F4AEC">
            <w:pPr>
              <w:rPr>
                <w:sz w:val="20"/>
              </w:rPr>
            </w:pPr>
            <w:r w:rsidRPr="00E3256B">
              <w:rPr>
                <w:sz w:val="20"/>
              </w:rPr>
              <w:t>Parallel</w:t>
            </w:r>
          </w:p>
        </w:tc>
        <w:tc>
          <w:tcPr>
            <w:tcW w:w="1713" w:type="dxa"/>
          </w:tcPr>
          <w:p w:rsidR="00900479" w:rsidRPr="00E3256B" w:rsidRDefault="00900479" w:rsidP="007F4AEC">
            <w:pPr>
              <w:rPr>
                <w:sz w:val="20"/>
              </w:rPr>
            </w:pPr>
            <w:r w:rsidRPr="00E3256B">
              <w:rPr>
                <w:sz w:val="20"/>
              </w:rPr>
              <w:t>False</w:t>
            </w:r>
          </w:p>
        </w:tc>
        <w:tc>
          <w:tcPr>
            <w:tcW w:w="4405" w:type="dxa"/>
          </w:tcPr>
          <w:p w:rsidR="00900479" w:rsidRPr="00E3256B" w:rsidRDefault="00900479" w:rsidP="007F4AEC">
            <w:pPr>
              <w:rPr>
                <w:sz w:val="20"/>
              </w:rPr>
            </w:pPr>
            <w:r w:rsidRPr="00E3256B">
              <w:rPr>
                <w:sz w:val="20"/>
              </w:rPr>
              <w:t>Set if the quest needs to be executed in parallel to the other quests. Typically used in sub quests of a multiple quest.</w:t>
            </w:r>
          </w:p>
        </w:tc>
      </w:tr>
      <w:tr w:rsidR="00900479" w:rsidRPr="00E3256B" w:rsidTr="00CF7B8E">
        <w:tc>
          <w:tcPr>
            <w:tcW w:w="3232" w:type="dxa"/>
          </w:tcPr>
          <w:p w:rsidR="00900479" w:rsidRPr="00E3256B" w:rsidRDefault="00900479" w:rsidP="007F4AEC">
            <w:pPr>
              <w:rPr>
                <w:sz w:val="20"/>
              </w:rPr>
            </w:pPr>
            <w:proofErr w:type="spellStart"/>
            <w:r w:rsidRPr="00E3256B">
              <w:rPr>
                <w:sz w:val="20"/>
              </w:rPr>
              <w:lastRenderedPageBreak/>
              <w:t>HasImpactOnParent</w:t>
            </w:r>
            <w:proofErr w:type="spellEnd"/>
          </w:p>
        </w:tc>
        <w:tc>
          <w:tcPr>
            <w:tcW w:w="1713" w:type="dxa"/>
          </w:tcPr>
          <w:p w:rsidR="00900479" w:rsidRPr="00E3256B" w:rsidRDefault="00900479" w:rsidP="007F4AEC">
            <w:pPr>
              <w:rPr>
                <w:sz w:val="20"/>
              </w:rPr>
            </w:pPr>
            <w:r w:rsidRPr="00E3256B">
              <w:rPr>
                <w:sz w:val="20"/>
              </w:rPr>
              <w:t>False</w:t>
            </w:r>
          </w:p>
        </w:tc>
        <w:tc>
          <w:tcPr>
            <w:tcW w:w="4405" w:type="dxa"/>
          </w:tcPr>
          <w:p w:rsidR="00900479" w:rsidRPr="00E3256B" w:rsidRDefault="00900479" w:rsidP="007F4AEC">
            <w:pPr>
              <w:rPr>
                <w:sz w:val="20"/>
              </w:rPr>
            </w:pPr>
            <w:r w:rsidRPr="00E3256B">
              <w:rPr>
                <w:sz w:val="20"/>
              </w:rPr>
              <w:t>Set if a quest fails, whether the parent also needs to fail. Typically used in sub quests of a multiple quest.</w:t>
            </w:r>
          </w:p>
        </w:tc>
      </w:tr>
      <w:tr w:rsidR="00900479" w:rsidRPr="00E3256B" w:rsidTr="00CF7B8E">
        <w:tc>
          <w:tcPr>
            <w:tcW w:w="3232" w:type="dxa"/>
          </w:tcPr>
          <w:p w:rsidR="00900479" w:rsidRPr="00E3256B" w:rsidRDefault="00900479" w:rsidP="007F4AEC">
            <w:pPr>
              <w:rPr>
                <w:sz w:val="20"/>
              </w:rPr>
            </w:pPr>
            <w:proofErr w:type="spellStart"/>
            <w:r w:rsidRPr="00E3256B">
              <w:rPr>
                <w:sz w:val="20"/>
              </w:rPr>
              <w:t>HasImpactOnChildren</w:t>
            </w:r>
            <w:proofErr w:type="spellEnd"/>
          </w:p>
        </w:tc>
        <w:tc>
          <w:tcPr>
            <w:tcW w:w="1713" w:type="dxa"/>
          </w:tcPr>
          <w:p w:rsidR="00900479" w:rsidRPr="00E3256B" w:rsidRDefault="00900479" w:rsidP="007F4AEC">
            <w:pPr>
              <w:rPr>
                <w:sz w:val="20"/>
              </w:rPr>
            </w:pPr>
            <w:r w:rsidRPr="00E3256B">
              <w:rPr>
                <w:sz w:val="20"/>
              </w:rPr>
              <w:t>False</w:t>
            </w:r>
          </w:p>
        </w:tc>
        <w:tc>
          <w:tcPr>
            <w:tcW w:w="4405" w:type="dxa"/>
          </w:tcPr>
          <w:p w:rsidR="00900479" w:rsidRPr="00E3256B" w:rsidRDefault="00900479" w:rsidP="007F4AEC">
            <w:pPr>
              <w:rPr>
                <w:sz w:val="20"/>
              </w:rPr>
            </w:pPr>
            <w:r w:rsidRPr="00E3256B">
              <w:rPr>
                <w:sz w:val="20"/>
              </w:rPr>
              <w:t>Set if the quest has an impact on its sibling quests belonging to the same parent quest. Obviously used in sub quests of a multiple quest.</w:t>
            </w:r>
          </w:p>
        </w:tc>
      </w:tr>
      <w:tr w:rsidR="00900479" w:rsidRPr="00E3256B" w:rsidTr="00CF7B8E">
        <w:tc>
          <w:tcPr>
            <w:tcW w:w="3232" w:type="dxa"/>
          </w:tcPr>
          <w:p w:rsidR="00900479" w:rsidRPr="00E3256B" w:rsidRDefault="00900479" w:rsidP="004C7511">
            <w:pPr>
              <w:rPr>
                <w:sz w:val="20"/>
              </w:rPr>
            </w:pPr>
            <w:proofErr w:type="spellStart"/>
            <w:r w:rsidRPr="00E3256B">
              <w:rPr>
                <w:sz w:val="20"/>
              </w:rPr>
              <w:t>DropQuestItems</w:t>
            </w:r>
            <w:proofErr w:type="spellEnd"/>
          </w:p>
        </w:tc>
        <w:tc>
          <w:tcPr>
            <w:tcW w:w="1713" w:type="dxa"/>
          </w:tcPr>
          <w:p w:rsidR="00900479" w:rsidRPr="00E3256B" w:rsidRDefault="00900479" w:rsidP="004C7511">
            <w:pPr>
              <w:rPr>
                <w:sz w:val="20"/>
              </w:rPr>
            </w:pPr>
            <w:r w:rsidRPr="00E3256B">
              <w:rPr>
                <w:sz w:val="20"/>
              </w:rPr>
              <w:t>False</w:t>
            </w:r>
          </w:p>
        </w:tc>
        <w:tc>
          <w:tcPr>
            <w:tcW w:w="4405" w:type="dxa"/>
          </w:tcPr>
          <w:p w:rsidR="00900479" w:rsidRPr="00E3256B" w:rsidRDefault="00900479" w:rsidP="004C7511">
            <w:pPr>
              <w:rPr>
                <w:sz w:val="20"/>
              </w:rPr>
            </w:pPr>
            <w:r w:rsidRPr="00E3256B">
              <w:rPr>
                <w:sz w:val="20"/>
              </w:rPr>
              <w:t xml:space="preserve">Indicates if quest items need to be dropped if a quest is flagged as complete. </w:t>
            </w:r>
          </w:p>
        </w:tc>
      </w:tr>
      <w:tr w:rsidR="00900479" w:rsidRPr="00E3256B" w:rsidTr="00CF7B8E">
        <w:tc>
          <w:tcPr>
            <w:tcW w:w="3232" w:type="dxa"/>
          </w:tcPr>
          <w:p w:rsidR="00900479" w:rsidRPr="00E3256B" w:rsidRDefault="00900479" w:rsidP="004C7511">
            <w:pPr>
              <w:rPr>
                <w:sz w:val="20"/>
              </w:rPr>
            </w:pPr>
            <w:proofErr w:type="spellStart"/>
            <w:r w:rsidRPr="00E3256B">
              <w:rPr>
                <w:sz w:val="20"/>
              </w:rPr>
              <w:t>DropQuestItemsOnAllChildQuests</w:t>
            </w:r>
            <w:proofErr w:type="spellEnd"/>
          </w:p>
        </w:tc>
        <w:tc>
          <w:tcPr>
            <w:tcW w:w="1713" w:type="dxa"/>
          </w:tcPr>
          <w:p w:rsidR="00900479" w:rsidRPr="00E3256B" w:rsidRDefault="00900479" w:rsidP="004C7511">
            <w:pPr>
              <w:rPr>
                <w:sz w:val="20"/>
              </w:rPr>
            </w:pPr>
            <w:r w:rsidRPr="00E3256B">
              <w:rPr>
                <w:sz w:val="20"/>
              </w:rPr>
              <w:t>False</w:t>
            </w:r>
          </w:p>
        </w:tc>
        <w:tc>
          <w:tcPr>
            <w:tcW w:w="4405" w:type="dxa"/>
          </w:tcPr>
          <w:p w:rsidR="00900479" w:rsidRPr="00E3256B" w:rsidRDefault="00900479" w:rsidP="004C7511">
            <w:pPr>
              <w:rPr>
                <w:sz w:val="20"/>
              </w:rPr>
            </w:pPr>
            <w:r w:rsidRPr="00E3256B">
              <w:rPr>
                <w:sz w:val="20"/>
              </w:rPr>
              <w:t xml:space="preserve">Indicates if quest items need to be dropped on all child quests of a multiple quest. To be used in conjunction with </w:t>
            </w:r>
            <w:proofErr w:type="spellStart"/>
            <w:r w:rsidRPr="00E3256B">
              <w:rPr>
                <w:sz w:val="20"/>
              </w:rPr>
              <w:t>DropQuestItems</w:t>
            </w:r>
            <w:proofErr w:type="spellEnd"/>
            <w:r w:rsidRPr="00E3256B">
              <w:rPr>
                <w:sz w:val="20"/>
              </w:rPr>
              <w:t xml:space="preserve"> attribute.</w:t>
            </w:r>
          </w:p>
        </w:tc>
      </w:tr>
      <w:tr w:rsidR="00900479" w:rsidRPr="00E3256B" w:rsidTr="00CF7B8E">
        <w:tc>
          <w:tcPr>
            <w:tcW w:w="3232" w:type="dxa"/>
          </w:tcPr>
          <w:p w:rsidR="00900479" w:rsidRPr="00E3256B" w:rsidRDefault="00900479" w:rsidP="004C7511">
            <w:pPr>
              <w:rPr>
                <w:sz w:val="20"/>
              </w:rPr>
            </w:pPr>
            <w:proofErr w:type="spellStart"/>
            <w:r w:rsidRPr="00E3256B">
              <w:rPr>
                <w:sz w:val="20"/>
              </w:rPr>
              <w:t>CheckpointOnStateChange</w:t>
            </w:r>
            <w:proofErr w:type="spellEnd"/>
            <w:r w:rsidRPr="00E3256B">
              <w:rPr>
                <w:sz w:val="20"/>
              </w:rPr>
              <w:t xml:space="preserve"> </w:t>
            </w:r>
            <w:r w:rsidRPr="00E3256B">
              <w:rPr>
                <w:sz w:val="20"/>
              </w:rPr>
              <w:br/>
            </w:r>
            <w:r w:rsidRPr="00E3256B">
              <w:rPr>
                <w:b/>
                <w:color w:val="FF0000"/>
                <w:sz w:val="20"/>
              </w:rPr>
              <w:t>[NOT IMPLEMENTED]</w:t>
            </w:r>
          </w:p>
        </w:tc>
        <w:tc>
          <w:tcPr>
            <w:tcW w:w="1713" w:type="dxa"/>
          </w:tcPr>
          <w:p w:rsidR="00900479" w:rsidRPr="00E3256B" w:rsidRDefault="00900479" w:rsidP="004C7511">
            <w:pPr>
              <w:rPr>
                <w:sz w:val="20"/>
              </w:rPr>
            </w:pPr>
            <w:r w:rsidRPr="00E3256B">
              <w:rPr>
                <w:sz w:val="20"/>
              </w:rPr>
              <w:t>False</w:t>
            </w:r>
          </w:p>
        </w:tc>
        <w:tc>
          <w:tcPr>
            <w:tcW w:w="4405" w:type="dxa"/>
          </w:tcPr>
          <w:p w:rsidR="00900479" w:rsidRPr="00E3256B" w:rsidRDefault="00900479" w:rsidP="004C7511">
            <w:pPr>
              <w:rPr>
                <w:sz w:val="20"/>
              </w:rPr>
            </w:pPr>
            <w:r w:rsidRPr="00E3256B">
              <w:rPr>
                <w:sz w:val="20"/>
              </w:rPr>
              <w:t xml:space="preserve">Save progress in game if set. </w:t>
            </w:r>
          </w:p>
        </w:tc>
      </w:tr>
      <w:tr w:rsidR="00900479" w:rsidRPr="00E3256B" w:rsidTr="00CF7B8E">
        <w:tc>
          <w:tcPr>
            <w:tcW w:w="3232" w:type="dxa"/>
          </w:tcPr>
          <w:p w:rsidR="00900479" w:rsidRPr="00E3256B" w:rsidRDefault="00C24E81" w:rsidP="004C7511">
            <w:pPr>
              <w:rPr>
                <w:sz w:val="20"/>
              </w:rPr>
            </w:pPr>
            <w:proofErr w:type="spellStart"/>
            <w:r w:rsidRPr="00E3256B">
              <w:rPr>
                <w:sz w:val="20"/>
              </w:rPr>
              <w:t>ReloadAtSpecificLocationOnDecline</w:t>
            </w:r>
            <w:proofErr w:type="spellEnd"/>
          </w:p>
        </w:tc>
        <w:tc>
          <w:tcPr>
            <w:tcW w:w="1713" w:type="dxa"/>
          </w:tcPr>
          <w:p w:rsidR="00900479" w:rsidRPr="00E3256B" w:rsidRDefault="00C24E81" w:rsidP="004C7511">
            <w:pPr>
              <w:rPr>
                <w:sz w:val="20"/>
              </w:rPr>
            </w:pPr>
            <w:r w:rsidRPr="00E3256B">
              <w:rPr>
                <w:sz w:val="20"/>
              </w:rPr>
              <w:t>False</w:t>
            </w:r>
          </w:p>
        </w:tc>
        <w:tc>
          <w:tcPr>
            <w:tcW w:w="4405" w:type="dxa"/>
          </w:tcPr>
          <w:p w:rsidR="00900479" w:rsidRPr="00E3256B" w:rsidRDefault="00C24E81" w:rsidP="004C7511">
            <w:pPr>
              <w:rPr>
                <w:sz w:val="20"/>
              </w:rPr>
            </w:pPr>
            <w:r w:rsidRPr="00E3256B">
              <w:rPr>
                <w:sz w:val="20"/>
              </w:rPr>
              <w:t xml:space="preserve">If enabled, a new property will appear on the Quest Editor indicating where the player should spawn at if he declines a quest. </w:t>
            </w:r>
          </w:p>
          <w:p w:rsidR="00C24E81" w:rsidRPr="00E3256B" w:rsidRDefault="00C24E81" w:rsidP="004C7511">
            <w:pPr>
              <w:rPr>
                <w:sz w:val="20"/>
              </w:rPr>
            </w:pPr>
            <w:r w:rsidRPr="00E3256B">
              <w:rPr>
                <w:sz w:val="20"/>
              </w:rPr>
              <w:t>The player will immediately move to this position upon declining the quest.</w:t>
            </w:r>
          </w:p>
        </w:tc>
      </w:tr>
      <w:tr w:rsidR="00900479" w:rsidRPr="00E3256B" w:rsidTr="00CF7B8E">
        <w:tc>
          <w:tcPr>
            <w:tcW w:w="3232" w:type="dxa"/>
          </w:tcPr>
          <w:p w:rsidR="00900479" w:rsidRPr="00E3256B" w:rsidRDefault="00041A91" w:rsidP="00112D3D">
            <w:pPr>
              <w:rPr>
                <w:sz w:val="20"/>
              </w:rPr>
            </w:pPr>
            <w:proofErr w:type="spellStart"/>
            <w:r w:rsidRPr="00E3256B">
              <w:rPr>
                <w:sz w:val="20"/>
              </w:rPr>
              <w:t>QuestCanBeDeclined</w:t>
            </w:r>
            <w:proofErr w:type="spellEnd"/>
            <w:r w:rsidR="00827144" w:rsidRPr="00E3256B">
              <w:rPr>
                <w:sz w:val="20"/>
              </w:rPr>
              <w:t xml:space="preserve"> </w:t>
            </w:r>
          </w:p>
        </w:tc>
        <w:tc>
          <w:tcPr>
            <w:tcW w:w="1713" w:type="dxa"/>
          </w:tcPr>
          <w:p w:rsidR="00900479" w:rsidRPr="00E3256B" w:rsidRDefault="00041A91" w:rsidP="004C7511">
            <w:pPr>
              <w:rPr>
                <w:sz w:val="20"/>
              </w:rPr>
            </w:pPr>
            <w:r w:rsidRPr="00E3256B">
              <w:rPr>
                <w:sz w:val="20"/>
              </w:rPr>
              <w:t>False</w:t>
            </w:r>
          </w:p>
        </w:tc>
        <w:tc>
          <w:tcPr>
            <w:tcW w:w="4405" w:type="dxa"/>
          </w:tcPr>
          <w:p w:rsidR="00900479" w:rsidRPr="00E3256B" w:rsidRDefault="00041A91" w:rsidP="004C7511">
            <w:pPr>
              <w:rPr>
                <w:sz w:val="20"/>
              </w:rPr>
            </w:pPr>
            <w:r w:rsidRPr="00E3256B">
              <w:rPr>
                <w:sz w:val="20"/>
              </w:rPr>
              <w:t>If set, the quest can be declined via the quest screen of the player</w:t>
            </w:r>
            <w:r w:rsidR="00E86112" w:rsidRPr="00E3256B">
              <w:rPr>
                <w:sz w:val="20"/>
              </w:rPr>
              <w:t>.</w:t>
            </w:r>
          </w:p>
          <w:p w:rsidR="00E86112" w:rsidRPr="00E3256B" w:rsidRDefault="00E86112" w:rsidP="00E86112">
            <w:pPr>
              <w:rPr>
                <w:sz w:val="20"/>
              </w:rPr>
            </w:pPr>
            <w:r w:rsidRPr="00E3256B">
              <w:rPr>
                <w:sz w:val="20"/>
              </w:rPr>
              <w:t>However, the following constraints will be present and the developer must be mindful of these before enabling the attribute.</w:t>
            </w:r>
          </w:p>
          <w:p w:rsidR="00E86112" w:rsidRPr="00E3256B" w:rsidRDefault="00E86112" w:rsidP="00E86112">
            <w:pPr>
              <w:rPr>
                <w:sz w:val="20"/>
              </w:rPr>
            </w:pPr>
            <w:r w:rsidRPr="00E3256B">
              <w:rPr>
                <w:sz w:val="20"/>
              </w:rPr>
              <w:t xml:space="preserve">01. Timed Quests cannot be declined if it's set to Active. </w:t>
            </w:r>
          </w:p>
          <w:p w:rsidR="00E86112" w:rsidRPr="00E3256B" w:rsidRDefault="00E86112" w:rsidP="00E86112">
            <w:pPr>
              <w:rPr>
                <w:sz w:val="20"/>
              </w:rPr>
            </w:pPr>
            <w:r w:rsidRPr="00E3256B">
              <w:rPr>
                <w:sz w:val="20"/>
              </w:rPr>
              <w:t xml:space="preserve">02. If a timed quest is currently in progress, new quests won't be automatically set as the active quest. </w:t>
            </w:r>
          </w:p>
          <w:p w:rsidR="00E86112" w:rsidRPr="00E3256B" w:rsidRDefault="00E86112" w:rsidP="00E86112">
            <w:pPr>
              <w:rPr>
                <w:sz w:val="20"/>
              </w:rPr>
            </w:pPr>
            <w:r w:rsidRPr="00E3256B">
              <w:rPr>
                <w:sz w:val="20"/>
              </w:rPr>
              <w:t xml:space="preserve">03. If a timed quest is currently in progress, no other quest can be set as the active quest. </w:t>
            </w:r>
          </w:p>
          <w:p w:rsidR="00E86112" w:rsidRPr="00E3256B" w:rsidRDefault="00E86112" w:rsidP="00E86112">
            <w:pPr>
              <w:rPr>
                <w:sz w:val="20"/>
              </w:rPr>
            </w:pPr>
            <w:r w:rsidRPr="00E3256B">
              <w:rPr>
                <w:sz w:val="20"/>
              </w:rPr>
              <w:t>04. No longer jumps to next quest in the list when on quest finishes or is complete. The other one needs to be selected manually.</w:t>
            </w:r>
          </w:p>
          <w:p w:rsidR="00E86112" w:rsidRPr="00E3256B" w:rsidRDefault="00E86112" w:rsidP="00E86112">
            <w:pPr>
              <w:rPr>
                <w:sz w:val="20"/>
              </w:rPr>
            </w:pPr>
            <w:r w:rsidRPr="00E3256B">
              <w:rPr>
                <w:sz w:val="20"/>
              </w:rPr>
              <w:t xml:space="preserve">    If this is not acceptable, enable the "Go To Next Quest On List Failure" property in the Quest Manager.</w:t>
            </w:r>
          </w:p>
        </w:tc>
      </w:tr>
    </w:tbl>
    <w:p w:rsidR="00900479" w:rsidRPr="00E3256B" w:rsidRDefault="00900479" w:rsidP="007F4AEC"/>
    <w:p w:rsidR="00AE6FCB" w:rsidRPr="00E3256B" w:rsidRDefault="00AE6FCB" w:rsidP="007F4AEC"/>
    <w:p w:rsidR="009429E5" w:rsidRPr="00E3256B" w:rsidRDefault="009429E5" w:rsidP="007F4AEC"/>
    <w:p w:rsidR="00AE6FCB" w:rsidRPr="00E3256B" w:rsidRDefault="00AE6FCB" w:rsidP="007F4AEC"/>
    <w:p w:rsidR="007F4AEC" w:rsidRPr="00E3256B" w:rsidRDefault="009135F0" w:rsidP="0051205F">
      <w:pPr>
        <w:pStyle w:val="Heading2"/>
      </w:pPr>
      <w:bookmarkStart w:id="28" w:name="_Toc498663474"/>
      <w:r w:rsidRPr="00E3256B">
        <w:lastRenderedPageBreak/>
        <w:t>Quest-Type Specific Attributes</w:t>
      </w:r>
      <w:bookmarkEnd w:id="28"/>
    </w:p>
    <w:p w:rsidR="008D70A6" w:rsidRPr="00E3256B" w:rsidRDefault="008D70A6" w:rsidP="00CF7B8E">
      <w:r w:rsidRPr="00E3256B">
        <w:t xml:space="preserve">This section outlines attributes that are enabled for different types of quests. </w:t>
      </w:r>
      <w:r w:rsidR="00331289" w:rsidRPr="00E3256B">
        <w:br/>
      </w:r>
      <w:r w:rsidRPr="00E3256B">
        <w:rPr>
          <w:b/>
          <w:color w:val="FF0000"/>
        </w:rPr>
        <w:t>NOTE</w:t>
      </w:r>
      <w:r w:rsidRPr="00E3256B">
        <w:rPr>
          <w:color w:val="FF0000"/>
        </w:rPr>
        <w:t>: These attributes may not be locked in the UI for specific quests, therefore it is advisable to not test the system by trying to use them in quests types that aren't matching to not get undesirable result as we're still in beta</w:t>
      </w:r>
      <w:r w:rsidRPr="00E3256B">
        <w:t xml:space="preserve">. </w:t>
      </w:r>
    </w:p>
    <w:tbl>
      <w:tblPr>
        <w:tblStyle w:val="TableGrid"/>
        <w:tblW w:w="0" w:type="auto"/>
        <w:tblLook w:val="04A0" w:firstRow="1" w:lastRow="0" w:firstColumn="1" w:lastColumn="0" w:noHBand="0" w:noVBand="1"/>
      </w:tblPr>
      <w:tblGrid>
        <w:gridCol w:w="2460"/>
        <w:gridCol w:w="2299"/>
        <w:gridCol w:w="2286"/>
        <w:gridCol w:w="2305"/>
      </w:tblGrid>
      <w:tr w:rsidR="00CF7B8E" w:rsidRPr="00E3256B" w:rsidTr="008D70A6">
        <w:tc>
          <w:tcPr>
            <w:tcW w:w="2460" w:type="dxa"/>
          </w:tcPr>
          <w:p w:rsidR="00CF7B8E" w:rsidRPr="00E3256B" w:rsidRDefault="00F95987" w:rsidP="00CF7B8E">
            <w:pPr>
              <w:rPr>
                <w:b/>
                <w:sz w:val="24"/>
              </w:rPr>
            </w:pPr>
            <w:r w:rsidRPr="00E3256B">
              <w:rPr>
                <w:b/>
                <w:sz w:val="24"/>
              </w:rPr>
              <w:t>Attribute</w:t>
            </w:r>
          </w:p>
        </w:tc>
        <w:tc>
          <w:tcPr>
            <w:tcW w:w="2299" w:type="dxa"/>
          </w:tcPr>
          <w:p w:rsidR="00CF7B8E" w:rsidRPr="00E3256B" w:rsidRDefault="00F95987" w:rsidP="00CF7B8E">
            <w:pPr>
              <w:rPr>
                <w:b/>
                <w:sz w:val="24"/>
              </w:rPr>
            </w:pPr>
            <w:r w:rsidRPr="00E3256B">
              <w:rPr>
                <w:b/>
                <w:sz w:val="24"/>
              </w:rPr>
              <w:t>Quest Type(s)</w:t>
            </w:r>
          </w:p>
        </w:tc>
        <w:tc>
          <w:tcPr>
            <w:tcW w:w="2286" w:type="dxa"/>
          </w:tcPr>
          <w:p w:rsidR="00CF7B8E" w:rsidRPr="00E3256B" w:rsidRDefault="00F95987" w:rsidP="00CF7B8E">
            <w:pPr>
              <w:rPr>
                <w:b/>
                <w:sz w:val="24"/>
              </w:rPr>
            </w:pPr>
            <w:r w:rsidRPr="00E3256B">
              <w:rPr>
                <w:b/>
                <w:sz w:val="24"/>
              </w:rPr>
              <w:t>Default Value</w:t>
            </w:r>
          </w:p>
        </w:tc>
        <w:tc>
          <w:tcPr>
            <w:tcW w:w="2305" w:type="dxa"/>
          </w:tcPr>
          <w:p w:rsidR="00CF7B8E" w:rsidRPr="00E3256B" w:rsidRDefault="00F95987" w:rsidP="00CF7B8E">
            <w:pPr>
              <w:rPr>
                <w:b/>
                <w:sz w:val="24"/>
              </w:rPr>
            </w:pPr>
            <w:r w:rsidRPr="00E3256B">
              <w:rPr>
                <w:b/>
                <w:sz w:val="24"/>
              </w:rPr>
              <w:t>Description</w:t>
            </w:r>
          </w:p>
        </w:tc>
      </w:tr>
      <w:tr w:rsidR="00CF7B8E" w:rsidRPr="00E3256B" w:rsidTr="008D70A6">
        <w:tc>
          <w:tcPr>
            <w:tcW w:w="2460" w:type="dxa"/>
          </w:tcPr>
          <w:p w:rsidR="00CF7B8E" w:rsidRPr="00E3256B" w:rsidRDefault="00F95987" w:rsidP="00CF7B8E">
            <w:pPr>
              <w:rPr>
                <w:sz w:val="20"/>
              </w:rPr>
            </w:pPr>
            <w:proofErr w:type="spellStart"/>
            <w:r w:rsidRPr="00E3256B">
              <w:rPr>
                <w:sz w:val="20"/>
              </w:rPr>
              <w:t>QuetsAmount</w:t>
            </w:r>
            <w:proofErr w:type="spellEnd"/>
          </w:p>
        </w:tc>
        <w:tc>
          <w:tcPr>
            <w:tcW w:w="2299" w:type="dxa"/>
          </w:tcPr>
          <w:p w:rsidR="00CF7B8E" w:rsidRPr="00E3256B" w:rsidRDefault="00F95987" w:rsidP="00CF7B8E">
            <w:pPr>
              <w:rPr>
                <w:sz w:val="20"/>
              </w:rPr>
            </w:pPr>
            <w:r w:rsidRPr="00E3256B">
              <w:rPr>
                <w:sz w:val="20"/>
              </w:rPr>
              <w:t xml:space="preserve">Gather </w:t>
            </w:r>
          </w:p>
          <w:p w:rsidR="00F95987" w:rsidRPr="00E3256B" w:rsidRDefault="00F95987" w:rsidP="00CF7B8E">
            <w:pPr>
              <w:rPr>
                <w:sz w:val="20"/>
              </w:rPr>
            </w:pPr>
            <w:r w:rsidRPr="00E3256B">
              <w:rPr>
                <w:sz w:val="20"/>
              </w:rPr>
              <w:t>Escort</w:t>
            </w:r>
          </w:p>
        </w:tc>
        <w:tc>
          <w:tcPr>
            <w:tcW w:w="2286" w:type="dxa"/>
          </w:tcPr>
          <w:p w:rsidR="00CF7B8E" w:rsidRPr="00E3256B" w:rsidRDefault="00F95987" w:rsidP="00CF7B8E">
            <w:pPr>
              <w:rPr>
                <w:sz w:val="20"/>
              </w:rPr>
            </w:pPr>
            <w:r w:rsidRPr="00E3256B">
              <w:rPr>
                <w:sz w:val="20"/>
              </w:rPr>
              <w:t>Not set by default</w:t>
            </w:r>
          </w:p>
        </w:tc>
        <w:tc>
          <w:tcPr>
            <w:tcW w:w="2305" w:type="dxa"/>
          </w:tcPr>
          <w:p w:rsidR="00CF7B8E" w:rsidRPr="00E3256B" w:rsidRDefault="00F95987" w:rsidP="00CF7B8E">
            <w:pPr>
              <w:rPr>
                <w:sz w:val="20"/>
              </w:rPr>
            </w:pPr>
            <w:r w:rsidRPr="00E3256B">
              <w:rPr>
                <w:sz w:val="20"/>
              </w:rPr>
              <w:t>The quest amount attribute in the context of a</w:t>
            </w:r>
          </w:p>
          <w:p w:rsidR="00F95987" w:rsidRPr="00E3256B" w:rsidRDefault="00F95987" w:rsidP="00CF7B8E">
            <w:pPr>
              <w:rPr>
                <w:sz w:val="20"/>
              </w:rPr>
            </w:pPr>
            <w:r w:rsidRPr="00E3256B">
              <w:rPr>
                <w:sz w:val="20"/>
              </w:rPr>
              <w:t>01. Gather Quest</w:t>
            </w:r>
          </w:p>
          <w:p w:rsidR="00F95987" w:rsidRPr="00E3256B" w:rsidRDefault="00F95987" w:rsidP="00CF7B8E">
            <w:pPr>
              <w:rPr>
                <w:sz w:val="20"/>
              </w:rPr>
            </w:pPr>
            <w:r w:rsidRPr="00E3256B">
              <w:rPr>
                <w:sz w:val="20"/>
              </w:rPr>
              <w:t xml:space="preserve"> Indicates the amount of a certain item that needs to be gathered</w:t>
            </w:r>
          </w:p>
          <w:p w:rsidR="00F95987" w:rsidRPr="00E3256B" w:rsidRDefault="00F95987" w:rsidP="00CF7B8E">
            <w:pPr>
              <w:rPr>
                <w:sz w:val="20"/>
              </w:rPr>
            </w:pPr>
            <w:r w:rsidRPr="00E3256B">
              <w:rPr>
                <w:sz w:val="20"/>
              </w:rPr>
              <w:t>02. Escort Quest</w:t>
            </w:r>
          </w:p>
          <w:p w:rsidR="00F95987" w:rsidRPr="00E3256B" w:rsidRDefault="00F95987" w:rsidP="00CF7B8E">
            <w:pPr>
              <w:rPr>
                <w:sz w:val="20"/>
              </w:rPr>
            </w:pPr>
            <w:r w:rsidRPr="00E3256B">
              <w:rPr>
                <w:sz w:val="20"/>
              </w:rPr>
              <w:t>Indicates the amount of objects that need to be brought to the escort area to complete the quest</w:t>
            </w:r>
          </w:p>
        </w:tc>
      </w:tr>
      <w:tr w:rsidR="00CF7B8E" w:rsidRPr="00E3256B" w:rsidTr="008D70A6">
        <w:tc>
          <w:tcPr>
            <w:tcW w:w="2460" w:type="dxa"/>
          </w:tcPr>
          <w:p w:rsidR="00CF7B8E" w:rsidRPr="00E3256B" w:rsidRDefault="00E3605C" w:rsidP="00CF7B8E">
            <w:pPr>
              <w:rPr>
                <w:sz w:val="20"/>
              </w:rPr>
            </w:pPr>
            <w:proofErr w:type="spellStart"/>
            <w:r w:rsidRPr="00E3256B">
              <w:rPr>
                <w:sz w:val="20"/>
              </w:rPr>
              <w:t>TargetCannotLeaveArea</w:t>
            </w:r>
            <w:proofErr w:type="spellEnd"/>
          </w:p>
        </w:tc>
        <w:tc>
          <w:tcPr>
            <w:tcW w:w="2299" w:type="dxa"/>
          </w:tcPr>
          <w:p w:rsidR="00CF7B8E" w:rsidRPr="00E3256B" w:rsidRDefault="00E3605C" w:rsidP="00CF7B8E">
            <w:pPr>
              <w:rPr>
                <w:sz w:val="20"/>
              </w:rPr>
            </w:pPr>
            <w:r w:rsidRPr="00E3256B">
              <w:rPr>
                <w:sz w:val="20"/>
              </w:rPr>
              <w:t>Escort</w:t>
            </w:r>
          </w:p>
        </w:tc>
        <w:tc>
          <w:tcPr>
            <w:tcW w:w="2286" w:type="dxa"/>
          </w:tcPr>
          <w:p w:rsidR="00CF7B8E" w:rsidRPr="00E3256B" w:rsidRDefault="00E3605C" w:rsidP="00CF7B8E">
            <w:pPr>
              <w:rPr>
                <w:sz w:val="20"/>
              </w:rPr>
            </w:pPr>
            <w:r w:rsidRPr="00E3256B">
              <w:rPr>
                <w:sz w:val="20"/>
              </w:rPr>
              <w:t>False</w:t>
            </w:r>
          </w:p>
        </w:tc>
        <w:tc>
          <w:tcPr>
            <w:tcW w:w="2305" w:type="dxa"/>
          </w:tcPr>
          <w:p w:rsidR="00CF7B8E" w:rsidRPr="00E3256B" w:rsidRDefault="00E3605C" w:rsidP="00CF7B8E">
            <w:pPr>
              <w:rPr>
                <w:sz w:val="20"/>
              </w:rPr>
            </w:pPr>
            <w:r w:rsidRPr="00E3256B">
              <w:rPr>
                <w:sz w:val="20"/>
              </w:rPr>
              <w:t>If set, indicates that the target cannot leave the area</w:t>
            </w:r>
            <w:r w:rsidR="008A35AF" w:rsidRPr="00E3256B">
              <w:rPr>
                <w:sz w:val="20"/>
              </w:rPr>
              <w:t xml:space="preserve"> defined by the escort quest target,</w:t>
            </w:r>
            <w:r w:rsidRPr="00E3256B">
              <w:rPr>
                <w:sz w:val="20"/>
              </w:rPr>
              <w:t xml:space="preserve"> for the quest to be completed. </w:t>
            </w:r>
          </w:p>
          <w:p w:rsidR="00E3605C" w:rsidRPr="00E3256B" w:rsidRDefault="00E3605C" w:rsidP="00CF7B8E">
            <w:pPr>
              <w:rPr>
                <w:sz w:val="20"/>
              </w:rPr>
            </w:pPr>
            <w:r w:rsidRPr="00E3256B">
              <w:rPr>
                <w:sz w:val="20"/>
              </w:rPr>
              <w:t xml:space="preserve">This works especially if you're trying to bring multiple objects to an escort area. A typical use case is you are trying to capture a bunch of horses and bring them to a stable. For the quest to complete, none of the horses must leave the stable. </w:t>
            </w:r>
          </w:p>
        </w:tc>
      </w:tr>
      <w:tr w:rsidR="00CF7B8E" w:rsidRPr="00E3256B" w:rsidTr="008D70A6">
        <w:tc>
          <w:tcPr>
            <w:tcW w:w="2460" w:type="dxa"/>
          </w:tcPr>
          <w:p w:rsidR="00CF7B8E" w:rsidRPr="00E3256B" w:rsidRDefault="00103E6C" w:rsidP="00CF7B8E">
            <w:pPr>
              <w:rPr>
                <w:sz w:val="20"/>
              </w:rPr>
            </w:pPr>
            <w:proofErr w:type="spellStart"/>
            <w:r w:rsidRPr="00E3256B">
              <w:rPr>
                <w:sz w:val="20"/>
              </w:rPr>
              <w:t>KillWithSpecificWeapon</w:t>
            </w:r>
            <w:proofErr w:type="spellEnd"/>
          </w:p>
        </w:tc>
        <w:tc>
          <w:tcPr>
            <w:tcW w:w="2299" w:type="dxa"/>
          </w:tcPr>
          <w:p w:rsidR="00CF7B8E" w:rsidRPr="00E3256B" w:rsidRDefault="008A35AF" w:rsidP="00CF7B8E">
            <w:pPr>
              <w:rPr>
                <w:sz w:val="20"/>
              </w:rPr>
            </w:pPr>
            <w:r w:rsidRPr="00E3256B">
              <w:rPr>
                <w:sz w:val="20"/>
              </w:rPr>
              <w:t>Assassinate</w:t>
            </w:r>
          </w:p>
        </w:tc>
        <w:tc>
          <w:tcPr>
            <w:tcW w:w="2286" w:type="dxa"/>
          </w:tcPr>
          <w:p w:rsidR="00CF7B8E" w:rsidRPr="00E3256B" w:rsidRDefault="008A35AF" w:rsidP="00CF7B8E">
            <w:pPr>
              <w:rPr>
                <w:sz w:val="20"/>
              </w:rPr>
            </w:pPr>
            <w:r w:rsidRPr="00E3256B">
              <w:rPr>
                <w:sz w:val="20"/>
              </w:rPr>
              <w:t>Not set by default</w:t>
            </w:r>
          </w:p>
        </w:tc>
        <w:tc>
          <w:tcPr>
            <w:tcW w:w="2305" w:type="dxa"/>
          </w:tcPr>
          <w:p w:rsidR="00F4043A" w:rsidRPr="00E3256B" w:rsidRDefault="008A35AF" w:rsidP="00CF7B8E">
            <w:pPr>
              <w:rPr>
                <w:sz w:val="20"/>
              </w:rPr>
            </w:pPr>
            <w:r w:rsidRPr="00E3256B">
              <w:rPr>
                <w:sz w:val="20"/>
              </w:rPr>
              <w:t>The att</w:t>
            </w:r>
            <w:r w:rsidR="00F4043A" w:rsidRPr="00E3256B">
              <w:rPr>
                <w:sz w:val="20"/>
              </w:rPr>
              <w:t xml:space="preserve">ribute enables a custom setting to choose the item/weapon that needs to be used to kill a specific target. </w:t>
            </w:r>
            <w:r w:rsidR="001A3D26" w:rsidRPr="00E3256B">
              <w:rPr>
                <w:sz w:val="20"/>
              </w:rPr>
              <w:t xml:space="preserve">(The </w:t>
            </w:r>
            <w:proofErr w:type="spellStart"/>
            <w:r w:rsidR="001A3D26" w:rsidRPr="00E3256B">
              <w:rPr>
                <w:sz w:val="20"/>
              </w:rPr>
              <w:t>Lannisters</w:t>
            </w:r>
            <w:proofErr w:type="spellEnd"/>
            <w:r w:rsidR="001A3D26" w:rsidRPr="00E3256B">
              <w:rPr>
                <w:sz w:val="20"/>
              </w:rPr>
              <w:t xml:space="preserve"> send their regards)</w:t>
            </w:r>
          </w:p>
        </w:tc>
      </w:tr>
    </w:tbl>
    <w:p w:rsidR="00CF7B8E" w:rsidRPr="00E3256B" w:rsidRDefault="00CF7B8E" w:rsidP="00CF7B8E"/>
    <w:p w:rsidR="00331289" w:rsidRPr="00E3256B" w:rsidRDefault="00F14CBA" w:rsidP="00D819A4">
      <w:pPr>
        <w:pStyle w:val="Heading1"/>
      </w:pPr>
      <w:bookmarkStart w:id="29" w:name="_Toc498663475"/>
      <w:r w:rsidRPr="00E3256B">
        <w:lastRenderedPageBreak/>
        <w:t>Quest Specific Settings in T</w:t>
      </w:r>
      <w:r w:rsidR="004D2DC8" w:rsidRPr="00E3256B">
        <w:t>he Quest Editor</w:t>
      </w:r>
      <w:bookmarkEnd w:id="29"/>
    </w:p>
    <w:p w:rsidR="00D819A4" w:rsidRPr="00E3256B" w:rsidRDefault="00EB6B5C" w:rsidP="00D819A4">
      <w:pPr>
        <w:pStyle w:val="Heading2"/>
      </w:pPr>
      <w:bookmarkStart w:id="30" w:name="_Toc498663476"/>
      <w:r w:rsidRPr="00E3256B">
        <w:t>Gather Quest Settings</w:t>
      </w:r>
      <w:bookmarkEnd w:id="30"/>
    </w:p>
    <w:tbl>
      <w:tblPr>
        <w:tblStyle w:val="TableGrid"/>
        <w:tblW w:w="0" w:type="auto"/>
        <w:tblLook w:val="04A0" w:firstRow="1" w:lastRow="0" w:firstColumn="1" w:lastColumn="0" w:noHBand="0" w:noVBand="1"/>
      </w:tblPr>
      <w:tblGrid>
        <w:gridCol w:w="4675"/>
        <w:gridCol w:w="4675"/>
      </w:tblGrid>
      <w:tr w:rsidR="00D819A4" w:rsidRPr="00E3256B" w:rsidTr="00D819A4">
        <w:tc>
          <w:tcPr>
            <w:tcW w:w="4675" w:type="dxa"/>
          </w:tcPr>
          <w:p w:rsidR="00D819A4" w:rsidRPr="00E3256B" w:rsidRDefault="00D819A4" w:rsidP="00D819A4">
            <w:pPr>
              <w:rPr>
                <w:b/>
                <w:sz w:val="24"/>
              </w:rPr>
            </w:pPr>
            <w:r w:rsidRPr="00E3256B">
              <w:rPr>
                <w:b/>
                <w:sz w:val="24"/>
              </w:rPr>
              <w:t>Property/Parameter</w:t>
            </w:r>
          </w:p>
        </w:tc>
        <w:tc>
          <w:tcPr>
            <w:tcW w:w="4675" w:type="dxa"/>
          </w:tcPr>
          <w:p w:rsidR="00D819A4" w:rsidRPr="00E3256B" w:rsidRDefault="00D819A4" w:rsidP="00D819A4">
            <w:pPr>
              <w:rPr>
                <w:b/>
                <w:sz w:val="24"/>
              </w:rPr>
            </w:pPr>
            <w:r w:rsidRPr="00E3256B">
              <w:rPr>
                <w:b/>
                <w:sz w:val="24"/>
              </w:rPr>
              <w:t>Description</w:t>
            </w:r>
          </w:p>
        </w:tc>
      </w:tr>
      <w:tr w:rsidR="00D819A4" w:rsidRPr="00E3256B" w:rsidTr="00D819A4">
        <w:tc>
          <w:tcPr>
            <w:tcW w:w="4675" w:type="dxa"/>
          </w:tcPr>
          <w:p w:rsidR="00D819A4" w:rsidRPr="00E3256B" w:rsidRDefault="00D819A4" w:rsidP="00D819A4">
            <w:pPr>
              <w:rPr>
                <w:sz w:val="20"/>
                <w:szCs w:val="20"/>
              </w:rPr>
            </w:pPr>
            <w:r w:rsidRPr="00E3256B">
              <w:rPr>
                <w:sz w:val="20"/>
                <w:szCs w:val="20"/>
              </w:rPr>
              <w:t>Item List for Gather Item</w:t>
            </w:r>
          </w:p>
        </w:tc>
        <w:tc>
          <w:tcPr>
            <w:tcW w:w="4675" w:type="dxa"/>
          </w:tcPr>
          <w:p w:rsidR="00B56EBA" w:rsidRPr="00E3256B" w:rsidRDefault="00B56EBA" w:rsidP="00D819A4">
            <w:pPr>
              <w:rPr>
                <w:sz w:val="20"/>
                <w:szCs w:val="20"/>
              </w:rPr>
            </w:pPr>
            <w:r w:rsidRPr="00E3256B">
              <w:rPr>
                <w:sz w:val="20"/>
                <w:szCs w:val="20"/>
              </w:rPr>
              <w:t xml:space="preserve">Set the asset file for item list from where the Gather item is identified. </w:t>
            </w:r>
          </w:p>
          <w:p w:rsidR="00D819A4" w:rsidRPr="00E3256B" w:rsidRDefault="00B56EBA" w:rsidP="00D819A4">
            <w:pPr>
              <w:rPr>
                <w:sz w:val="20"/>
                <w:szCs w:val="20"/>
              </w:rPr>
            </w:pPr>
            <w:r w:rsidRPr="00E3256B">
              <w:rPr>
                <w:b/>
                <w:color w:val="FF0000"/>
                <w:sz w:val="20"/>
                <w:szCs w:val="20"/>
              </w:rPr>
              <w:t xml:space="preserve">NOTE: </w:t>
            </w:r>
            <w:r w:rsidRPr="00E3256B">
              <w:rPr>
                <w:color w:val="FF0000"/>
                <w:sz w:val="20"/>
                <w:szCs w:val="20"/>
              </w:rPr>
              <w:t>Use the same item list across the game</w:t>
            </w:r>
            <w:r w:rsidRPr="00E3256B">
              <w:rPr>
                <w:b/>
                <w:color w:val="FF0000"/>
                <w:sz w:val="20"/>
                <w:szCs w:val="20"/>
              </w:rPr>
              <w:t xml:space="preserve">. </w:t>
            </w:r>
          </w:p>
        </w:tc>
      </w:tr>
      <w:tr w:rsidR="00D819A4" w:rsidRPr="00E3256B" w:rsidTr="00D819A4">
        <w:tc>
          <w:tcPr>
            <w:tcW w:w="4675" w:type="dxa"/>
          </w:tcPr>
          <w:p w:rsidR="00D819A4" w:rsidRPr="00E3256B" w:rsidRDefault="00B56EBA" w:rsidP="00D819A4">
            <w:pPr>
              <w:rPr>
                <w:sz w:val="20"/>
                <w:szCs w:val="20"/>
              </w:rPr>
            </w:pPr>
            <w:r w:rsidRPr="00E3256B">
              <w:rPr>
                <w:sz w:val="20"/>
                <w:szCs w:val="20"/>
              </w:rPr>
              <w:t>Gather Item</w:t>
            </w:r>
            <w:r w:rsidR="00077858" w:rsidRPr="00E3256B">
              <w:rPr>
                <w:sz w:val="20"/>
                <w:szCs w:val="20"/>
              </w:rPr>
              <w:t xml:space="preserve"> (Select Gather Item)</w:t>
            </w:r>
          </w:p>
        </w:tc>
        <w:tc>
          <w:tcPr>
            <w:tcW w:w="4675" w:type="dxa"/>
          </w:tcPr>
          <w:p w:rsidR="00D819A4" w:rsidRPr="00E3256B" w:rsidRDefault="00B56EBA" w:rsidP="00D819A4">
            <w:pPr>
              <w:rPr>
                <w:sz w:val="20"/>
                <w:szCs w:val="20"/>
              </w:rPr>
            </w:pPr>
            <w:r w:rsidRPr="00E3256B">
              <w:rPr>
                <w:sz w:val="20"/>
                <w:szCs w:val="20"/>
              </w:rPr>
              <w:t xml:space="preserve">From the dropdown, select which item needs to be gathered. </w:t>
            </w:r>
          </w:p>
        </w:tc>
      </w:tr>
      <w:tr w:rsidR="00077858" w:rsidRPr="00E3256B" w:rsidTr="00D819A4">
        <w:tc>
          <w:tcPr>
            <w:tcW w:w="4675" w:type="dxa"/>
          </w:tcPr>
          <w:p w:rsidR="00077858" w:rsidRPr="00E3256B" w:rsidRDefault="00077858" w:rsidP="00D819A4">
            <w:pPr>
              <w:rPr>
                <w:sz w:val="20"/>
                <w:szCs w:val="20"/>
              </w:rPr>
            </w:pPr>
            <w:r w:rsidRPr="00E3256B">
              <w:rPr>
                <w:sz w:val="20"/>
                <w:szCs w:val="20"/>
              </w:rPr>
              <w:t>Delivery Target (Deliver to this Target)</w:t>
            </w:r>
          </w:p>
        </w:tc>
        <w:tc>
          <w:tcPr>
            <w:tcW w:w="4675" w:type="dxa"/>
          </w:tcPr>
          <w:p w:rsidR="00077858" w:rsidRPr="00E3256B" w:rsidRDefault="00077858" w:rsidP="00D819A4">
            <w:pPr>
              <w:rPr>
                <w:sz w:val="20"/>
                <w:szCs w:val="20"/>
              </w:rPr>
            </w:pPr>
            <w:r w:rsidRPr="00E3256B">
              <w:rPr>
                <w:sz w:val="20"/>
                <w:szCs w:val="20"/>
              </w:rPr>
              <w:t xml:space="preserve">Choose from the dropdown the type of target to which the item is delivered. It can be an object of type </w:t>
            </w:r>
            <w:proofErr w:type="spellStart"/>
            <w:r w:rsidRPr="00E3256B">
              <w:rPr>
                <w:sz w:val="20"/>
                <w:szCs w:val="20"/>
              </w:rPr>
              <w:t>vQuestTarget</w:t>
            </w:r>
            <w:proofErr w:type="spellEnd"/>
            <w:r w:rsidRPr="00E3256B">
              <w:rPr>
                <w:sz w:val="20"/>
                <w:szCs w:val="20"/>
              </w:rPr>
              <w:t xml:space="preserve">, </w:t>
            </w:r>
            <w:proofErr w:type="spellStart"/>
            <w:r w:rsidRPr="00E3256B">
              <w:rPr>
                <w:sz w:val="20"/>
                <w:szCs w:val="20"/>
              </w:rPr>
              <w:t>vItemSeller</w:t>
            </w:r>
            <w:proofErr w:type="spellEnd"/>
            <w:r w:rsidRPr="00E3256B">
              <w:rPr>
                <w:sz w:val="20"/>
                <w:szCs w:val="20"/>
              </w:rPr>
              <w:t xml:space="preserve"> or </w:t>
            </w:r>
            <w:proofErr w:type="spellStart"/>
            <w:r w:rsidRPr="00E3256B">
              <w:rPr>
                <w:sz w:val="20"/>
                <w:szCs w:val="20"/>
              </w:rPr>
              <w:t>vQuestProvider</w:t>
            </w:r>
            <w:proofErr w:type="spellEnd"/>
            <w:r w:rsidRPr="00E3256B">
              <w:rPr>
                <w:sz w:val="20"/>
                <w:szCs w:val="20"/>
              </w:rPr>
              <w:t>.</w:t>
            </w:r>
          </w:p>
          <w:p w:rsidR="00077858" w:rsidRPr="00E3256B" w:rsidRDefault="00077858" w:rsidP="00D819A4">
            <w:pPr>
              <w:rPr>
                <w:sz w:val="20"/>
                <w:szCs w:val="20"/>
              </w:rPr>
            </w:pPr>
            <w:r w:rsidRPr="00E3256B">
              <w:rPr>
                <w:sz w:val="20"/>
                <w:szCs w:val="20"/>
              </w:rPr>
              <w:t xml:space="preserve">Once the dropdown value is chosen, choose the relevant </w:t>
            </w:r>
            <w:proofErr w:type="spellStart"/>
            <w:r w:rsidRPr="00E3256B">
              <w:rPr>
                <w:sz w:val="20"/>
                <w:szCs w:val="20"/>
              </w:rPr>
              <w:t>gameobject</w:t>
            </w:r>
            <w:proofErr w:type="spellEnd"/>
            <w:r w:rsidRPr="00E3256B">
              <w:rPr>
                <w:sz w:val="20"/>
                <w:szCs w:val="20"/>
              </w:rPr>
              <w:t>.</w:t>
            </w:r>
          </w:p>
          <w:p w:rsidR="00077858" w:rsidRPr="00E3256B" w:rsidRDefault="00077858" w:rsidP="00D819A4">
            <w:pPr>
              <w:rPr>
                <w:sz w:val="20"/>
                <w:szCs w:val="20"/>
              </w:rPr>
            </w:pPr>
            <w:r w:rsidRPr="00E3256B">
              <w:rPr>
                <w:b/>
                <w:color w:val="FF0000"/>
                <w:sz w:val="20"/>
                <w:szCs w:val="20"/>
              </w:rPr>
              <w:t>NOTE</w:t>
            </w:r>
            <w:r w:rsidRPr="00E3256B">
              <w:rPr>
                <w:color w:val="FF0000"/>
                <w:sz w:val="20"/>
                <w:szCs w:val="20"/>
              </w:rPr>
              <w:t>: The field will only be used if the AutoComplete attribute is used in the quest and is set to false.</w:t>
            </w:r>
            <w:r w:rsidRPr="00E3256B">
              <w:rPr>
                <w:sz w:val="20"/>
                <w:szCs w:val="20"/>
              </w:rPr>
              <w:t xml:space="preserve"> </w:t>
            </w:r>
          </w:p>
        </w:tc>
      </w:tr>
    </w:tbl>
    <w:p w:rsidR="00D819A4" w:rsidRPr="00E3256B" w:rsidRDefault="00D819A4" w:rsidP="00D819A4"/>
    <w:p w:rsidR="00077858" w:rsidRPr="00E3256B" w:rsidRDefault="00960FB6" w:rsidP="00077858">
      <w:pPr>
        <w:pStyle w:val="Heading2"/>
      </w:pPr>
      <w:bookmarkStart w:id="31" w:name="_Toc498663477"/>
      <w:r w:rsidRPr="00E3256B">
        <w:t>Assassinate Quest Settings</w:t>
      </w:r>
      <w:bookmarkEnd w:id="31"/>
    </w:p>
    <w:tbl>
      <w:tblPr>
        <w:tblStyle w:val="TableGrid"/>
        <w:tblW w:w="0" w:type="auto"/>
        <w:tblLook w:val="04A0" w:firstRow="1" w:lastRow="0" w:firstColumn="1" w:lastColumn="0" w:noHBand="0" w:noVBand="1"/>
      </w:tblPr>
      <w:tblGrid>
        <w:gridCol w:w="4675"/>
        <w:gridCol w:w="4675"/>
      </w:tblGrid>
      <w:tr w:rsidR="00077858" w:rsidRPr="00E3256B" w:rsidTr="004C7511">
        <w:tc>
          <w:tcPr>
            <w:tcW w:w="4675" w:type="dxa"/>
          </w:tcPr>
          <w:p w:rsidR="00077858" w:rsidRPr="00E3256B" w:rsidRDefault="00077858" w:rsidP="004C7511">
            <w:pPr>
              <w:rPr>
                <w:b/>
                <w:sz w:val="24"/>
              </w:rPr>
            </w:pPr>
            <w:r w:rsidRPr="00E3256B">
              <w:rPr>
                <w:b/>
                <w:sz w:val="24"/>
              </w:rPr>
              <w:t>Property/Parameter</w:t>
            </w:r>
          </w:p>
        </w:tc>
        <w:tc>
          <w:tcPr>
            <w:tcW w:w="4675" w:type="dxa"/>
          </w:tcPr>
          <w:p w:rsidR="00077858" w:rsidRPr="00E3256B" w:rsidRDefault="00077858" w:rsidP="004C7511">
            <w:pPr>
              <w:rPr>
                <w:b/>
                <w:sz w:val="24"/>
              </w:rPr>
            </w:pPr>
            <w:r w:rsidRPr="00E3256B">
              <w:rPr>
                <w:b/>
                <w:sz w:val="24"/>
              </w:rPr>
              <w:t>Description</w:t>
            </w:r>
          </w:p>
        </w:tc>
      </w:tr>
      <w:tr w:rsidR="00077858" w:rsidRPr="00E3256B" w:rsidTr="004C7511">
        <w:tc>
          <w:tcPr>
            <w:tcW w:w="4675" w:type="dxa"/>
          </w:tcPr>
          <w:p w:rsidR="00077858" w:rsidRPr="00E3256B" w:rsidRDefault="00077858" w:rsidP="004C7511">
            <w:pPr>
              <w:rPr>
                <w:sz w:val="20"/>
                <w:szCs w:val="20"/>
              </w:rPr>
            </w:pPr>
            <w:r w:rsidRPr="00E3256B">
              <w:rPr>
                <w:sz w:val="20"/>
                <w:szCs w:val="20"/>
              </w:rPr>
              <w:t xml:space="preserve">Assassinate Object Tag </w:t>
            </w:r>
            <w:r w:rsidRPr="00E3256B">
              <w:rPr>
                <w:b/>
                <w:color w:val="FF0000"/>
                <w:sz w:val="20"/>
                <w:szCs w:val="20"/>
              </w:rPr>
              <w:t>[NOT IMPLEMENTED YET]</w:t>
            </w:r>
          </w:p>
        </w:tc>
        <w:tc>
          <w:tcPr>
            <w:tcW w:w="4675" w:type="dxa"/>
          </w:tcPr>
          <w:p w:rsidR="00077858" w:rsidRPr="00E3256B" w:rsidRDefault="00077858" w:rsidP="004C7511">
            <w:pPr>
              <w:rPr>
                <w:sz w:val="20"/>
                <w:szCs w:val="20"/>
              </w:rPr>
            </w:pPr>
            <w:r w:rsidRPr="00E3256B">
              <w:rPr>
                <w:sz w:val="20"/>
                <w:szCs w:val="20"/>
              </w:rPr>
              <w:t xml:space="preserve">Tag of objects that need to be killed. </w:t>
            </w:r>
          </w:p>
          <w:p w:rsidR="00077858" w:rsidRPr="00E3256B" w:rsidRDefault="00077858" w:rsidP="00077858">
            <w:pPr>
              <w:rPr>
                <w:sz w:val="20"/>
                <w:szCs w:val="20"/>
              </w:rPr>
            </w:pPr>
            <w:r w:rsidRPr="00E3256B">
              <w:rPr>
                <w:b/>
                <w:color w:val="FF0000"/>
                <w:sz w:val="20"/>
                <w:szCs w:val="20"/>
              </w:rPr>
              <w:t>NOTE:</w:t>
            </w:r>
            <w:r w:rsidRPr="00E3256B">
              <w:rPr>
                <w:color w:val="FF0000"/>
                <w:sz w:val="20"/>
                <w:szCs w:val="20"/>
              </w:rPr>
              <w:t xml:space="preserve"> This is still not implemented in the current version of the quest system. This will be implemented and used in conjunction with the </w:t>
            </w:r>
            <w:proofErr w:type="spellStart"/>
            <w:r w:rsidRPr="00E3256B">
              <w:rPr>
                <w:b/>
                <w:color w:val="FF0000"/>
                <w:sz w:val="20"/>
                <w:szCs w:val="20"/>
              </w:rPr>
              <w:t>QuestAmount</w:t>
            </w:r>
            <w:proofErr w:type="spellEnd"/>
            <w:r w:rsidRPr="00E3256B">
              <w:rPr>
                <w:color w:val="FF0000"/>
                <w:sz w:val="20"/>
                <w:szCs w:val="20"/>
              </w:rPr>
              <w:t xml:space="preserve"> property to eliminate multiple targets and will replace the Multiple Assassinate Quest Type. </w:t>
            </w:r>
          </w:p>
        </w:tc>
      </w:tr>
      <w:tr w:rsidR="00077858" w:rsidRPr="00E3256B" w:rsidTr="004C7511">
        <w:tc>
          <w:tcPr>
            <w:tcW w:w="4675" w:type="dxa"/>
          </w:tcPr>
          <w:p w:rsidR="00077858" w:rsidRPr="00E3256B" w:rsidRDefault="00077858" w:rsidP="004C7511">
            <w:pPr>
              <w:rPr>
                <w:sz w:val="20"/>
                <w:szCs w:val="20"/>
              </w:rPr>
            </w:pPr>
            <w:r w:rsidRPr="00E3256B">
              <w:rPr>
                <w:sz w:val="20"/>
                <w:szCs w:val="20"/>
              </w:rPr>
              <w:t>Item List for Assassinate Weapon</w:t>
            </w:r>
          </w:p>
        </w:tc>
        <w:tc>
          <w:tcPr>
            <w:tcW w:w="4675" w:type="dxa"/>
          </w:tcPr>
          <w:p w:rsidR="00077858" w:rsidRPr="00E3256B" w:rsidRDefault="00077858" w:rsidP="00077858">
            <w:pPr>
              <w:rPr>
                <w:sz w:val="20"/>
                <w:szCs w:val="20"/>
              </w:rPr>
            </w:pPr>
            <w:r w:rsidRPr="00E3256B">
              <w:rPr>
                <w:sz w:val="20"/>
                <w:szCs w:val="20"/>
              </w:rPr>
              <w:t xml:space="preserve">From the dropdown, select which weapon needs to be used to kill the target. </w:t>
            </w:r>
          </w:p>
        </w:tc>
      </w:tr>
      <w:tr w:rsidR="00077858" w:rsidRPr="00E3256B" w:rsidTr="004C7511">
        <w:tc>
          <w:tcPr>
            <w:tcW w:w="4675" w:type="dxa"/>
          </w:tcPr>
          <w:p w:rsidR="00077858" w:rsidRPr="00E3256B" w:rsidRDefault="00077858" w:rsidP="004C7511">
            <w:pPr>
              <w:rPr>
                <w:sz w:val="20"/>
                <w:szCs w:val="20"/>
              </w:rPr>
            </w:pPr>
            <w:r w:rsidRPr="00E3256B">
              <w:rPr>
                <w:sz w:val="20"/>
                <w:szCs w:val="20"/>
              </w:rPr>
              <w:t>Assassinate Weapon (Select Assassinate Item)</w:t>
            </w:r>
          </w:p>
        </w:tc>
        <w:tc>
          <w:tcPr>
            <w:tcW w:w="4675" w:type="dxa"/>
          </w:tcPr>
          <w:p w:rsidR="00077858" w:rsidRPr="00E3256B" w:rsidRDefault="00077858" w:rsidP="004C7511">
            <w:pPr>
              <w:rPr>
                <w:sz w:val="20"/>
                <w:szCs w:val="20"/>
              </w:rPr>
            </w:pPr>
            <w:r w:rsidRPr="00E3256B">
              <w:rPr>
                <w:sz w:val="20"/>
                <w:szCs w:val="20"/>
              </w:rPr>
              <w:t>Kill using this weapon.</w:t>
            </w:r>
          </w:p>
          <w:p w:rsidR="00077858" w:rsidRPr="00E3256B" w:rsidRDefault="00077858" w:rsidP="00077858">
            <w:pPr>
              <w:rPr>
                <w:color w:val="FF0000"/>
                <w:sz w:val="20"/>
                <w:szCs w:val="20"/>
              </w:rPr>
            </w:pPr>
            <w:r w:rsidRPr="00E3256B">
              <w:rPr>
                <w:b/>
                <w:color w:val="FF0000"/>
                <w:sz w:val="20"/>
                <w:szCs w:val="20"/>
              </w:rPr>
              <w:t>NOTE</w:t>
            </w:r>
            <w:r w:rsidRPr="00E3256B">
              <w:rPr>
                <w:color w:val="FF0000"/>
                <w:sz w:val="20"/>
                <w:szCs w:val="20"/>
              </w:rPr>
              <w:t xml:space="preserve">: The Damage </w:t>
            </w:r>
            <w:proofErr w:type="spellStart"/>
            <w:r w:rsidRPr="00E3256B">
              <w:rPr>
                <w:color w:val="FF0000"/>
                <w:sz w:val="20"/>
                <w:szCs w:val="20"/>
              </w:rPr>
              <w:t>HitInfo</w:t>
            </w:r>
            <w:proofErr w:type="spellEnd"/>
            <w:r w:rsidRPr="00E3256B">
              <w:rPr>
                <w:color w:val="FF0000"/>
                <w:sz w:val="20"/>
                <w:szCs w:val="20"/>
              </w:rPr>
              <w:t xml:space="preserve"> is not used to identify if the enemy was killed using this weapon. The system was originally intended for melee combat template and as such the weapon will need to be equipped at the time of killing. </w:t>
            </w:r>
          </w:p>
          <w:p w:rsidR="00077858" w:rsidRPr="00E3256B" w:rsidRDefault="00077858" w:rsidP="00077858">
            <w:pPr>
              <w:rPr>
                <w:color w:val="FF0000"/>
                <w:sz w:val="20"/>
                <w:szCs w:val="20"/>
              </w:rPr>
            </w:pPr>
            <w:r w:rsidRPr="00E3256B">
              <w:rPr>
                <w:color w:val="FF0000"/>
                <w:sz w:val="20"/>
                <w:szCs w:val="20"/>
              </w:rPr>
              <w:t>For this reason</w:t>
            </w:r>
            <w:r w:rsidR="00113D05" w:rsidRPr="00E3256B">
              <w:rPr>
                <w:color w:val="FF0000"/>
                <w:sz w:val="20"/>
                <w:szCs w:val="20"/>
              </w:rPr>
              <w:t>,</w:t>
            </w:r>
            <w:r w:rsidRPr="00E3256B">
              <w:rPr>
                <w:color w:val="FF0000"/>
                <w:sz w:val="20"/>
                <w:szCs w:val="20"/>
              </w:rPr>
              <w:t xml:space="preserve"> </w:t>
            </w:r>
            <w:r w:rsidR="00113D05" w:rsidRPr="00E3256B">
              <w:rPr>
                <w:color w:val="FF0000"/>
                <w:sz w:val="20"/>
                <w:szCs w:val="20"/>
              </w:rPr>
              <w:t>"</w:t>
            </w:r>
            <w:proofErr w:type="spellStart"/>
            <w:r w:rsidRPr="00E3256B">
              <w:rPr>
                <w:color w:val="FF0000"/>
                <w:sz w:val="20"/>
                <w:szCs w:val="20"/>
              </w:rPr>
              <w:t>throwables</w:t>
            </w:r>
            <w:proofErr w:type="spellEnd"/>
            <w:r w:rsidR="00113D05" w:rsidRPr="00E3256B">
              <w:rPr>
                <w:color w:val="FF0000"/>
                <w:sz w:val="20"/>
                <w:szCs w:val="20"/>
              </w:rPr>
              <w:t>"</w:t>
            </w:r>
            <w:r w:rsidRPr="00E3256B">
              <w:rPr>
                <w:color w:val="FF0000"/>
                <w:sz w:val="20"/>
                <w:szCs w:val="20"/>
              </w:rPr>
              <w:t xml:space="preserve"> are currently not supported and if a gun is used, the gun must be equipped at the time of </w:t>
            </w:r>
            <w:r w:rsidR="00F64585" w:rsidRPr="00E3256B">
              <w:rPr>
                <w:color w:val="FF0000"/>
                <w:sz w:val="20"/>
                <w:szCs w:val="20"/>
              </w:rPr>
              <w:t xml:space="preserve">target death for this to </w:t>
            </w:r>
            <w:r w:rsidR="00113D05" w:rsidRPr="00E3256B">
              <w:rPr>
                <w:color w:val="FF0000"/>
                <w:sz w:val="20"/>
                <w:szCs w:val="20"/>
              </w:rPr>
              <w:t>work.</w:t>
            </w:r>
          </w:p>
        </w:tc>
      </w:tr>
    </w:tbl>
    <w:p w:rsidR="008130D4" w:rsidRDefault="008130D4" w:rsidP="00D819A4"/>
    <w:p w:rsidR="008C67E4" w:rsidRDefault="008C67E4" w:rsidP="00D819A4"/>
    <w:p w:rsidR="008C67E4" w:rsidRDefault="008C67E4" w:rsidP="00D819A4"/>
    <w:p w:rsidR="008C67E4" w:rsidRDefault="001A48EA" w:rsidP="008C67E4">
      <w:pPr>
        <w:pStyle w:val="Heading2"/>
      </w:pPr>
      <w:bookmarkStart w:id="32" w:name="_Toc498663478"/>
      <w:r>
        <w:lastRenderedPageBreak/>
        <w:t>Generic</w:t>
      </w:r>
      <w:r w:rsidR="008C67E4" w:rsidRPr="00E3256B">
        <w:t xml:space="preserve"> Quest Settings</w:t>
      </w:r>
      <w:bookmarkEnd w:id="32"/>
    </w:p>
    <w:tbl>
      <w:tblPr>
        <w:tblStyle w:val="TableGrid"/>
        <w:tblW w:w="0" w:type="auto"/>
        <w:tblLook w:val="04A0" w:firstRow="1" w:lastRow="0" w:firstColumn="1" w:lastColumn="0" w:noHBand="0" w:noVBand="1"/>
      </w:tblPr>
      <w:tblGrid>
        <w:gridCol w:w="4675"/>
        <w:gridCol w:w="4675"/>
      </w:tblGrid>
      <w:tr w:rsidR="008C67E4" w:rsidRPr="00E3256B" w:rsidTr="003D6CE0">
        <w:tc>
          <w:tcPr>
            <w:tcW w:w="4675" w:type="dxa"/>
          </w:tcPr>
          <w:p w:rsidR="008C67E4" w:rsidRPr="00E3256B" w:rsidRDefault="008C67E4" w:rsidP="003D6CE0">
            <w:pPr>
              <w:rPr>
                <w:b/>
                <w:sz w:val="24"/>
              </w:rPr>
            </w:pPr>
            <w:r w:rsidRPr="00E3256B">
              <w:rPr>
                <w:b/>
                <w:sz w:val="24"/>
              </w:rPr>
              <w:t>Property/Parameter</w:t>
            </w:r>
          </w:p>
        </w:tc>
        <w:tc>
          <w:tcPr>
            <w:tcW w:w="4675" w:type="dxa"/>
          </w:tcPr>
          <w:p w:rsidR="008C67E4" w:rsidRPr="00E3256B" w:rsidRDefault="008C67E4" w:rsidP="003D6CE0">
            <w:pPr>
              <w:rPr>
                <w:b/>
                <w:sz w:val="24"/>
              </w:rPr>
            </w:pPr>
            <w:r w:rsidRPr="00E3256B">
              <w:rPr>
                <w:b/>
                <w:sz w:val="24"/>
              </w:rPr>
              <w:t>Description</w:t>
            </w:r>
          </w:p>
        </w:tc>
      </w:tr>
      <w:tr w:rsidR="008C67E4" w:rsidRPr="00E3256B" w:rsidTr="003D6CE0">
        <w:tc>
          <w:tcPr>
            <w:tcW w:w="4675" w:type="dxa"/>
          </w:tcPr>
          <w:p w:rsidR="008C67E4" w:rsidRPr="008C67E4" w:rsidRDefault="008C67E4" w:rsidP="008C67E4">
            <w:pPr>
              <w:rPr>
                <w:sz w:val="20"/>
                <w:szCs w:val="20"/>
              </w:rPr>
            </w:pPr>
            <w:r>
              <w:rPr>
                <w:sz w:val="20"/>
                <w:szCs w:val="20"/>
              </w:rPr>
              <w:t>Action Count</w:t>
            </w:r>
          </w:p>
        </w:tc>
        <w:tc>
          <w:tcPr>
            <w:tcW w:w="4675" w:type="dxa"/>
          </w:tcPr>
          <w:p w:rsidR="008C67E4" w:rsidRPr="00E3256B" w:rsidRDefault="008C67E4" w:rsidP="003D6CE0">
            <w:pPr>
              <w:rPr>
                <w:sz w:val="20"/>
                <w:szCs w:val="20"/>
              </w:rPr>
            </w:pPr>
            <w:r>
              <w:rPr>
                <w:sz w:val="20"/>
                <w:szCs w:val="20"/>
              </w:rPr>
              <w:t>Number of times a generic action is executed to complete a quest.</w:t>
            </w:r>
          </w:p>
        </w:tc>
      </w:tr>
      <w:tr w:rsidR="008C67E4" w:rsidRPr="00E3256B" w:rsidTr="003D6CE0">
        <w:tc>
          <w:tcPr>
            <w:tcW w:w="4675" w:type="dxa"/>
          </w:tcPr>
          <w:p w:rsidR="008C67E4" w:rsidRPr="00E3256B" w:rsidRDefault="008C67E4" w:rsidP="003D6CE0">
            <w:pPr>
              <w:rPr>
                <w:sz w:val="20"/>
                <w:szCs w:val="20"/>
              </w:rPr>
            </w:pPr>
            <w:proofErr w:type="spellStart"/>
            <w:r>
              <w:rPr>
                <w:sz w:val="20"/>
                <w:szCs w:val="20"/>
              </w:rPr>
              <w:t>ResetDurationPerActon</w:t>
            </w:r>
            <w:proofErr w:type="spellEnd"/>
          </w:p>
        </w:tc>
        <w:tc>
          <w:tcPr>
            <w:tcW w:w="4675" w:type="dxa"/>
          </w:tcPr>
          <w:p w:rsidR="008C67E4" w:rsidRPr="00E3256B" w:rsidRDefault="008C67E4" w:rsidP="003D6CE0">
            <w:pPr>
              <w:rPr>
                <w:sz w:val="20"/>
                <w:szCs w:val="20"/>
              </w:rPr>
            </w:pPr>
            <w:r>
              <w:rPr>
                <w:sz w:val="20"/>
                <w:szCs w:val="20"/>
              </w:rPr>
              <w:t>Resets the duration of the quest if it is a timed quest, after a single action is executed. This will not be done to the very last action as it concludes the quest.</w:t>
            </w:r>
          </w:p>
        </w:tc>
      </w:tr>
    </w:tbl>
    <w:p w:rsidR="00B90E12" w:rsidRDefault="00B90E12" w:rsidP="00D819A4"/>
    <w:p w:rsidR="00B90E12" w:rsidRDefault="00B90E12" w:rsidP="00B90E12">
      <w:pPr>
        <w:pStyle w:val="Heading1"/>
      </w:pPr>
      <w:bookmarkStart w:id="33" w:name="_Toc498663479"/>
      <w:r>
        <w:t>Creating Generic Quests and Setting Up Generic Quest Actions</w:t>
      </w:r>
      <w:bookmarkEnd w:id="33"/>
    </w:p>
    <w:p w:rsidR="003D6E3D" w:rsidRDefault="003D6E3D" w:rsidP="002D5A05">
      <w:r>
        <w:t xml:space="preserve">It's required that you have a basic understanding of the Generic Actions usage in Invector controller to navigate through this section like a breeze. If you're not familiar with Generic actions, watch the following video tutorials from Invector on </w:t>
      </w:r>
      <w:proofErr w:type="spellStart"/>
      <w:r>
        <w:t>youtube</w:t>
      </w:r>
      <w:proofErr w:type="spellEnd"/>
      <w:r>
        <w:t xml:space="preserve"> to familia</w:t>
      </w:r>
      <w:r w:rsidR="00B52DC5">
        <w:t>rize yourself with the subject.</w:t>
      </w:r>
    </w:p>
    <w:p w:rsidR="002D5A05" w:rsidRDefault="002D5A05" w:rsidP="002D5A05">
      <w:r>
        <w:t xml:space="preserve">01. </w:t>
      </w:r>
      <w:proofErr w:type="gramStart"/>
      <w:r>
        <w:t>Create</w:t>
      </w:r>
      <w:proofErr w:type="gramEnd"/>
      <w:r>
        <w:t xml:space="preserve"> a new quest of type "Generic" and enter the details required, set up any attributes as necessary.</w:t>
      </w:r>
    </w:p>
    <w:p w:rsidR="002D5A05" w:rsidRDefault="002D5A05" w:rsidP="002D5A05">
      <w:r>
        <w:t>02. Add the script "Generic Quest Action" to the</w:t>
      </w:r>
      <w:r w:rsidR="00D137BA">
        <w:t xml:space="preserve"> character controller object.</w:t>
      </w:r>
    </w:p>
    <w:p w:rsidR="00D137BA" w:rsidRDefault="00D137BA" w:rsidP="002D5A05">
      <w:r>
        <w:rPr>
          <w:noProof/>
          <w:lang w:eastAsia="en-US"/>
        </w:rPr>
        <w:drawing>
          <wp:inline distT="0" distB="0" distL="0" distR="0" wp14:anchorId="69A85A52" wp14:editId="7A656094">
            <wp:extent cx="42195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2057400"/>
                    </a:xfrm>
                    <a:prstGeom prst="rect">
                      <a:avLst/>
                    </a:prstGeom>
                  </pic:spPr>
                </pic:pic>
              </a:graphicData>
            </a:graphic>
          </wp:inline>
        </w:drawing>
      </w:r>
    </w:p>
    <w:p w:rsidR="00E07AA5" w:rsidRDefault="009A2E92" w:rsidP="00D819A4">
      <w:r>
        <w:t xml:space="preserve">03. Create a new </w:t>
      </w:r>
      <w:proofErr w:type="spellStart"/>
      <w:r>
        <w:t>game</w:t>
      </w:r>
      <w:r w:rsidR="00E07AA5">
        <w:t>object</w:t>
      </w:r>
      <w:proofErr w:type="spellEnd"/>
      <w:r w:rsidR="00E07AA5">
        <w:t xml:space="preserve"> and add a trigger box collider to </w:t>
      </w:r>
      <w:proofErr w:type="gramStart"/>
      <w:r w:rsidR="00E07AA5">
        <w:t>a</w:t>
      </w:r>
      <w:proofErr w:type="gramEnd"/>
      <w:r w:rsidR="00E07AA5">
        <w:t xml:space="preserve"> it. Assign it to layer "</w:t>
      </w:r>
      <w:r>
        <w:t>Triggers" and assign the action Tag set in the generic quest action. Default is "</w:t>
      </w:r>
      <w:proofErr w:type="spellStart"/>
      <w:r>
        <w:t>questAction</w:t>
      </w:r>
      <w:proofErr w:type="spellEnd"/>
      <w:r>
        <w:t>".</w:t>
      </w:r>
      <w:r w:rsidR="00E07AA5">
        <w:t xml:space="preserve"> Select the matching Trigger Type and set the quest. </w:t>
      </w:r>
    </w:p>
    <w:p w:rsidR="00E07AA5" w:rsidRDefault="00E07AA5" w:rsidP="00D819A4">
      <w:r>
        <w:t xml:space="preserve">Set </w:t>
      </w:r>
      <w:proofErr w:type="spellStart"/>
      <w:r>
        <w:t>AutoAction</w:t>
      </w:r>
      <w:proofErr w:type="spellEnd"/>
      <w:r>
        <w:t xml:space="preserve"> to true if you want to trigger the quest completion automatically when entering the collider's area.</w:t>
      </w:r>
    </w:p>
    <w:p w:rsidR="00E07AA5" w:rsidRDefault="00E07AA5" w:rsidP="00D819A4">
      <w:r>
        <w:rPr>
          <w:noProof/>
          <w:lang w:eastAsia="en-US"/>
        </w:rPr>
        <w:lastRenderedPageBreak/>
        <w:drawing>
          <wp:inline distT="0" distB="0" distL="0" distR="0" wp14:anchorId="00DB9ED6" wp14:editId="032B9CFE">
            <wp:extent cx="5943600" cy="2717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7800"/>
                    </a:xfrm>
                    <a:prstGeom prst="rect">
                      <a:avLst/>
                    </a:prstGeom>
                  </pic:spPr>
                </pic:pic>
              </a:graphicData>
            </a:graphic>
          </wp:inline>
        </w:drawing>
      </w:r>
    </w:p>
    <w:p w:rsidR="000215E7" w:rsidRPr="00E3256B" w:rsidRDefault="000215E7" w:rsidP="00D819A4">
      <w:r>
        <w:t xml:space="preserve">That's it! :D </w:t>
      </w:r>
    </w:p>
    <w:p w:rsidR="00D86D48" w:rsidRPr="00E3256B" w:rsidRDefault="00030DB3" w:rsidP="00E67459">
      <w:pPr>
        <w:pStyle w:val="Heading1"/>
      </w:pPr>
      <w:bookmarkStart w:id="34" w:name="_Toc498663480"/>
      <w:r w:rsidRPr="00E3256B">
        <w:t>Custom Code Extensions</w:t>
      </w:r>
      <w:bookmarkEnd w:id="34"/>
    </w:p>
    <w:p w:rsidR="0047453D" w:rsidRPr="00E3256B" w:rsidRDefault="00000C32" w:rsidP="00673F21">
      <w:pPr>
        <w:rPr>
          <w:color w:val="FF0000"/>
        </w:rPr>
      </w:pPr>
      <w:r w:rsidRPr="00E3256B">
        <w:rPr>
          <w:b/>
          <w:color w:val="FF0000"/>
        </w:rPr>
        <w:t>NOTE</w:t>
      </w:r>
      <w:r w:rsidRPr="00E3256B">
        <w:rPr>
          <w:color w:val="FF0000"/>
        </w:rPr>
        <w:t xml:space="preserve">: </w:t>
      </w:r>
      <w:r w:rsidR="009A1A10" w:rsidRPr="00E3256B">
        <w:rPr>
          <w:color w:val="FF0000"/>
        </w:rPr>
        <w:t>To be able to write custom code extensions, you will need moderate to advanced knowledge of C# scripting.</w:t>
      </w:r>
      <w:r w:rsidR="0047453D" w:rsidRPr="00E3256B">
        <w:rPr>
          <w:color w:val="FF0000"/>
        </w:rPr>
        <w:t xml:space="preserve"> Without being able to write custom code, it's going to be difficult to cover a lot of specific scenarios you may want to do with this RPG pack or any other quest system asset for that. </w:t>
      </w:r>
    </w:p>
    <w:p w:rsidR="0047453D" w:rsidRPr="00E3256B" w:rsidRDefault="008F45CC" w:rsidP="0047453D">
      <w:pPr>
        <w:pStyle w:val="Heading2"/>
      </w:pPr>
      <w:bookmarkStart w:id="35" w:name="_Toc498663481"/>
      <w:r w:rsidRPr="00E3256B">
        <w:t>Adding N</w:t>
      </w:r>
      <w:r w:rsidR="000512BF" w:rsidRPr="00E3256B">
        <w:t>ew Experience Functions</w:t>
      </w:r>
      <w:bookmarkEnd w:id="35"/>
    </w:p>
    <w:p w:rsidR="000273BF" w:rsidRPr="00E3256B" w:rsidRDefault="004C7511" w:rsidP="000273BF">
      <w:r w:rsidRPr="00E3256B">
        <w:t xml:space="preserve">Open up your source code editor and navigate to the following path. </w:t>
      </w:r>
    </w:p>
    <w:p w:rsidR="004C7511" w:rsidRPr="00E3256B" w:rsidRDefault="004C7511" w:rsidP="000273BF">
      <w:r w:rsidRPr="00E3256B">
        <w:t>QuestManager-&gt;Scripts-&gt;Experience-&gt;Strategies-&gt;ExperienceHandlers-&gt;Classes</w:t>
      </w:r>
    </w:p>
    <w:p w:rsidR="004C7511" w:rsidRPr="00E3256B" w:rsidRDefault="004C7511" w:rsidP="000273BF">
      <w:r w:rsidRPr="00E3256B">
        <w:t xml:space="preserve">You'll see that as of now there are 3 classes. </w:t>
      </w:r>
    </w:p>
    <w:p w:rsidR="004C7511" w:rsidRPr="00E3256B" w:rsidRDefault="004C7511" w:rsidP="002F0D3C">
      <w:pPr>
        <w:pStyle w:val="ListParagraph"/>
        <w:numPr>
          <w:ilvl w:val="1"/>
          <w:numId w:val="21"/>
        </w:numPr>
      </w:pPr>
      <w:proofErr w:type="spellStart"/>
      <w:r w:rsidRPr="00E3256B">
        <w:t>AbstractExperienceCalculator</w:t>
      </w:r>
      <w:proofErr w:type="spellEnd"/>
      <w:r w:rsidRPr="00E3256B">
        <w:t xml:space="preserve"> - This is the abstract experience calculator class from which the other two experience calculators in the project are derived. </w:t>
      </w:r>
    </w:p>
    <w:p w:rsidR="004C7511" w:rsidRPr="00E3256B" w:rsidRDefault="004C7511" w:rsidP="002F0D3C">
      <w:pPr>
        <w:pStyle w:val="ListParagraph"/>
        <w:numPr>
          <w:ilvl w:val="1"/>
          <w:numId w:val="21"/>
        </w:numPr>
      </w:pPr>
      <w:proofErr w:type="spellStart"/>
      <w:r w:rsidRPr="00E3256B">
        <w:t>LogarithmicExperienceCalculator</w:t>
      </w:r>
      <w:proofErr w:type="spellEnd"/>
      <w:r w:rsidRPr="00E3256B">
        <w:t xml:space="preserve"> - The class that does the </w:t>
      </w:r>
      <w:proofErr w:type="spellStart"/>
      <w:r w:rsidRPr="00E3256B">
        <w:t>logarthmic</w:t>
      </w:r>
      <w:proofErr w:type="spellEnd"/>
      <w:r w:rsidRPr="00E3256B">
        <w:t xml:space="preserve"> calculation for you </w:t>
      </w:r>
    </w:p>
    <w:p w:rsidR="004C7511" w:rsidRPr="00E3256B" w:rsidRDefault="004C7511" w:rsidP="002F0D3C">
      <w:pPr>
        <w:pStyle w:val="ListParagraph"/>
        <w:numPr>
          <w:ilvl w:val="1"/>
          <w:numId w:val="21"/>
        </w:numPr>
      </w:pPr>
      <w:proofErr w:type="spellStart"/>
      <w:r w:rsidRPr="00E3256B">
        <w:t>PowerRuleExperienceCalculator</w:t>
      </w:r>
      <w:proofErr w:type="spellEnd"/>
      <w:r w:rsidRPr="00E3256B">
        <w:t xml:space="preserve"> - The class that does the power rule calculation for you</w:t>
      </w:r>
    </w:p>
    <w:p w:rsidR="00A0192E" w:rsidRPr="00E3256B" w:rsidRDefault="004C7511" w:rsidP="000273BF">
      <w:r w:rsidRPr="00E3256B">
        <w:t xml:space="preserve">To create your own Experience Calculator class, you need to </w:t>
      </w:r>
      <w:r w:rsidR="00A0192E" w:rsidRPr="00E3256B">
        <w:t xml:space="preserve">create a new class under namespace </w:t>
      </w:r>
      <w:proofErr w:type="spellStart"/>
      <w:r w:rsidR="00A0192E" w:rsidRPr="00E3256B">
        <w:t>Invector.QuestManager.Experience</w:t>
      </w:r>
      <w:proofErr w:type="spellEnd"/>
      <w:r w:rsidR="00A0192E" w:rsidRPr="00E3256B">
        <w:t xml:space="preserve"> and inherit from the </w:t>
      </w:r>
      <w:proofErr w:type="spellStart"/>
      <w:r w:rsidR="00A0192E" w:rsidRPr="00E3256B">
        <w:t>AbstractExperience</w:t>
      </w:r>
      <w:proofErr w:type="spellEnd"/>
      <w:r w:rsidR="00A0192E" w:rsidRPr="00E3256B">
        <w:t xml:space="preserve"> Calculator. </w:t>
      </w:r>
    </w:p>
    <w:p w:rsidR="00A0192E" w:rsidRPr="00E3256B" w:rsidRDefault="00A0192E" w:rsidP="000273BF">
      <w:r w:rsidRPr="00E3256B">
        <w:t xml:space="preserve">Implement the two methods </w:t>
      </w:r>
      <w:r w:rsidR="004E0C69" w:rsidRPr="00E3256B">
        <w:t>by overriding</w:t>
      </w:r>
    </w:p>
    <w:p w:rsidR="00A0192E" w:rsidRPr="00E3256B" w:rsidRDefault="00A0192E" w:rsidP="002F0D3C">
      <w:pPr>
        <w:pStyle w:val="ListParagraph"/>
        <w:numPr>
          <w:ilvl w:val="0"/>
          <w:numId w:val="23"/>
        </w:numPr>
      </w:pPr>
      <w:proofErr w:type="spellStart"/>
      <w:r w:rsidRPr="00E3256B">
        <w:t>CalculateRequiredXPForNextLevel</w:t>
      </w:r>
      <w:proofErr w:type="spellEnd"/>
      <w:r w:rsidRPr="00E3256B">
        <w:t xml:space="preserve"> </w:t>
      </w:r>
      <w:proofErr w:type="gramStart"/>
      <w:r w:rsidR="00033898" w:rsidRPr="00E3256B">
        <w:t xml:space="preserve">( </w:t>
      </w:r>
      <w:proofErr w:type="spellStart"/>
      <w:r w:rsidR="00033898" w:rsidRPr="00E3256B">
        <w:t>i</w:t>
      </w:r>
      <w:r w:rsidRPr="00E3256B">
        <w:t>nt</w:t>
      </w:r>
      <w:proofErr w:type="spellEnd"/>
      <w:proofErr w:type="gramEnd"/>
      <w:r w:rsidRPr="00E3256B">
        <w:t xml:space="preserve"> </w:t>
      </w:r>
      <w:proofErr w:type="spellStart"/>
      <w:r w:rsidRPr="00E3256B">
        <w:t>currentLevel</w:t>
      </w:r>
      <w:proofErr w:type="spellEnd"/>
      <w:r w:rsidRPr="00E3256B">
        <w:t xml:space="preserve"> ) </w:t>
      </w:r>
      <w:r w:rsidR="00B70A29" w:rsidRPr="00E3256B">
        <w:br/>
        <w:t>Must implement this as it's the experience calculator. Take a look at the available functions to see how experience can be calculated in different ways.</w:t>
      </w:r>
    </w:p>
    <w:p w:rsidR="00A0192E" w:rsidRPr="00E3256B" w:rsidRDefault="00A0192E" w:rsidP="002F0D3C">
      <w:pPr>
        <w:pStyle w:val="ListParagraph"/>
        <w:numPr>
          <w:ilvl w:val="0"/>
          <w:numId w:val="23"/>
        </w:numPr>
      </w:pPr>
      <w:proofErr w:type="spellStart"/>
      <w:proofErr w:type="gramStart"/>
      <w:r w:rsidRPr="00E3256B">
        <w:lastRenderedPageBreak/>
        <w:t>DisplaySampleLevels</w:t>
      </w:r>
      <w:proofErr w:type="spellEnd"/>
      <w:r w:rsidRPr="00E3256B">
        <w:t>(</w:t>
      </w:r>
      <w:proofErr w:type="gramEnd"/>
      <w:r w:rsidRPr="00E3256B">
        <w:t xml:space="preserve"> ) </w:t>
      </w:r>
      <w:r w:rsidR="00B70A29" w:rsidRPr="00E3256B">
        <w:br/>
      </w:r>
      <w:r w:rsidR="004E0C69" w:rsidRPr="00E3256B">
        <w:t>Optional</w:t>
      </w:r>
      <w:r w:rsidRPr="00E3256B">
        <w:t xml:space="preserve">. It's </w:t>
      </w:r>
      <w:proofErr w:type="gramStart"/>
      <w:r w:rsidRPr="00E3256B">
        <w:t>only  a</w:t>
      </w:r>
      <w:proofErr w:type="gramEnd"/>
      <w:r w:rsidRPr="00E3256B">
        <w:t xml:space="preserve"> helper method that prints the </w:t>
      </w:r>
      <w:proofErr w:type="spellStart"/>
      <w:r w:rsidR="004E0C69" w:rsidRPr="00E3256B">
        <w:t>xp</w:t>
      </w:r>
      <w:proofErr w:type="spellEnd"/>
      <w:r w:rsidR="004E0C69" w:rsidRPr="00E3256B">
        <w:t xml:space="preserve"> required</w:t>
      </w:r>
      <w:r w:rsidRPr="00E3256B">
        <w:t xml:space="preserve"> for each level on the screen when the game runs</w:t>
      </w:r>
      <w:r w:rsidR="00033898" w:rsidRPr="00E3256B">
        <w:t xml:space="preserve">. If you have a maximum of 5 levels, for each level the amount of </w:t>
      </w:r>
      <w:proofErr w:type="spellStart"/>
      <w:r w:rsidR="00033898" w:rsidRPr="00E3256B">
        <w:t>xp</w:t>
      </w:r>
      <w:proofErr w:type="spellEnd"/>
      <w:r w:rsidR="00033898" w:rsidRPr="00E3256B">
        <w:t xml:space="preserve"> required for next level is printed on screen</w:t>
      </w:r>
      <w:r w:rsidRPr="00E3256B">
        <w:t xml:space="preserve">) </w:t>
      </w:r>
    </w:p>
    <w:p w:rsidR="00B70A29" w:rsidRPr="00E3256B" w:rsidRDefault="00B70A29" w:rsidP="00A0192E">
      <w:r w:rsidRPr="00E3256B">
        <w:t xml:space="preserve">Once you have created the experience calculator class it's time to set it up for use in the system. </w:t>
      </w:r>
    </w:p>
    <w:p w:rsidR="00B70A29" w:rsidRPr="00E3256B" w:rsidRDefault="00B70A29" w:rsidP="00A0192E">
      <w:r w:rsidRPr="00E3256B">
        <w:t>Open up your source code editor and navigate to the following path.</w:t>
      </w:r>
    </w:p>
    <w:p w:rsidR="00B70A29" w:rsidRPr="00E3256B" w:rsidRDefault="00B70A29" w:rsidP="00A0192E">
      <w:proofErr w:type="spellStart"/>
      <w:r w:rsidRPr="00E3256B">
        <w:t>QuestManger</w:t>
      </w:r>
      <w:proofErr w:type="spellEnd"/>
      <w:r w:rsidRPr="00E3256B">
        <w:t>-&gt;Scripts-&gt;Experience-&gt;Customization</w:t>
      </w:r>
    </w:p>
    <w:p w:rsidR="00BD6E09" w:rsidRPr="00E3256B" w:rsidRDefault="00B70A29" w:rsidP="00A0192E">
      <w:r w:rsidRPr="00E3256B">
        <w:t xml:space="preserve">Open up the </w:t>
      </w:r>
      <w:proofErr w:type="spellStart"/>
      <w:r w:rsidRPr="00E3256B">
        <w:t>vLevelManagerCustom</w:t>
      </w:r>
      <w:proofErr w:type="spellEnd"/>
      <w:r w:rsidRPr="00E3256B">
        <w:t xml:space="preserve"> source code file and under the </w:t>
      </w:r>
      <w:proofErr w:type="spellStart"/>
      <w:r w:rsidRPr="00E3256B">
        <w:t>GetExperienceFunction</w:t>
      </w:r>
      <w:proofErr w:type="spellEnd"/>
      <w:r w:rsidRPr="00E3256B">
        <w:t xml:space="preserve"> add a new case statement in the switch block to return a new experience function, before </w:t>
      </w:r>
      <w:r w:rsidR="006806C7">
        <w:t>the he final default statement.</w:t>
      </w:r>
    </w:p>
    <w:p w:rsidR="00B70A29" w:rsidRPr="00E3256B" w:rsidRDefault="00B70A29" w:rsidP="00A0192E">
      <w:r w:rsidRPr="00E3256B">
        <w:t>For example,</w:t>
      </w:r>
    </w:p>
    <w:p w:rsidR="00B70A29" w:rsidRPr="00E3256B" w:rsidRDefault="00B70A29" w:rsidP="00A0192E">
      <w:proofErr w:type="gramStart"/>
      <w:r w:rsidRPr="00E3256B">
        <w:t>case</w:t>
      </w:r>
      <w:proofErr w:type="gramEnd"/>
      <w:r w:rsidRPr="00E3256B">
        <w:t xml:space="preserve"> </w:t>
      </w:r>
      <w:proofErr w:type="spellStart"/>
      <w:r w:rsidRPr="00E3256B">
        <w:t>ExperienceFunctionType.Custom</w:t>
      </w:r>
      <w:proofErr w:type="spellEnd"/>
      <w:r w:rsidRPr="00E3256B">
        <w:t>:</w:t>
      </w:r>
      <w:r w:rsidRPr="00E3256B">
        <w:br/>
      </w:r>
      <w:r w:rsidRPr="00E3256B">
        <w:tab/>
        <w:t xml:space="preserve">strategy = new </w:t>
      </w:r>
      <w:proofErr w:type="spellStart"/>
      <w:r w:rsidRPr="00E3256B">
        <w:t>CustomExperienceCalculator</w:t>
      </w:r>
      <w:proofErr w:type="spellEnd"/>
      <w:r w:rsidRPr="00E3256B">
        <w:t>();</w:t>
      </w:r>
      <w:r w:rsidRPr="00E3256B">
        <w:br/>
      </w:r>
      <w:r w:rsidRPr="00E3256B">
        <w:tab/>
        <w:t>break;</w:t>
      </w:r>
    </w:p>
    <w:p w:rsidR="00B70A29" w:rsidRPr="00E3256B" w:rsidRDefault="00B70A29" w:rsidP="00A0192E">
      <w:r w:rsidRPr="00E3256B">
        <w:t xml:space="preserve">This will however not compile until you add the new </w:t>
      </w:r>
      <w:proofErr w:type="spellStart"/>
      <w:r w:rsidRPr="00E3256B">
        <w:t>enum</w:t>
      </w:r>
      <w:proofErr w:type="spellEnd"/>
      <w:r w:rsidRPr="00E3256B">
        <w:t xml:space="preserve"> to the </w:t>
      </w:r>
      <w:proofErr w:type="spellStart"/>
      <w:r w:rsidRPr="00E3256B">
        <w:t>ExperienceFunctionType</w:t>
      </w:r>
      <w:proofErr w:type="spellEnd"/>
      <w:r w:rsidRPr="00E3256B">
        <w:t xml:space="preserve"> </w:t>
      </w:r>
      <w:proofErr w:type="spellStart"/>
      <w:r w:rsidRPr="00E3256B">
        <w:t>enum</w:t>
      </w:r>
      <w:proofErr w:type="spellEnd"/>
      <w:r w:rsidRPr="00E3256B">
        <w:t xml:space="preserve">. </w:t>
      </w:r>
    </w:p>
    <w:p w:rsidR="00747085" w:rsidRPr="00E3256B" w:rsidRDefault="00B70A29" w:rsidP="00A0192E">
      <w:r w:rsidRPr="00E3256B">
        <w:t xml:space="preserve">Navigate to the definition of the </w:t>
      </w:r>
      <w:proofErr w:type="spellStart"/>
      <w:r w:rsidRPr="00E3256B">
        <w:t>ExperienceFunctionType</w:t>
      </w:r>
      <w:proofErr w:type="spellEnd"/>
      <w:r w:rsidRPr="00E3256B">
        <w:t xml:space="preserve"> </w:t>
      </w:r>
      <w:proofErr w:type="spellStart"/>
      <w:r w:rsidRPr="00E3256B">
        <w:t>enum</w:t>
      </w:r>
      <w:proofErr w:type="spellEnd"/>
      <w:r w:rsidR="00747085" w:rsidRPr="00E3256B">
        <w:t xml:space="preserve"> in the </w:t>
      </w:r>
      <w:proofErr w:type="spellStart"/>
      <w:r w:rsidR="00747085" w:rsidRPr="00E3256B">
        <w:t>ExperienceFunctionTypes.cs</w:t>
      </w:r>
      <w:proofErr w:type="spellEnd"/>
      <w:r w:rsidR="00747085" w:rsidRPr="00E3256B">
        <w:t xml:space="preserve"> file; using the editor functions, or by navigating to the path below.</w:t>
      </w:r>
    </w:p>
    <w:p w:rsidR="00B70A29" w:rsidRPr="00E3256B" w:rsidRDefault="00747085" w:rsidP="00A0192E">
      <w:proofErr w:type="spellStart"/>
      <w:r w:rsidRPr="00E3256B">
        <w:t>QuestManager</w:t>
      </w:r>
      <w:proofErr w:type="spellEnd"/>
      <w:r w:rsidRPr="00E3256B">
        <w:t>-&gt;Scripts-&gt;Experience-&gt;</w:t>
      </w:r>
      <w:proofErr w:type="spellStart"/>
      <w:r w:rsidRPr="00E3256B">
        <w:t>ExperienceFunctions</w:t>
      </w:r>
      <w:proofErr w:type="spellEnd"/>
      <w:r w:rsidRPr="00E3256B">
        <w:t xml:space="preserve"> </w:t>
      </w:r>
    </w:p>
    <w:p w:rsidR="00747085" w:rsidRPr="00E3256B" w:rsidRDefault="00747085" w:rsidP="00A0192E">
      <w:r w:rsidRPr="00E3256B">
        <w:t xml:space="preserve">Add the new </w:t>
      </w:r>
      <w:proofErr w:type="spellStart"/>
      <w:r w:rsidRPr="00E3256B">
        <w:t>ExperienceFunctionType</w:t>
      </w:r>
      <w:proofErr w:type="spellEnd"/>
      <w:r w:rsidRPr="00E3256B">
        <w:t xml:space="preserve"> in the </w:t>
      </w:r>
      <w:proofErr w:type="spellStart"/>
      <w:r w:rsidRPr="00E3256B">
        <w:t>enum</w:t>
      </w:r>
      <w:proofErr w:type="spellEnd"/>
      <w:r w:rsidRPr="00E3256B">
        <w:t xml:space="preserve"> and compile the code. </w:t>
      </w:r>
    </w:p>
    <w:p w:rsidR="00747085" w:rsidRDefault="00747085" w:rsidP="00A0192E">
      <w:r w:rsidRPr="00E3256B">
        <w:t xml:space="preserve">Once compilation is successful, you will see the new experience function appear under the Experience Function parameter in the </w:t>
      </w:r>
      <w:proofErr w:type="spellStart"/>
      <w:r w:rsidRPr="00E3256B">
        <w:t>vLevelManager</w:t>
      </w:r>
      <w:proofErr w:type="spellEnd"/>
      <w:r w:rsidRPr="00E3256B">
        <w:t xml:space="preserve"> script that was added to the third person controller object.</w:t>
      </w:r>
    </w:p>
    <w:p w:rsidR="009C20CD" w:rsidRDefault="009C20CD" w:rsidP="00A0192E"/>
    <w:p w:rsidR="009C20CD" w:rsidRDefault="009C20CD" w:rsidP="00A0192E"/>
    <w:p w:rsidR="006806C7" w:rsidRDefault="006806C7" w:rsidP="00A0192E"/>
    <w:p w:rsidR="009C3318" w:rsidRDefault="009C3318" w:rsidP="00A0192E"/>
    <w:p w:rsidR="009C3318" w:rsidRDefault="009C3318" w:rsidP="00A0192E"/>
    <w:p w:rsidR="009C3318" w:rsidRDefault="009C3318" w:rsidP="00A0192E"/>
    <w:p w:rsidR="006806C7" w:rsidRDefault="006806C7" w:rsidP="00A0192E"/>
    <w:p w:rsidR="006806C7" w:rsidRDefault="006806C7" w:rsidP="00A0192E"/>
    <w:p w:rsidR="009C20CD" w:rsidRPr="00E3256B" w:rsidRDefault="009C20CD" w:rsidP="00A0192E"/>
    <w:p w:rsidR="00747085" w:rsidRPr="00E3256B" w:rsidRDefault="008F45CC" w:rsidP="004E0ECE">
      <w:pPr>
        <w:pStyle w:val="Heading2"/>
      </w:pPr>
      <w:bookmarkStart w:id="36" w:name="_Toc498663482"/>
      <w:r w:rsidRPr="00E3256B">
        <w:lastRenderedPageBreak/>
        <w:t>Adding N</w:t>
      </w:r>
      <w:r w:rsidR="002A7E26" w:rsidRPr="00E3256B">
        <w:t>ew Stats and Trends</w:t>
      </w:r>
      <w:bookmarkEnd w:id="36"/>
    </w:p>
    <w:p w:rsidR="00702A17" w:rsidRPr="00E3256B" w:rsidRDefault="00702A17" w:rsidP="00702A17">
      <w:r w:rsidRPr="00E3256B">
        <w:t xml:space="preserve">Adding new stats and trends is pretty much like adding new experience functions. But the classes are different of course and the process is a bit steeper. </w:t>
      </w:r>
    </w:p>
    <w:p w:rsidR="00702A17" w:rsidRPr="00E3256B" w:rsidRDefault="00702A17" w:rsidP="00702A17">
      <w:r w:rsidRPr="00E3256B">
        <w:t xml:space="preserve">It can be broken down to the following steps. </w:t>
      </w:r>
    </w:p>
    <w:p w:rsidR="00702A17" w:rsidRPr="00E3256B" w:rsidRDefault="00702A17" w:rsidP="002F0D3C">
      <w:pPr>
        <w:pStyle w:val="ListParagraph"/>
        <w:numPr>
          <w:ilvl w:val="0"/>
          <w:numId w:val="24"/>
        </w:numPr>
      </w:pPr>
      <w:r w:rsidRPr="00E3256B">
        <w:t xml:space="preserve">Creating a </w:t>
      </w:r>
      <w:proofErr w:type="spellStart"/>
      <w:r w:rsidRPr="00E3256B">
        <w:t>StatType</w:t>
      </w:r>
      <w:proofErr w:type="spellEnd"/>
    </w:p>
    <w:p w:rsidR="00702A17" w:rsidRPr="00E3256B" w:rsidRDefault="00702A17" w:rsidP="002F0D3C">
      <w:pPr>
        <w:pStyle w:val="ListParagraph"/>
        <w:numPr>
          <w:ilvl w:val="0"/>
          <w:numId w:val="24"/>
        </w:numPr>
      </w:pPr>
      <w:r w:rsidRPr="00E3256B">
        <w:t xml:space="preserve">Creating a </w:t>
      </w:r>
      <w:proofErr w:type="spellStart"/>
      <w:r w:rsidRPr="00E3256B">
        <w:t>StatComponent</w:t>
      </w:r>
      <w:proofErr w:type="spellEnd"/>
      <w:r w:rsidRPr="00E3256B">
        <w:t xml:space="preserve"> if you're creating a weapon stat.</w:t>
      </w:r>
    </w:p>
    <w:p w:rsidR="00702A17" w:rsidRPr="00E3256B" w:rsidRDefault="00702A17" w:rsidP="002F0D3C">
      <w:pPr>
        <w:pStyle w:val="ListParagraph"/>
        <w:numPr>
          <w:ilvl w:val="0"/>
          <w:numId w:val="24"/>
        </w:numPr>
      </w:pPr>
      <w:r w:rsidRPr="00E3256B">
        <w:t xml:space="preserve">Creating a </w:t>
      </w:r>
      <w:proofErr w:type="spellStart"/>
      <w:r w:rsidRPr="00E3256B">
        <w:t>StatTrend</w:t>
      </w:r>
      <w:proofErr w:type="spellEnd"/>
    </w:p>
    <w:p w:rsidR="00702A17" w:rsidRPr="00E3256B" w:rsidRDefault="00702A17" w:rsidP="002F0D3C">
      <w:pPr>
        <w:pStyle w:val="ListParagraph"/>
        <w:numPr>
          <w:ilvl w:val="0"/>
          <w:numId w:val="24"/>
        </w:numPr>
      </w:pPr>
      <w:r w:rsidRPr="00E3256B">
        <w:t xml:space="preserve">Creating a </w:t>
      </w:r>
      <w:proofErr w:type="spellStart"/>
      <w:r w:rsidRPr="00E3256B">
        <w:t>StatHandler</w:t>
      </w:r>
      <w:proofErr w:type="spellEnd"/>
      <w:r w:rsidRPr="00E3256B">
        <w:t xml:space="preserve"> (alternatively referred to as </w:t>
      </w:r>
      <w:proofErr w:type="spellStart"/>
      <w:r w:rsidRPr="00E3256B">
        <w:t>StatStrategy</w:t>
      </w:r>
      <w:proofErr w:type="spellEnd"/>
      <w:r w:rsidRPr="00E3256B">
        <w:t xml:space="preserve"> in the documentation)</w:t>
      </w:r>
    </w:p>
    <w:p w:rsidR="00702A17" w:rsidRPr="00E3256B" w:rsidRDefault="00702A17" w:rsidP="002F0D3C">
      <w:pPr>
        <w:pStyle w:val="ListParagraph"/>
        <w:numPr>
          <w:ilvl w:val="0"/>
          <w:numId w:val="24"/>
        </w:numPr>
      </w:pPr>
      <w:r w:rsidRPr="00E3256B">
        <w:t xml:space="preserve">Setup the </w:t>
      </w:r>
      <w:proofErr w:type="spellStart"/>
      <w:r w:rsidRPr="00E3256B">
        <w:t>StatHandler</w:t>
      </w:r>
      <w:proofErr w:type="spellEnd"/>
      <w:r w:rsidRPr="00E3256B">
        <w:t xml:space="preserve"> in the </w:t>
      </w:r>
      <w:proofErr w:type="spellStart"/>
      <w:r w:rsidR="00D97225" w:rsidRPr="00E3256B">
        <w:t>vLevelManagerCustom</w:t>
      </w:r>
      <w:proofErr w:type="spellEnd"/>
      <w:r w:rsidRPr="00E3256B">
        <w:t xml:space="preserve"> class</w:t>
      </w:r>
    </w:p>
    <w:p w:rsidR="00702A17" w:rsidRPr="00E3256B" w:rsidRDefault="00335A1B" w:rsidP="00702A17">
      <w:pPr>
        <w:pStyle w:val="Heading3"/>
      </w:pPr>
      <w:bookmarkStart w:id="37" w:name="_Toc498663483"/>
      <w:r w:rsidRPr="00E3256B">
        <w:t>Creating A StatType</w:t>
      </w:r>
      <w:bookmarkEnd w:id="37"/>
    </w:p>
    <w:p w:rsidR="00702A17" w:rsidRPr="00E3256B" w:rsidRDefault="00702A17" w:rsidP="00702A17">
      <w:r w:rsidRPr="00E3256B">
        <w:t xml:space="preserve">To create a stat type, </w:t>
      </w:r>
      <w:r w:rsidR="00CA68BB" w:rsidRPr="00E3256B">
        <w:t xml:space="preserve">open </w:t>
      </w:r>
      <w:r w:rsidRPr="00E3256B">
        <w:t xml:space="preserve">the </w:t>
      </w:r>
      <w:proofErr w:type="spellStart"/>
      <w:r w:rsidRPr="00E3256B">
        <w:t>StatType.cs</w:t>
      </w:r>
      <w:proofErr w:type="spellEnd"/>
      <w:r w:rsidRPr="00E3256B">
        <w:t xml:space="preserve"> file which contains the relevant </w:t>
      </w:r>
      <w:proofErr w:type="spellStart"/>
      <w:r w:rsidRPr="00E3256B">
        <w:t>enums</w:t>
      </w:r>
      <w:proofErr w:type="spellEnd"/>
      <w:r w:rsidR="0048087A" w:rsidRPr="00E3256B">
        <w:t xml:space="preserve"> located in path </w:t>
      </w:r>
      <w:proofErr w:type="spellStart"/>
      <w:r w:rsidRPr="00E3256B">
        <w:t>QuestManger</w:t>
      </w:r>
      <w:proofErr w:type="spellEnd"/>
      <w:r w:rsidRPr="00E3256B">
        <w:t>-&gt;Scripts-&gt;Experience-&gt;Stats</w:t>
      </w:r>
      <w:r w:rsidR="0048087A" w:rsidRPr="00E3256B">
        <w:t>.</w:t>
      </w:r>
    </w:p>
    <w:p w:rsidR="0048087A" w:rsidRPr="00E3256B" w:rsidRDefault="0048087A" w:rsidP="00702A17">
      <w:r w:rsidRPr="00E3256B">
        <w:t xml:space="preserve">Add a new entry in the relevant stat types. </w:t>
      </w:r>
    </w:p>
    <w:p w:rsidR="00DD1644" w:rsidRPr="00E3256B" w:rsidRDefault="00DD1644" w:rsidP="00DD1644">
      <w:r w:rsidRPr="00E3256B">
        <w:t xml:space="preserve">If it is a base stat on the player you're adding, add it in the </w:t>
      </w:r>
      <w:proofErr w:type="spellStart"/>
      <w:r w:rsidRPr="00E3256B">
        <w:t>BaseStatTypes</w:t>
      </w:r>
      <w:proofErr w:type="spellEnd"/>
      <w:r w:rsidRPr="00E3256B">
        <w:t xml:space="preserve"> </w:t>
      </w:r>
      <w:proofErr w:type="spellStart"/>
      <w:r w:rsidRPr="00E3256B">
        <w:t>enum</w:t>
      </w:r>
      <w:proofErr w:type="spellEnd"/>
      <w:r w:rsidRPr="00E3256B">
        <w:t>.</w:t>
      </w:r>
    </w:p>
    <w:p w:rsidR="0048087A" w:rsidRPr="00E3256B" w:rsidRDefault="0048087A" w:rsidP="00702A17">
      <w:r w:rsidRPr="00E3256B">
        <w:t xml:space="preserve">If you're adding a new stat for melee weapon, add it in the </w:t>
      </w:r>
      <w:proofErr w:type="spellStart"/>
      <w:r w:rsidRPr="00E3256B">
        <w:t>MeleeWeaponStatTypes</w:t>
      </w:r>
      <w:proofErr w:type="spellEnd"/>
      <w:r w:rsidRPr="00E3256B">
        <w:t xml:space="preserve"> </w:t>
      </w:r>
      <w:proofErr w:type="spellStart"/>
      <w:r w:rsidRPr="00E3256B">
        <w:t>enum</w:t>
      </w:r>
      <w:proofErr w:type="spellEnd"/>
      <w:r w:rsidRPr="00E3256B">
        <w:t xml:space="preserve"> and if you're adding a new stat for a shooter weapon, add it in the </w:t>
      </w:r>
      <w:proofErr w:type="spellStart"/>
      <w:r w:rsidRPr="00E3256B">
        <w:t>ShooterWeaponStatTypes</w:t>
      </w:r>
      <w:proofErr w:type="spellEnd"/>
      <w:r w:rsidRPr="00E3256B">
        <w:t xml:space="preserve"> </w:t>
      </w:r>
      <w:proofErr w:type="spellStart"/>
      <w:r w:rsidRPr="00E3256B">
        <w:t>enum</w:t>
      </w:r>
      <w:proofErr w:type="spellEnd"/>
      <w:r w:rsidRPr="00E3256B">
        <w:t>.</w:t>
      </w:r>
    </w:p>
    <w:p w:rsidR="00702A17" w:rsidRPr="00E3256B" w:rsidRDefault="00702A17" w:rsidP="00702A17">
      <w:pPr>
        <w:pStyle w:val="Heading3"/>
      </w:pPr>
      <w:bookmarkStart w:id="38" w:name="_Toc498663484"/>
      <w:r w:rsidRPr="00E3256B">
        <w:t>Creating a statcomponent</w:t>
      </w:r>
      <w:bookmarkEnd w:id="38"/>
    </w:p>
    <w:p w:rsidR="00702A17" w:rsidRPr="00E3256B" w:rsidRDefault="00702A17" w:rsidP="00702A17">
      <w:r w:rsidRPr="00E3256B">
        <w:t xml:space="preserve">A stat component is what you add to the weapons Navigate to the following path </w:t>
      </w:r>
    </w:p>
    <w:p w:rsidR="00702A17" w:rsidRPr="00E3256B" w:rsidRDefault="00702A17" w:rsidP="00702A17">
      <w:proofErr w:type="spellStart"/>
      <w:r w:rsidRPr="00E3256B">
        <w:t>QuestManager</w:t>
      </w:r>
      <w:proofErr w:type="spellEnd"/>
      <w:r w:rsidRPr="00E3256B">
        <w:t>-&gt;Scripts-&gt;Experience-&gt;Components-&gt;</w:t>
      </w:r>
      <w:proofErr w:type="spellStart"/>
      <w:r w:rsidRPr="00E3256B">
        <w:t>StatComponents</w:t>
      </w:r>
      <w:proofErr w:type="spellEnd"/>
    </w:p>
    <w:p w:rsidR="00702A17" w:rsidRPr="00E3256B" w:rsidRDefault="00E00E1E" w:rsidP="00702A17">
      <w:r w:rsidRPr="00E3256B">
        <w:t xml:space="preserve">You'll see a list of the </w:t>
      </w:r>
      <w:proofErr w:type="spellStart"/>
      <w:r w:rsidRPr="00E3256B">
        <w:t>StatC</w:t>
      </w:r>
      <w:r w:rsidR="00702A17" w:rsidRPr="00E3256B">
        <w:t>omponent</w:t>
      </w:r>
      <w:proofErr w:type="spellEnd"/>
      <w:r w:rsidR="00702A17" w:rsidRPr="00E3256B">
        <w:t xml:space="preserve"> </w:t>
      </w:r>
      <w:r w:rsidRPr="00E3256B">
        <w:t>derivative classes</w:t>
      </w:r>
      <w:r w:rsidR="00702A17" w:rsidRPr="00E3256B">
        <w:t xml:space="preserve"> used.</w:t>
      </w:r>
    </w:p>
    <w:p w:rsidR="00702A17" w:rsidRPr="00E3256B" w:rsidRDefault="00702A17" w:rsidP="00702A17">
      <w:r w:rsidRPr="00E3256B">
        <w:t xml:space="preserve">Create a new class in the namespace </w:t>
      </w:r>
      <w:proofErr w:type="spellStart"/>
      <w:r w:rsidRPr="00E3256B">
        <w:t>Invector.QuestManager.Experience</w:t>
      </w:r>
      <w:proofErr w:type="spellEnd"/>
      <w:r w:rsidRPr="00E3256B">
        <w:t xml:space="preserve"> and inherit from the </w:t>
      </w:r>
      <w:proofErr w:type="spellStart"/>
      <w:r w:rsidRPr="00E3256B">
        <w:t>StatComponent</w:t>
      </w:r>
      <w:proofErr w:type="spellEnd"/>
      <w:r w:rsidR="00E00E1E" w:rsidRPr="00E3256B">
        <w:t xml:space="preserve"> class</w:t>
      </w:r>
      <w:r w:rsidRPr="00E3256B">
        <w:t xml:space="preserve">. Add the attributes as necessary. </w:t>
      </w:r>
    </w:p>
    <w:p w:rsidR="00702A17" w:rsidRDefault="00702A17" w:rsidP="00702A17">
      <w:r w:rsidRPr="00E3256B">
        <w:t>Look at the custom inspector code that is followed by the class definition in other stat component scripts to show/hide fields on the inspector</w:t>
      </w:r>
      <w:r w:rsidR="003F0FEA" w:rsidRPr="00E3256B">
        <w:t xml:space="preserve"> GUI if necessary.</w:t>
      </w:r>
      <w:r w:rsidRPr="00E3256B">
        <w:t xml:space="preserve"> </w:t>
      </w:r>
    </w:p>
    <w:p w:rsidR="00E00E1E" w:rsidRPr="00E3256B" w:rsidRDefault="00127D0D" w:rsidP="00E00E1E">
      <w:pPr>
        <w:pStyle w:val="Heading3"/>
      </w:pPr>
      <w:bookmarkStart w:id="39" w:name="_Toc498663485"/>
      <w:r w:rsidRPr="00E3256B">
        <w:t>Creating A StatTrend</w:t>
      </w:r>
      <w:bookmarkEnd w:id="39"/>
    </w:p>
    <w:p w:rsidR="00DD1644" w:rsidRPr="00E3256B" w:rsidRDefault="00DD1644" w:rsidP="00E00E1E">
      <w:r w:rsidRPr="00E3256B">
        <w:t xml:space="preserve">Stat Trends only need to be created anew if you're adding a base stat. If you're adding a melee/shooter weapon stat, please skip this section. </w:t>
      </w:r>
    </w:p>
    <w:p w:rsidR="00E00E1E" w:rsidRPr="00E3256B" w:rsidRDefault="00E00E1E" w:rsidP="00E00E1E">
      <w:r w:rsidRPr="00E3256B">
        <w:t xml:space="preserve">A stat trend is what you'll be adding to the </w:t>
      </w:r>
      <w:proofErr w:type="spellStart"/>
      <w:r w:rsidRPr="00E3256B">
        <w:t>TrendsHolder</w:t>
      </w:r>
      <w:proofErr w:type="spellEnd"/>
      <w:r w:rsidRPr="00E3256B">
        <w:t xml:space="preserve"> </w:t>
      </w:r>
      <w:proofErr w:type="spellStart"/>
      <w:r w:rsidRPr="00E3256B">
        <w:t>gameobject</w:t>
      </w:r>
      <w:proofErr w:type="spellEnd"/>
      <w:r w:rsidRPr="00E3256B">
        <w:t xml:space="preserve"> that holds all stat trends finally used by the </w:t>
      </w:r>
      <w:proofErr w:type="spellStart"/>
      <w:r w:rsidRPr="00E3256B">
        <w:t>vLevelManager</w:t>
      </w:r>
      <w:proofErr w:type="spellEnd"/>
      <w:r w:rsidRPr="00E3256B">
        <w:t xml:space="preserve"> script assigned to the third person controller </w:t>
      </w:r>
      <w:proofErr w:type="spellStart"/>
      <w:r w:rsidRPr="00E3256B">
        <w:t>gameobject</w:t>
      </w:r>
      <w:proofErr w:type="spellEnd"/>
      <w:r w:rsidRPr="00E3256B">
        <w:t>.</w:t>
      </w:r>
    </w:p>
    <w:p w:rsidR="00E00E1E" w:rsidRPr="00E3256B" w:rsidRDefault="00E00E1E" w:rsidP="00DD1644">
      <w:pPr>
        <w:tabs>
          <w:tab w:val="left" w:pos="6330"/>
        </w:tabs>
      </w:pPr>
      <w:r w:rsidRPr="00E3256B">
        <w:t xml:space="preserve">Navigate to the following path </w:t>
      </w:r>
      <w:r w:rsidR="00DD1644" w:rsidRPr="00E3256B">
        <w:tab/>
      </w:r>
    </w:p>
    <w:p w:rsidR="00E00E1E" w:rsidRPr="00E3256B" w:rsidRDefault="00E00E1E" w:rsidP="00DD1644">
      <w:pPr>
        <w:tabs>
          <w:tab w:val="left" w:pos="6330"/>
        </w:tabs>
      </w:pPr>
      <w:proofErr w:type="spellStart"/>
      <w:r w:rsidRPr="00E3256B">
        <w:lastRenderedPageBreak/>
        <w:t>QuestManager</w:t>
      </w:r>
      <w:proofErr w:type="spellEnd"/>
      <w:r w:rsidRPr="00E3256B">
        <w:t>-&gt;Scripts-&gt;Experience-&gt;Components-&gt;</w:t>
      </w:r>
      <w:proofErr w:type="spellStart"/>
      <w:r w:rsidRPr="00E3256B">
        <w:t>StatTrends</w:t>
      </w:r>
      <w:proofErr w:type="spellEnd"/>
      <w:r w:rsidR="00DD1644" w:rsidRPr="00E3256B">
        <w:tab/>
      </w:r>
    </w:p>
    <w:p w:rsidR="00E00E1E" w:rsidRPr="00E3256B" w:rsidRDefault="00E00E1E" w:rsidP="00E00E1E">
      <w:r w:rsidRPr="00E3256B">
        <w:t xml:space="preserve">You'll see a list of the </w:t>
      </w:r>
      <w:proofErr w:type="spellStart"/>
      <w:r w:rsidRPr="00E3256B">
        <w:t>StatTrend</w:t>
      </w:r>
      <w:proofErr w:type="spellEnd"/>
      <w:r w:rsidRPr="00E3256B">
        <w:t xml:space="preserve"> derivate classes used. </w:t>
      </w:r>
    </w:p>
    <w:p w:rsidR="00E00E1E" w:rsidRPr="00E3256B" w:rsidRDefault="00E00E1E" w:rsidP="00E00E1E">
      <w:r w:rsidRPr="00E3256B">
        <w:t xml:space="preserve">Create a new class in the namespace </w:t>
      </w:r>
      <w:proofErr w:type="spellStart"/>
      <w:r w:rsidRPr="00E3256B">
        <w:t>Invector.QuestManager.Experience</w:t>
      </w:r>
      <w:proofErr w:type="spellEnd"/>
      <w:r w:rsidRPr="00E3256B">
        <w:t xml:space="preserve"> and inherit from the </w:t>
      </w:r>
      <w:proofErr w:type="spellStart"/>
      <w:r w:rsidRPr="00E3256B">
        <w:t>StatTrend</w:t>
      </w:r>
      <w:proofErr w:type="spellEnd"/>
      <w:r w:rsidRPr="00E3256B">
        <w:t xml:space="preserve"> class. </w:t>
      </w:r>
    </w:p>
    <w:p w:rsidR="00E00E1E" w:rsidRPr="00E3256B" w:rsidRDefault="00E00E1E" w:rsidP="00E00E1E">
      <w:r w:rsidRPr="00E3256B">
        <w:t xml:space="preserve">Add a new Awake method </w:t>
      </w:r>
      <w:r w:rsidR="00CE77DA" w:rsidRPr="00E3256B">
        <w:t xml:space="preserve">(use same method signature from other classes) </w:t>
      </w:r>
      <w:r w:rsidRPr="00E3256B">
        <w:t xml:space="preserve">to the trend class and populate new type parameter </w:t>
      </w:r>
      <w:r w:rsidR="00222836" w:rsidRPr="00E3256B">
        <w:t xml:space="preserve">in it. Refer to the other stat trends to get an idea. </w:t>
      </w:r>
    </w:p>
    <w:p w:rsidR="00222836" w:rsidRPr="00E3256B" w:rsidRDefault="00222836" w:rsidP="00E00E1E">
      <w:r w:rsidRPr="00E3256B">
        <w:t>Look at the custom inspector code that is followed by the stat trend class definition in other stat trend scripts to show/hide fields on the inspector GUI if necessary.</w:t>
      </w:r>
    </w:p>
    <w:p w:rsidR="00702A17" w:rsidRPr="00E3256B" w:rsidRDefault="00867AC1" w:rsidP="001A6D48">
      <w:pPr>
        <w:pStyle w:val="Heading3"/>
      </w:pPr>
      <w:bookmarkStart w:id="40" w:name="_Toc498663486"/>
      <w:r w:rsidRPr="00E3256B">
        <w:t>Creating a StatHandler/StatStrategy</w:t>
      </w:r>
      <w:bookmarkEnd w:id="40"/>
    </w:p>
    <w:p w:rsidR="001A6D48" w:rsidRPr="00E3256B" w:rsidRDefault="001A6D48" w:rsidP="001A6D48">
      <w:r w:rsidRPr="00E3256B">
        <w:t xml:space="preserve">A stat strategy is the class that implements the logic of applying a stat to a weapon or the player. </w:t>
      </w:r>
    </w:p>
    <w:p w:rsidR="001A6D48" w:rsidRPr="00E3256B" w:rsidRDefault="001A6D48" w:rsidP="001A6D48">
      <w:r w:rsidRPr="00E3256B">
        <w:t xml:space="preserve">All stat strategies are found in the following source folder. </w:t>
      </w:r>
    </w:p>
    <w:p w:rsidR="001A6D48" w:rsidRPr="00E3256B" w:rsidRDefault="001A6D48" w:rsidP="001A6D48">
      <w:r w:rsidRPr="00E3256B">
        <w:t>QuestManager-&gt;Scripts-&gt;Experience-&gt;</w:t>
      </w:r>
      <w:r w:rsidR="00E10379" w:rsidRPr="00E3256B">
        <w:t>Strategies-&gt;StatHandlers-&gt;Classes</w:t>
      </w:r>
    </w:p>
    <w:p w:rsidR="00E10379" w:rsidRPr="00E3256B" w:rsidRDefault="00E10379" w:rsidP="001A6D48">
      <w:r w:rsidRPr="00E3256B">
        <w:t xml:space="preserve">All stat strategies inherit from the </w:t>
      </w:r>
      <w:proofErr w:type="spellStart"/>
      <w:r w:rsidRPr="00E3256B">
        <w:t>StatStrategyBase</w:t>
      </w:r>
      <w:proofErr w:type="spellEnd"/>
      <w:r w:rsidRPr="00E3256B">
        <w:t xml:space="preserve"> class and implement the </w:t>
      </w:r>
      <w:proofErr w:type="spellStart"/>
      <w:r w:rsidRPr="00E3256B">
        <w:t>IStatStrategy</w:t>
      </w:r>
      <w:proofErr w:type="spellEnd"/>
      <w:r w:rsidRPr="00E3256B">
        <w:t xml:space="preserve"> interface. </w:t>
      </w:r>
    </w:p>
    <w:p w:rsidR="00DD1644" w:rsidRPr="00E3256B" w:rsidRDefault="00DD1644" w:rsidP="001A6D48"/>
    <w:p w:rsidR="00E10379" w:rsidRPr="00E3256B" w:rsidRDefault="00E10379" w:rsidP="001A6D48">
      <w:r w:rsidRPr="00E3256B">
        <w:t xml:space="preserve">Your new class needs to do this too and should belong to the namespace </w:t>
      </w:r>
      <w:proofErr w:type="spellStart"/>
      <w:r w:rsidRPr="00E3256B">
        <w:t>Invector.QuestManager.Experience</w:t>
      </w:r>
      <w:proofErr w:type="spellEnd"/>
      <w:r w:rsidRPr="00E3256B">
        <w:t xml:space="preserve"> </w:t>
      </w:r>
    </w:p>
    <w:p w:rsidR="00E10379" w:rsidRPr="00E3256B" w:rsidRDefault="00D3025A" w:rsidP="001A6D48">
      <w:r w:rsidRPr="00E3256B">
        <w:t>For base stats</w:t>
      </w:r>
      <w:r w:rsidR="00301461" w:rsidRPr="00E3256B">
        <w:t>, t</w:t>
      </w:r>
      <w:r w:rsidR="00D45D17" w:rsidRPr="00E3256B">
        <w:t>ake a look at the other classes and implement the methods below</w:t>
      </w:r>
    </w:p>
    <w:p w:rsidR="00D45D17" w:rsidRPr="00E3256B" w:rsidRDefault="00D45D17" w:rsidP="002F0D3C">
      <w:pPr>
        <w:pStyle w:val="ListParagraph"/>
        <w:numPr>
          <w:ilvl w:val="0"/>
          <w:numId w:val="25"/>
        </w:numPr>
      </w:pPr>
      <w:proofErr w:type="spellStart"/>
      <w:r w:rsidRPr="00E3256B">
        <w:t>CalculateStat</w:t>
      </w:r>
      <w:proofErr w:type="spellEnd"/>
      <w:r w:rsidRPr="00E3256B">
        <w:t xml:space="preserve"> - </w:t>
      </w:r>
      <w:proofErr w:type="gramStart"/>
      <w:r w:rsidRPr="00E3256B">
        <w:t>The calculate</w:t>
      </w:r>
      <w:proofErr w:type="gramEnd"/>
      <w:r w:rsidRPr="00E3256B">
        <w:t xml:space="preserve"> stat method doesn't need to be implemented in almost all </w:t>
      </w:r>
      <w:proofErr w:type="spellStart"/>
      <w:r w:rsidRPr="00E3256B">
        <w:t>cases.It</w:t>
      </w:r>
      <w:proofErr w:type="spellEnd"/>
      <w:r w:rsidRPr="00E3256B">
        <w:t xml:space="preserve"> needs to be </w:t>
      </w:r>
      <w:proofErr w:type="spellStart"/>
      <w:r w:rsidRPr="00E3256B">
        <w:t>overriden</w:t>
      </w:r>
      <w:proofErr w:type="spellEnd"/>
      <w:r w:rsidRPr="00E3256B">
        <w:t xml:space="preserve"> and implemented only for special cases. Look at </w:t>
      </w:r>
      <w:proofErr w:type="spellStart"/>
      <w:r w:rsidRPr="00E3256B">
        <w:t>AnimatorParameterStrategy</w:t>
      </w:r>
      <w:proofErr w:type="spellEnd"/>
      <w:r w:rsidRPr="00E3256B">
        <w:t xml:space="preserve"> where the stat calculation happens only on level up and the increment doesn't get applied if the animator parameter is non-numeric. </w:t>
      </w:r>
    </w:p>
    <w:p w:rsidR="00D45D17" w:rsidRPr="00E3256B" w:rsidRDefault="00D45D17" w:rsidP="002F0D3C">
      <w:pPr>
        <w:pStyle w:val="ListParagraph"/>
        <w:numPr>
          <w:ilvl w:val="0"/>
          <w:numId w:val="25"/>
        </w:numPr>
      </w:pPr>
      <w:proofErr w:type="spellStart"/>
      <w:r w:rsidRPr="00E3256B">
        <w:t>ApplyStat</w:t>
      </w:r>
      <w:proofErr w:type="spellEnd"/>
      <w:r w:rsidRPr="00E3256B">
        <w:t xml:space="preserve"> - The logic of applying the stat to the player or the weapon is carried out here.</w:t>
      </w:r>
    </w:p>
    <w:p w:rsidR="006A0672" w:rsidRPr="00E3256B" w:rsidRDefault="006A0672" w:rsidP="002F0D3C">
      <w:pPr>
        <w:pStyle w:val="ListParagraph"/>
        <w:numPr>
          <w:ilvl w:val="0"/>
          <w:numId w:val="25"/>
        </w:numPr>
      </w:pPr>
      <w:r w:rsidRPr="00E3256B">
        <w:t>Initialize -There are two overloads to this method. One returns a List&lt;</w:t>
      </w:r>
      <w:proofErr w:type="spellStart"/>
      <w:r w:rsidRPr="00E3256B">
        <w:t>StatComponent</w:t>
      </w:r>
      <w:proofErr w:type="spellEnd"/>
      <w:r w:rsidRPr="00E3256B">
        <w:t xml:space="preserve">&gt; structure while the other returns a single </w:t>
      </w:r>
      <w:proofErr w:type="spellStart"/>
      <w:r w:rsidRPr="00E3256B">
        <w:t>StatComponent</w:t>
      </w:r>
      <w:proofErr w:type="spellEnd"/>
      <w:r w:rsidRPr="00E3256B">
        <w:t xml:space="preserve"> object. Please refer to the other strategies to correctly implement this. </w:t>
      </w:r>
    </w:p>
    <w:p w:rsidR="00D3025A" w:rsidRPr="00E3256B" w:rsidRDefault="00D3025A" w:rsidP="00D3025A">
      <w:r w:rsidRPr="00E3256B">
        <w:t>For melee/shooter weapon stats, you'll need modify the existing code in the classes</w:t>
      </w:r>
    </w:p>
    <w:p w:rsidR="00DD1644" w:rsidRPr="00E3256B" w:rsidRDefault="00D3025A" w:rsidP="002F0D3C">
      <w:pPr>
        <w:pStyle w:val="ListParagraph"/>
        <w:numPr>
          <w:ilvl w:val="0"/>
          <w:numId w:val="26"/>
        </w:numPr>
      </w:pPr>
      <w:proofErr w:type="spellStart"/>
      <w:r w:rsidRPr="00E3256B">
        <w:t>MeleeWeaponDamageStrategy</w:t>
      </w:r>
      <w:proofErr w:type="spellEnd"/>
    </w:p>
    <w:p w:rsidR="00DD1644" w:rsidRPr="00E3256B" w:rsidRDefault="00DD1644" w:rsidP="002F0D3C">
      <w:pPr>
        <w:pStyle w:val="ListParagraph"/>
        <w:numPr>
          <w:ilvl w:val="0"/>
          <w:numId w:val="26"/>
        </w:numPr>
      </w:pPr>
      <w:proofErr w:type="spellStart"/>
      <w:r w:rsidRPr="00E3256B">
        <w:t>ShooterWepaonDamageStrategy</w:t>
      </w:r>
      <w:proofErr w:type="spellEnd"/>
    </w:p>
    <w:p w:rsidR="008C6757" w:rsidRPr="00E3256B" w:rsidRDefault="0027111B" w:rsidP="0027111B">
      <w:r w:rsidRPr="00E3256B">
        <w:t xml:space="preserve">The </w:t>
      </w:r>
      <w:proofErr w:type="spellStart"/>
      <w:r w:rsidRPr="00E3256B">
        <w:t>ApplyStat</w:t>
      </w:r>
      <w:proofErr w:type="spellEnd"/>
      <w:r w:rsidRPr="00E3256B">
        <w:t xml:space="preserve"> and Initialize methods will need to be modified.</w:t>
      </w:r>
    </w:p>
    <w:p w:rsidR="008C6757" w:rsidRPr="00E3256B" w:rsidRDefault="008C6757" w:rsidP="0027111B">
      <w:r w:rsidRPr="00E3256B">
        <w:t xml:space="preserve"> Take a look at </w:t>
      </w:r>
      <w:r w:rsidR="0027111B" w:rsidRPr="00E3256B">
        <w:t xml:space="preserve">the </w:t>
      </w:r>
      <w:proofErr w:type="spellStart"/>
      <w:r w:rsidR="0027111B" w:rsidRPr="00E3256B">
        <w:t>ShooterWeaponDamageStrat</w:t>
      </w:r>
      <w:r w:rsidRPr="00E3256B">
        <w:t>egy</w:t>
      </w:r>
      <w:proofErr w:type="spellEnd"/>
      <w:r w:rsidRPr="00E3256B">
        <w:t xml:space="preserve"> class's methods to easily understand how the new stat types can be implemented. </w:t>
      </w:r>
    </w:p>
    <w:p w:rsidR="00246F34" w:rsidRPr="00E3256B" w:rsidRDefault="008C6757" w:rsidP="0027111B">
      <w:r w:rsidRPr="00E3256B">
        <w:lastRenderedPageBreak/>
        <w:t xml:space="preserve">Once the code is modified appropriately </w:t>
      </w:r>
      <w:r w:rsidR="00246F34" w:rsidRPr="00E3256B">
        <w:t>and compiled, the new stats</w:t>
      </w:r>
      <w:r w:rsidRPr="00E3256B">
        <w:t xml:space="preserve"> will be invoked if </w:t>
      </w:r>
      <w:r w:rsidR="00246F34" w:rsidRPr="00E3256B">
        <w:t xml:space="preserve">the trends are set and </w:t>
      </w:r>
      <w:r w:rsidRPr="00E3256B">
        <w:t xml:space="preserve">all steps in "Setting </w:t>
      </w:r>
      <w:r w:rsidR="00246F34" w:rsidRPr="00E3256B">
        <w:t>up</w:t>
      </w:r>
      <w:r w:rsidRPr="00E3256B">
        <w:t xml:space="preserve"> Melee/Shooter Weapon</w:t>
      </w:r>
      <w:r w:rsidR="00246F34" w:rsidRPr="00E3256B">
        <w:t xml:space="preserve"> Damage</w:t>
      </w:r>
      <w:r w:rsidRPr="00E3256B">
        <w:t xml:space="preserve"> Stats"</w:t>
      </w:r>
      <w:r w:rsidR="00246F34" w:rsidRPr="00E3256B">
        <w:t xml:space="preserve"> are followed. </w:t>
      </w:r>
    </w:p>
    <w:p w:rsidR="006A0672" w:rsidRPr="00E3256B" w:rsidRDefault="00E63E5A" w:rsidP="00E63E5A">
      <w:pPr>
        <w:pStyle w:val="Heading3"/>
      </w:pPr>
      <w:bookmarkStart w:id="41" w:name="_Toc498663487"/>
      <w:r w:rsidRPr="00E3256B">
        <w:t xml:space="preserve">Setup the stat handler / stat strategy in </w:t>
      </w:r>
      <w:r w:rsidR="00FB609D" w:rsidRPr="00E3256B">
        <w:t>VLevelManagerCustom</w:t>
      </w:r>
      <w:r w:rsidRPr="00E3256B">
        <w:t xml:space="preserve"> </w:t>
      </w:r>
      <w:r w:rsidR="00FB609D" w:rsidRPr="00E3256B">
        <w:t>Class</w:t>
      </w:r>
      <w:bookmarkEnd w:id="41"/>
    </w:p>
    <w:p w:rsidR="00E63E5A" w:rsidRPr="00E3256B" w:rsidRDefault="006E5439" w:rsidP="00E63E5A">
      <w:r w:rsidRPr="00E3256B">
        <w:t xml:space="preserve">Once the Stat Strategy class has been created and compiled successfully, you need to add it to the method that derives the strategies. </w:t>
      </w:r>
    </w:p>
    <w:p w:rsidR="00301461" w:rsidRPr="00E3256B" w:rsidRDefault="00BD53E8" w:rsidP="00E63E5A">
      <w:r w:rsidRPr="00E3256B">
        <w:t>This applies only for Base Stat Types.</w:t>
      </w:r>
    </w:p>
    <w:p w:rsidR="00301461" w:rsidRPr="00E3256B" w:rsidRDefault="00301461" w:rsidP="00301461">
      <w:pPr>
        <w:pStyle w:val="Heading4"/>
      </w:pPr>
      <w:r w:rsidRPr="00E3256B">
        <w:t>Base Stat types</w:t>
      </w:r>
    </w:p>
    <w:p w:rsidR="006E5439" w:rsidRPr="00E3256B" w:rsidRDefault="006E5439" w:rsidP="00E63E5A">
      <w:r w:rsidRPr="00E3256B">
        <w:t xml:space="preserve">Navigate to the path below and open the </w:t>
      </w:r>
      <w:proofErr w:type="spellStart"/>
      <w:r w:rsidRPr="00E3256B">
        <w:t>vLevelManagerCustom.cs</w:t>
      </w:r>
      <w:proofErr w:type="spellEnd"/>
      <w:r w:rsidRPr="00E3256B">
        <w:t xml:space="preserve"> file. </w:t>
      </w:r>
    </w:p>
    <w:p w:rsidR="006E5439" w:rsidRPr="00E3256B" w:rsidRDefault="006E5439" w:rsidP="006E5439">
      <w:proofErr w:type="spellStart"/>
      <w:r w:rsidRPr="00E3256B">
        <w:t>QuestManger</w:t>
      </w:r>
      <w:proofErr w:type="spellEnd"/>
      <w:r w:rsidRPr="00E3256B">
        <w:t>-&gt;Scripts-&gt;Experience-&gt;Customization</w:t>
      </w:r>
    </w:p>
    <w:p w:rsidR="00301461" w:rsidRPr="00E3256B" w:rsidRDefault="00301461" w:rsidP="00E63E5A">
      <w:r w:rsidRPr="00E3256B">
        <w:t xml:space="preserve">Add a new case statement just before the default statement in the switch block of the </w:t>
      </w:r>
      <w:proofErr w:type="spellStart"/>
      <w:r w:rsidRPr="00E3256B">
        <w:t>GetstatHandler</w:t>
      </w:r>
      <w:proofErr w:type="spellEnd"/>
      <w:r w:rsidRPr="00E3256B">
        <w:t xml:space="preserve"> method for your new stat and initialize it to the strategy variable. </w:t>
      </w:r>
    </w:p>
    <w:p w:rsidR="006E5439" w:rsidRPr="00E3256B" w:rsidRDefault="00301461" w:rsidP="00E63E5A">
      <w:r w:rsidRPr="00E3256B">
        <w:t xml:space="preserve">For example </w:t>
      </w:r>
    </w:p>
    <w:p w:rsidR="00D3025A" w:rsidRPr="00E3256B" w:rsidRDefault="00301461" w:rsidP="00D3025A">
      <w:proofErr w:type="gramStart"/>
      <w:r w:rsidRPr="00E3256B">
        <w:t>case</w:t>
      </w:r>
      <w:proofErr w:type="gramEnd"/>
      <w:r w:rsidRPr="00E3256B">
        <w:t xml:space="preserve"> </w:t>
      </w:r>
      <w:proofErr w:type="spellStart"/>
      <w:r w:rsidRPr="00E3256B">
        <w:t>BaseStatTypes.Custom</w:t>
      </w:r>
      <w:proofErr w:type="spellEnd"/>
      <w:r w:rsidRPr="00E3256B">
        <w:t>:</w:t>
      </w:r>
      <w:r w:rsidRPr="00E3256B">
        <w:br/>
      </w:r>
      <w:r w:rsidRPr="00E3256B">
        <w:tab/>
        <w:t xml:space="preserve">strategy = new </w:t>
      </w:r>
      <w:proofErr w:type="spellStart"/>
      <w:r w:rsidRPr="00E3256B">
        <w:t>CustomStatStrategy</w:t>
      </w:r>
      <w:proofErr w:type="spellEnd"/>
      <w:r w:rsidRPr="00E3256B">
        <w:t>();</w:t>
      </w:r>
      <w:r w:rsidRPr="00E3256B">
        <w:br/>
        <w:t>break;</w:t>
      </w:r>
    </w:p>
    <w:p w:rsidR="002A1CDD" w:rsidRPr="00E3256B" w:rsidRDefault="008F45CC" w:rsidP="002A1CDD">
      <w:pPr>
        <w:pStyle w:val="Heading2"/>
      </w:pPr>
      <w:bookmarkStart w:id="42" w:name="_Toc498663488"/>
      <w:r w:rsidRPr="00E3256B">
        <w:t>Saving New T</w:t>
      </w:r>
      <w:r w:rsidR="00054FD0" w:rsidRPr="00E3256B">
        <w:t>ypes of MonoBehaviors</w:t>
      </w:r>
      <w:bookmarkEnd w:id="42"/>
    </w:p>
    <w:p w:rsidR="0071097B" w:rsidRPr="00E3256B" w:rsidRDefault="0071097B" w:rsidP="00EE1060">
      <w:r w:rsidRPr="00E3256B">
        <w:t xml:space="preserve">To be able to save new types of </w:t>
      </w:r>
      <w:proofErr w:type="spellStart"/>
      <w:r w:rsidRPr="00E3256B">
        <w:t>monobehaviors</w:t>
      </w:r>
      <w:proofErr w:type="spellEnd"/>
      <w:r w:rsidRPr="00E3256B">
        <w:t xml:space="preserve"> you need to have a moderate level of scripting knowledge on C#. Although it's a steep curve, the process once understood is easy and the documentation provides a very high level overview of what needs to be done. I leave it up to you to understand the code in the examples given to utilize in defining your own save strategies. </w:t>
      </w:r>
    </w:p>
    <w:p w:rsidR="007D6552" w:rsidRPr="00E3256B" w:rsidRDefault="007D6552" w:rsidP="00EE1060">
      <w:r w:rsidRPr="00E3256B">
        <w:t xml:space="preserve">To save different </w:t>
      </w:r>
      <w:proofErr w:type="spellStart"/>
      <w:r w:rsidRPr="00E3256B">
        <w:t>MonoBehavior</w:t>
      </w:r>
      <w:proofErr w:type="spellEnd"/>
      <w:r w:rsidRPr="00E3256B">
        <w:t xml:space="preserve"> classes within game objects apart from what's already supported, you need to write some extensive custom code. </w:t>
      </w:r>
    </w:p>
    <w:p w:rsidR="007D6552" w:rsidRPr="00E3256B" w:rsidRDefault="007D6552" w:rsidP="00EE1060">
      <w:r w:rsidRPr="00E3256B">
        <w:t xml:space="preserve">You do this in a couple of steps that are listed below. </w:t>
      </w:r>
    </w:p>
    <w:p w:rsidR="007D6552" w:rsidRPr="00E3256B" w:rsidRDefault="007D6552" w:rsidP="002F0D3C">
      <w:pPr>
        <w:pStyle w:val="ListParagraph"/>
        <w:numPr>
          <w:ilvl w:val="0"/>
          <w:numId w:val="27"/>
        </w:numPr>
      </w:pPr>
      <w:r w:rsidRPr="00E3256B">
        <w:t xml:space="preserve">Create a new </w:t>
      </w:r>
      <w:proofErr w:type="spellStart"/>
      <w:r w:rsidRPr="00E3256B">
        <w:t>SerializedContent</w:t>
      </w:r>
      <w:proofErr w:type="spellEnd"/>
      <w:r w:rsidRPr="00E3256B">
        <w:t xml:space="preserve"> class</w:t>
      </w:r>
    </w:p>
    <w:p w:rsidR="007D6552" w:rsidRPr="00E3256B" w:rsidRDefault="007D6552" w:rsidP="002F0D3C">
      <w:pPr>
        <w:pStyle w:val="ListParagraph"/>
        <w:numPr>
          <w:ilvl w:val="0"/>
          <w:numId w:val="27"/>
        </w:numPr>
      </w:pPr>
      <w:r w:rsidRPr="00E3256B">
        <w:t xml:space="preserve">Create a new </w:t>
      </w:r>
      <w:proofErr w:type="spellStart"/>
      <w:r w:rsidRPr="00E3256B">
        <w:t>SerializationStrategy</w:t>
      </w:r>
      <w:proofErr w:type="spellEnd"/>
      <w:r w:rsidRPr="00E3256B">
        <w:t xml:space="preserve"> class</w:t>
      </w:r>
    </w:p>
    <w:p w:rsidR="00E8792B" w:rsidRPr="00E3256B" w:rsidRDefault="00E8792B" w:rsidP="002F0D3C">
      <w:pPr>
        <w:pStyle w:val="ListParagraph"/>
        <w:numPr>
          <w:ilvl w:val="0"/>
          <w:numId w:val="27"/>
        </w:numPr>
      </w:pPr>
      <w:r w:rsidRPr="00E3256B">
        <w:t xml:space="preserve">Update </w:t>
      </w:r>
      <w:proofErr w:type="spellStart"/>
      <w:r w:rsidRPr="00E3256B">
        <w:t>SerializationStrategies</w:t>
      </w:r>
      <w:proofErr w:type="spellEnd"/>
      <w:r w:rsidRPr="00E3256B">
        <w:t xml:space="preserve"> </w:t>
      </w:r>
      <w:proofErr w:type="spellStart"/>
      <w:r w:rsidRPr="00E3256B">
        <w:t>enum</w:t>
      </w:r>
      <w:proofErr w:type="spellEnd"/>
    </w:p>
    <w:p w:rsidR="007D6552" w:rsidRPr="00E3256B" w:rsidRDefault="007D6552" w:rsidP="002F0D3C">
      <w:pPr>
        <w:pStyle w:val="ListParagraph"/>
        <w:numPr>
          <w:ilvl w:val="0"/>
          <w:numId w:val="27"/>
        </w:numPr>
      </w:pPr>
      <w:r w:rsidRPr="00E3256B">
        <w:t xml:space="preserve">Update the </w:t>
      </w:r>
      <w:proofErr w:type="spellStart"/>
      <w:r w:rsidRPr="00E3256B">
        <w:t>MnonoBehaviourSerializationStrategyCustom.cs</w:t>
      </w:r>
      <w:proofErr w:type="spellEnd"/>
      <w:r w:rsidRPr="00E3256B">
        <w:t xml:space="preserve"> source file</w:t>
      </w:r>
    </w:p>
    <w:p w:rsidR="007D6552" w:rsidRPr="00E3256B" w:rsidRDefault="007D6552" w:rsidP="002F0D3C">
      <w:pPr>
        <w:pStyle w:val="ListParagraph"/>
        <w:numPr>
          <w:ilvl w:val="0"/>
          <w:numId w:val="27"/>
        </w:numPr>
      </w:pPr>
      <w:r w:rsidRPr="00E3256B">
        <w:t xml:space="preserve">Update the </w:t>
      </w:r>
      <w:proofErr w:type="spellStart"/>
      <w:r w:rsidRPr="00E3256B">
        <w:t>SerializerCustom.cs</w:t>
      </w:r>
      <w:proofErr w:type="spellEnd"/>
      <w:r w:rsidRPr="00E3256B">
        <w:t xml:space="preserve"> source file </w:t>
      </w:r>
    </w:p>
    <w:p w:rsidR="002A1CDD" w:rsidRPr="00E3256B" w:rsidRDefault="002A1CDD" w:rsidP="00105993">
      <w:pPr>
        <w:tabs>
          <w:tab w:val="center" w:pos="4680"/>
        </w:tabs>
      </w:pPr>
      <w:r w:rsidRPr="00E3256B">
        <w:t>All source files can be found under the path</w:t>
      </w:r>
      <w:r w:rsidR="00105993" w:rsidRPr="00E3256B">
        <w:tab/>
      </w:r>
    </w:p>
    <w:p w:rsidR="002A1CDD" w:rsidRPr="00E3256B" w:rsidRDefault="002A1CDD" w:rsidP="002A1CDD">
      <w:proofErr w:type="spellStart"/>
      <w:r w:rsidRPr="00E3256B">
        <w:t>QuestManager</w:t>
      </w:r>
      <w:proofErr w:type="spellEnd"/>
      <w:r w:rsidRPr="00E3256B">
        <w:t>-&gt;Scripts-&gt;Persistence-&gt;Serialization</w:t>
      </w:r>
    </w:p>
    <w:p w:rsidR="002A1CDD" w:rsidRPr="00E3256B" w:rsidRDefault="002A1CDD" w:rsidP="002A1CDD">
      <w:r w:rsidRPr="00E3256B">
        <w:t xml:space="preserve">Please make sure that the properties that are going to be saved are primitives or are objects supported by Unity </w:t>
      </w:r>
      <w:proofErr w:type="spellStart"/>
      <w:r w:rsidRPr="00E3256B">
        <w:t>Serializer</w:t>
      </w:r>
      <w:proofErr w:type="spellEnd"/>
      <w:r w:rsidRPr="00E3256B">
        <w:t xml:space="preserve">. </w:t>
      </w:r>
    </w:p>
    <w:p w:rsidR="002A1CDD" w:rsidRPr="00E3256B" w:rsidRDefault="002A1CDD" w:rsidP="002A1CDD">
      <w:r w:rsidRPr="00E3256B">
        <w:lastRenderedPageBreak/>
        <w:t xml:space="preserve">For example, Transform cannot be serialized by the Unity </w:t>
      </w:r>
      <w:proofErr w:type="spellStart"/>
      <w:r w:rsidRPr="00E3256B">
        <w:t>Serializer</w:t>
      </w:r>
      <w:proofErr w:type="spellEnd"/>
      <w:r w:rsidRPr="00E3256B">
        <w:t xml:space="preserve">, therefore, the properties of a transform you need to save, need to be stated. These are already handled in the </w:t>
      </w:r>
      <w:proofErr w:type="spellStart"/>
      <w:r w:rsidRPr="00E3256B">
        <w:t>SerializedContent</w:t>
      </w:r>
      <w:proofErr w:type="spellEnd"/>
      <w:r w:rsidRPr="00E3256B">
        <w:t xml:space="preserve"> class.</w:t>
      </w:r>
    </w:p>
    <w:p w:rsidR="007D6552" w:rsidRPr="00E3256B" w:rsidRDefault="008F45CC" w:rsidP="007D6552">
      <w:pPr>
        <w:pStyle w:val="Heading3"/>
      </w:pPr>
      <w:bookmarkStart w:id="43" w:name="_Toc498663489"/>
      <w:r w:rsidRPr="00E3256B">
        <w:t>Create a N</w:t>
      </w:r>
      <w:r w:rsidR="000450B1" w:rsidRPr="00E3256B">
        <w:t>ew SerializedContent class</w:t>
      </w:r>
      <w:bookmarkEnd w:id="43"/>
    </w:p>
    <w:p w:rsidR="002A1CDD" w:rsidRPr="00E3256B" w:rsidRDefault="002A1CDD" w:rsidP="002A1CDD">
      <w:r w:rsidRPr="00E3256B">
        <w:t xml:space="preserve">Navigate to the </w:t>
      </w:r>
      <w:proofErr w:type="spellStart"/>
      <w:r w:rsidRPr="00E3256B">
        <w:t>SerializedContentClass</w:t>
      </w:r>
      <w:proofErr w:type="spellEnd"/>
      <w:r w:rsidRPr="00E3256B">
        <w:t xml:space="preserve"> folder and open the </w:t>
      </w:r>
      <w:proofErr w:type="spellStart"/>
      <w:r w:rsidRPr="00E3256B">
        <w:t>SerializedContentClasses.cs</w:t>
      </w:r>
      <w:proofErr w:type="spellEnd"/>
      <w:r w:rsidRPr="00E3256B">
        <w:t xml:space="preserve"> file. </w:t>
      </w:r>
    </w:p>
    <w:p w:rsidR="00BD7376" w:rsidRPr="00E3256B" w:rsidRDefault="002A1CDD" w:rsidP="002A1CDD">
      <w:r w:rsidRPr="00E3256B">
        <w:t xml:space="preserve">Add a new class that </w:t>
      </w:r>
      <w:r w:rsidR="00BD7376" w:rsidRPr="00E3256B">
        <w:t>inherits</w:t>
      </w:r>
      <w:r w:rsidRPr="00E3256B">
        <w:t xml:space="preserve"> from the </w:t>
      </w:r>
      <w:proofErr w:type="spellStart"/>
      <w:r w:rsidRPr="00E3256B">
        <w:t>SerializedContent</w:t>
      </w:r>
      <w:proofErr w:type="spellEnd"/>
      <w:r w:rsidRPr="00E3256B">
        <w:t xml:space="preserve"> class containing the new pr</w:t>
      </w:r>
      <w:r w:rsidR="00BD7376" w:rsidRPr="00E3256B">
        <w:t xml:space="preserve">operties that need to be saved. </w:t>
      </w:r>
    </w:p>
    <w:p w:rsidR="00BD7376" w:rsidRPr="00E3256B" w:rsidRDefault="00BD7376" w:rsidP="002A1CDD">
      <w:r w:rsidRPr="00E3256B">
        <w:t xml:space="preserve">Take a look at the </w:t>
      </w:r>
      <w:proofErr w:type="spellStart"/>
      <w:r w:rsidRPr="00E3256B">
        <w:t>vSimpleDoorSerializedContent</w:t>
      </w:r>
      <w:proofErr w:type="spellEnd"/>
      <w:r w:rsidRPr="00E3256B">
        <w:t xml:space="preserve"> for example. It contains two extra </w:t>
      </w:r>
      <w:proofErr w:type="spellStart"/>
      <w:r w:rsidRPr="00E3256B">
        <w:t>booleans</w:t>
      </w:r>
      <w:proofErr w:type="spellEnd"/>
      <w:r w:rsidRPr="00E3256B">
        <w:t xml:space="preserve"> named </w:t>
      </w:r>
      <w:proofErr w:type="spellStart"/>
      <w:r w:rsidRPr="00E3256B">
        <w:t>autoOpen</w:t>
      </w:r>
      <w:proofErr w:type="spellEnd"/>
      <w:r w:rsidRPr="00E3256B">
        <w:t xml:space="preserve"> and </w:t>
      </w:r>
      <w:proofErr w:type="spellStart"/>
      <w:r w:rsidRPr="00E3256B">
        <w:t>autoClose</w:t>
      </w:r>
      <w:proofErr w:type="spellEnd"/>
      <w:r w:rsidRPr="00E3256B">
        <w:t xml:space="preserve"> and inherits from </w:t>
      </w:r>
      <w:proofErr w:type="spellStart"/>
      <w:r w:rsidRPr="00E3256B">
        <w:t>SerializedContent</w:t>
      </w:r>
      <w:proofErr w:type="spellEnd"/>
      <w:r w:rsidRPr="00E3256B">
        <w:t xml:space="preserve"> class.</w:t>
      </w:r>
    </w:p>
    <w:p w:rsidR="00BD7376" w:rsidRPr="00E3256B" w:rsidRDefault="00BD7376" w:rsidP="002A1CDD">
      <w:r w:rsidRPr="00E3256B">
        <w:t>Ensure that your class has a constructor of the format &lt;</w:t>
      </w:r>
      <w:proofErr w:type="spellStart"/>
      <w:r w:rsidRPr="00E3256B">
        <w:t>className</w:t>
      </w:r>
      <w:proofErr w:type="spellEnd"/>
      <w:proofErr w:type="gramStart"/>
      <w:r w:rsidRPr="00E3256B">
        <w:t>&gt;(</w:t>
      </w:r>
      <w:proofErr w:type="spellStart"/>
      <w:proofErr w:type="gramEnd"/>
      <w:r w:rsidRPr="00E3256B">
        <w:t>SerializedContent</w:t>
      </w:r>
      <w:proofErr w:type="spellEnd"/>
      <w:r w:rsidRPr="00E3256B">
        <w:t xml:space="preserve"> data). Once again take a look at the </w:t>
      </w:r>
      <w:proofErr w:type="spellStart"/>
      <w:r w:rsidRPr="00E3256B">
        <w:t>vSimpleDoorSerializedContent</w:t>
      </w:r>
      <w:proofErr w:type="spellEnd"/>
      <w:r w:rsidRPr="00E3256B">
        <w:t xml:space="preserve"> for an understanding of what needs to be done. </w:t>
      </w:r>
    </w:p>
    <w:p w:rsidR="00907D1F" w:rsidRPr="00E3256B" w:rsidRDefault="00907D1F" w:rsidP="002A1CDD"/>
    <w:p w:rsidR="00BD7376" w:rsidRPr="00E3256B" w:rsidRDefault="008F45CC" w:rsidP="00BD7376">
      <w:pPr>
        <w:pStyle w:val="Heading3"/>
      </w:pPr>
      <w:bookmarkStart w:id="44" w:name="_Toc498663490"/>
      <w:r w:rsidRPr="00E3256B">
        <w:t>Create a N</w:t>
      </w:r>
      <w:r w:rsidR="00D10955" w:rsidRPr="00E3256B">
        <w:t>ew SerializationStrategy class</w:t>
      </w:r>
      <w:bookmarkEnd w:id="44"/>
    </w:p>
    <w:p w:rsidR="00BD7376" w:rsidRPr="00E3256B" w:rsidRDefault="00BD7376" w:rsidP="00BD7376">
      <w:r w:rsidRPr="00E3256B">
        <w:t xml:space="preserve">Create a new Serialization Strategy class in the folder Strategies-&gt;Classes. The class needs to inherit all methods of the </w:t>
      </w:r>
      <w:proofErr w:type="spellStart"/>
      <w:r w:rsidRPr="00E3256B">
        <w:t>ISerializationStrategy</w:t>
      </w:r>
      <w:proofErr w:type="spellEnd"/>
      <w:r w:rsidRPr="00E3256B">
        <w:t xml:space="preserve"> class. But all of them don't need to be implemented and is situational. </w:t>
      </w:r>
    </w:p>
    <w:p w:rsidR="0068311A" w:rsidRPr="00E3256B" w:rsidRDefault="00BD7376" w:rsidP="0068311A">
      <w:r w:rsidRPr="00E3256B">
        <w:t xml:space="preserve">To handle these methods, it's advisable to create your own Exception Type for the </w:t>
      </w:r>
      <w:proofErr w:type="spellStart"/>
      <w:r w:rsidRPr="00E3256B">
        <w:t>SerializationStrategy</w:t>
      </w:r>
      <w:proofErr w:type="spellEnd"/>
      <w:r w:rsidRPr="00E3256B">
        <w:t xml:space="preserve">, for example </w:t>
      </w:r>
      <w:proofErr w:type="spellStart"/>
      <w:r w:rsidRPr="00E3256B">
        <w:t>vSimpleDoorSerializationStrategyException</w:t>
      </w:r>
      <w:proofErr w:type="spellEnd"/>
      <w:r w:rsidRPr="00E3256B">
        <w:t xml:space="preserve"> and th</w:t>
      </w:r>
      <w:r w:rsidR="0068311A" w:rsidRPr="00E3256B">
        <w:t>row it from the unused methods.</w:t>
      </w:r>
    </w:p>
    <w:p w:rsidR="0068311A" w:rsidRPr="00E3256B" w:rsidRDefault="0068311A" w:rsidP="0068311A">
      <w:r w:rsidRPr="00E3256B">
        <w:t>Please refer to the code documentation for an underst</w:t>
      </w:r>
      <w:r w:rsidR="004F5A83" w:rsidRPr="00E3256B">
        <w:t xml:space="preserve">anding of what the methods do and follow the pattern used in </w:t>
      </w:r>
      <w:proofErr w:type="spellStart"/>
      <w:r w:rsidR="004F5A83" w:rsidRPr="00E3256B">
        <w:t>vSimpleDoorSerializationStrategy</w:t>
      </w:r>
      <w:proofErr w:type="spellEnd"/>
      <w:r w:rsidR="004F5A83" w:rsidRPr="00E3256B">
        <w:t xml:space="preserve"> to implement the methods of your new class. </w:t>
      </w:r>
    </w:p>
    <w:p w:rsidR="00E8792B" w:rsidRPr="00E3256B" w:rsidRDefault="00FD6033" w:rsidP="00E8792B">
      <w:pPr>
        <w:pStyle w:val="Heading3"/>
      </w:pPr>
      <w:bookmarkStart w:id="45" w:name="_Toc498663491"/>
      <w:r w:rsidRPr="00E3256B">
        <w:t>Update SerailizationStrategies enum</w:t>
      </w:r>
      <w:bookmarkEnd w:id="45"/>
    </w:p>
    <w:p w:rsidR="00E8792B" w:rsidRPr="00E3256B" w:rsidRDefault="00E8792B" w:rsidP="00E8792B">
      <w:r w:rsidRPr="00E3256B">
        <w:t xml:space="preserve">Open the </w:t>
      </w:r>
      <w:proofErr w:type="spellStart"/>
      <w:r w:rsidRPr="00E3256B">
        <w:t>Serializer.cs</w:t>
      </w:r>
      <w:proofErr w:type="spellEnd"/>
      <w:r w:rsidRPr="00E3256B">
        <w:t xml:space="preserve"> file under Serialization-&gt;Functionality.</w:t>
      </w:r>
    </w:p>
    <w:p w:rsidR="00E8792B" w:rsidRPr="00E3256B" w:rsidRDefault="00E8792B" w:rsidP="00E8792B">
      <w:r w:rsidRPr="00E3256B">
        <w:t xml:space="preserve">Add your </w:t>
      </w:r>
      <w:proofErr w:type="spellStart"/>
      <w:r w:rsidRPr="00E3256B">
        <w:t>SerializationStrategy</w:t>
      </w:r>
      <w:proofErr w:type="spellEnd"/>
      <w:r w:rsidRPr="00E3256B">
        <w:t xml:space="preserve"> name to the </w:t>
      </w:r>
      <w:proofErr w:type="spellStart"/>
      <w:r w:rsidRPr="00E3256B">
        <w:t>SerializationStrategies</w:t>
      </w:r>
      <w:proofErr w:type="spellEnd"/>
      <w:r w:rsidRPr="00E3256B">
        <w:t xml:space="preserve"> </w:t>
      </w:r>
      <w:proofErr w:type="spellStart"/>
      <w:r w:rsidRPr="00E3256B">
        <w:t>enum</w:t>
      </w:r>
      <w:proofErr w:type="spellEnd"/>
      <w:r w:rsidRPr="00E3256B">
        <w:t>.</w:t>
      </w:r>
    </w:p>
    <w:p w:rsidR="002D425C" w:rsidRPr="00E3256B" w:rsidRDefault="008F45CC" w:rsidP="00E8792B">
      <w:pPr>
        <w:pStyle w:val="Heading3"/>
      </w:pPr>
      <w:bookmarkStart w:id="46" w:name="_Toc498663492"/>
      <w:r w:rsidRPr="00E3256B">
        <w:t>Update</w:t>
      </w:r>
      <w:r w:rsidR="0050695E" w:rsidRPr="00E3256B">
        <w:t xml:space="preserve"> MonoBehaviourSerializationStrategyCustom.cs Source File</w:t>
      </w:r>
      <w:bookmarkEnd w:id="46"/>
    </w:p>
    <w:p w:rsidR="00E8792B" w:rsidRPr="00E3256B" w:rsidRDefault="00E8792B" w:rsidP="00E8792B">
      <w:r w:rsidRPr="00E3256B">
        <w:t xml:space="preserve">The </w:t>
      </w:r>
      <w:proofErr w:type="spellStart"/>
      <w:r w:rsidRPr="00E3256B">
        <w:t>MonoBehaviourSerializtionStrategyCustom.cs</w:t>
      </w:r>
      <w:proofErr w:type="spellEnd"/>
      <w:r w:rsidRPr="00E3256B">
        <w:t xml:space="preserve"> file can be found under Strategies-&gt;Customization</w:t>
      </w:r>
    </w:p>
    <w:p w:rsidR="00E8792B" w:rsidRDefault="00E8792B" w:rsidP="00E8792B">
      <w:r w:rsidRPr="00E3256B">
        <w:t xml:space="preserve">Add a new else if statement to each method and update for new </w:t>
      </w:r>
      <w:proofErr w:type="spellStart"/>
      <w:r w:rsidRPr="00E3256B">
        <w:t>MonoBehaviors</w:t>
      </w:r>
      <w:proofErr w:type="spellEnd"/>
      <w:r w:rsidRPr="00E3256B">
        <w:t xml:space="preserve"> for all methods. </w:t>
      </w:r>
      <w:r w:rsidR="00DB32BE" w:rsidRPr="00E3256B">
        <w:t>Take a look at the other else if blocks to get an idea on how to write the code.</w:t>
      </w:r>
    </w:p>
    <w:p w:rsidR="00A512AA" w:rsidRDefault="00A512AA" w:rsidP="00E8792B"/>
    <w:p w:rsidR="00A512AA" w:rsidRPr="00E3256B" w:rsidRDefault="00A512AA" w:rsidP="00E8792B"/>
    <w:p w:rsidR="00E8792B" w:rsidRPr="00E3256B" w:rsidRDefault="008F45CC" w:rsidP="00E8792B">
      <w:pPr>
        <w:pStyle w:val="Heading3"/>
      </w:pPr>
      <w:bookmarkStart w:id="47" w:name="_Toc498663493"/>
      <w:r w:rsidRPr="00E3256B">
        <w:lastRenderedPageBreak/>
        <w:t>Update</w:t>
      </w:r>
      <w:r w:rsidR="00121573" w:rsidRPr="00E3256B">
        <w:t xml:space="preserve"> SerializerCustom.cs Source File</w:t>
      </w:r>
      <w:bookmarkEnd w:id="47"/>
    </w:p>
    <w:p w:rsidR="00025D65" w:rsidRPr="00E3256B" w:rsidRDefault="00DB32BE" w:rsidP="00E8792B">
      <w:r w:rsidRPr="00E3256B">
        <w:t>Update all of the methods to reflect the new Serialization Strategy you've created.</w:t>
      </w:r>
      <w:r w:rsidR="002B7664" w:rsidRPr="00E3256B">
        <w:t xml:space="preserve"> Refer to other case blocks to understand how to write the code in this section. </w:t>
      </w:r>
    </w:p>
    <w:p w:rsidR="001A4863" w:rsidRPr="00E3256B" w:rsidRDefault="00025D65" w:rsidP="00E8792B">
      <w:r w:rsidRPr="00E3256B">
        <w:t xml:space="preserve">Once everything has been correctly setup, you should be able to add a </w:t>
      </w:r>
      <w:proofErr w:type="spellStart"/>
      <w:r w:rsidRPr="00E3256B">
        <w:t>vCanSaveYou</w:t>
      </w:r>
      <w:proofErr w:type="spellEnd"/>
      <w:r w:rsidRPr="00E3256B">
        <w:t xml:space="preserve"> to the game object containing your </w:t>
      </w:r>
      <w:proofErr w:type="spellStart"/>
      <w:r w:rsidRPr="00E3256B">
        <w:t>monobehavior</w:t>
      </w:r>
      <w:proofErr w:type="spellEnd"/>
      <w:r w:rsidRPr="00E3256B">
        <w:t xml:space="preserve"> and save them.</w:t>
      </w:r>
    </w:p>
    <w:p w:rsidR="001A4863" w:rsidRPr="00E3256B" w:rsidRDefault="001A4863" w:rsidP="00E8792B">
      <w:r w:rsidRPr="00E3256B">
        <w:t xml:space="preserve">NOTE: Adding new </w:t>
      </w:r>
      <w:proofErr w:type="spellStart"/>
      <w:r w:rsidRPr="00E3256B">
        <w:t>monobehaviors</w:t>
      </w:r>
      <w:proofErr w:type="spellEnd"/>
      <w:r w:rsidRPr="00E3256B">
        <w:t xml:space="preserve"> may have an impact on previous save files that are created since they are unable to load previous objects. Handle these situations with scripting carefully. </w:t>
      </w:r>
    </w:p>
    <w:p w:rsidR="00E06629" w:rsidRPr="00E3256B" w:rsidRDefault="00985826" w:rsidP="00AA2A93">
      <w:pPr>
        <w:pStyle w:val="Heading3"/>
      </w:pPr>
      <w:bookmarkStart w:id="48" w:name="_Toc498663494"/>
      <w:r w:rsidRPr="00E3256B">
        <w:t>Currently Supported MonoBehaviours and Properties for Saving</w:t>
      </w:r>
      <w:bookmarkEnd w:id="48"/>
    </w:p>
    <w:p w:rsidR="002B7664" w:rsidRPr="00E3256B" w:rsidRDefault="001C5322" w:rsidP="001C5322">
      <w:r w:rsidRPr="00E3256B">
        <w:t xml:space="preserve">The following properties are supported for saving by default. </w:t>
      </w:r>
      <w:r w:rsidR="00025D65" w:rsidRPr="00E3256B">
        <w:t xml:space="preserve"> </w:t>
      </w:r>
    </w:p>
    <w:p w:rsidR="001C5322" w:rsidRPr="00E3256B" w:rsidRDefault="001C5322" w:rsidP="002F0D3C">
      <w:pPr>
        <w:pStyle w:val="ListParagraph"/>
        <w:numPr>
          <w:ilvl w:val="0"/>
          <w:numId w:val="28"/>
        </w:numPr>
      </w:pPr>
      <w:r w:rsidRPr="00E3256B">
        <w:t>Local position (world position if the object has no parent in scene hierarchy)</w:t>
      </w:r>
    </w:p>
    <w:p w:rsidR="001C5322" w:rsidRPr="00E3256B" w:rsidRDefault="001C5322" w:rsidP="002F0D3C">
      <w:pPr>
        <w:pStyle w:val="ListParagraph"/>
        <w:numPr>
          <w:ilvl w:val="0"/>
          <w:numId w:val="28"/>
        </w:numPr>
      </w:pPr>
      <w:r w:rsidRPr="00E3256B">
        <w:t>Local rotation (world rotation if the object has no parent in scene hierarchy)</w:t>
      </w:r>
    </w:p>
    <w:p w:rsidR="001C5322" w:rsidRPr="00E3256B" w:rsidRDefault="001C5322" w:rsidP="002F0D3C">
      <w:pPr>
        <w:pStyle w:val="ListParagraph"/>
        <w:numPr>
          <w:ilvl w:val="0"/>
          <w:numId w:val="28"/>
        </w:numPr>
      </w:pPr>
      <w:r w:rsidRPr="00E3256B">
        <w:t>Active state of object</w:t>
      </w:r>
    </w:p>
    <w:p w:rsidR="001C5322" w:rsidRPr="00E3256B" w:rsidRDefault="001C5322" w:rsidP="002F0D3C">
      <w:pPr>
        <w:pStyle w:val="ListParagraph"/>
        <w:numPr>
          <w:ilvl w:val="0"/>
          <w:numId w:val="28"/>
        </w:numPr>
      </w:pPr>
      <w:r w:rsidRPr="00E3256B">
        <w:t>Parent transform name</w:t>
      </w:r>
    </w:p>
    <w:p w:rsidR="001C5322" w:rsidRPr="00E3256B" w:rsidRDefault="001C5322" w:rsidP="002F0D3C">
      <w:pPr>
        <w:pStyle w:val="ListParagraph"/>
        <w:numPr>
          <w:ilvl w:val="0"/>
          <w:numId w:val="28"/>
        </w:numPr>
      </w:pPr>
      <w:r w:rsidRPr="00E3256B">
        <w:t>Scene the object belongs to</w:t>
      </w:r>
    </w:p>
    <w:p w:rsidR="001C5322" w:rsidRPr="00E3256B" w:rsidRDefault="001C5322" w:rsidP="002F0D3C">
      <w:pPr>
        <w:pStyle w:val="ListParagraph"/>
        <w:numPr>
          <w:ilvl w:val="0"/>
          <w:numId w:val="28"/>
        </w:numPr>
      </w:pPr>
      <w:r w:rsidRPr="00E3256B">
        <w:t>Animator state information (if the object is animated, what is the current state of the animator )</w:t>
      </w:r>
    </w:p>
    <w:p w:rsidR="001C5322" w:rsidRPr="00E3256B" w:rsidRDefault="001C5322" w:rsidP="002F0D3C">
      <w:pPr>
        <w:pStyle w:val="ListParagraph"/>
        <w:numPr>
          <w:ilvl w:val="0"/>
          <w:numId w:val="28"/>
        </w:numPr>
      </w:pPr>
      <w:r w:rsidRPr="00E3256B">
        <w:t xml:space="preserve">Animation state information (if the object uses legacy animations, what is the state of the current clip being played) </w:t>
      </w:r>
    </w:p>
    <w:p w:rsidR="001C5322" w:rsidRPr="00E3256B" w:rsidRDefault="001C5322" w:rsidP="001C5322">
      <w:r w:rsidRPr="00E3256B">
        <w:t xml:space="preserve">The following </w:t>
      </w:r>
      <w:proofErr w:type="spellStart"/>
      <w:r w:rsidRPr="00E3256B">
        <w:t>monobehaviors</w:t>
      </w:r>
      <w:proofErr w:type="spellEnd"/>
      <w:r w:rsidRPr="00E3256B">
        <w:t xml:space="preserve"> are currently supported for saving. </w:t>
      </w:r>
    </w:p>
    <w:p w:rsidR="001C5322" w:rsidRPr="00E3256B" w:rsidRDefault="00DD550A" w:rsidP="002F0D3C">
      <w:pPr>
        <w:pStyle w:val="ListParagraph"/>
        <w:numPr>
          <w:ilvl w:val="0"/>
          <w:numId w:val="29"/>
        </w:numPr>
      </w:pPr>
      <w:proofErr w:type="spellStart"/>
      <w:r w:rsidRPr="00E3256B">
        <w:t>vThirdPersonController</w:t>
      </w:r>
      <w:proofErr w:type="spellEnd"/>
    </w:p>
    <w:p w:rsidR="00DD550A" w:rsidRPr="00E3256B" w:rsidRDefault="00DD550A" w:rsidP="002F0D3C">
      <w:pPr>
        <w:pStyle w:val="ListParagraph"/>
        <w:numPr>
          <w:ilvl w:val="0"/>
          <w:numId w:val="29"/>
        </w:numPr>
      </w:pPr>
      <w:proofErr w:type="spellStart"/>
      <w:r w:rsidRPr="00E3256B">
        <w:t>vAIController</w:t>
      </w:r>
      <w:proofErr w:type="spellEnd"/>
    </w:p>
    <w:p w:rsidR="00DD550A" w:rsidRPr="00E3256B" w:rsidRDefault="00DD550A" w:rsidP="002F0D3C">
      <w:pPr>
        <w:pStyle w:val="ListParagraph"/>
        <w:numPr>
          <w:ilvl w:val="0"/>
          <w:numId w:val="29"/>
        </w:numPr>
      </w:pPr>
      <w:proofErr w:type="spellStart"/>
      <w:r w:rsidRPr="00E3256B">
        <w:t>vItemCollection</w:t>
      </w:r>
      <w:proofErr w:type="spellEnd"/>
    </w:p>
    <w:p w:rsidR="00DD550A" w:rsidRPr="00E3256B" w:rsidRDefault="00DD550A" w:rsidP="002F0D3C">
      <w:pPr>
        <w:pStyle w:val="ListParagraph"/>
        <w:numPr>
          <w:ilvl w:val="0"/>
          <w:numId w:val="29"/>
        </w:numPr>
      </w:pPr>
      <w:proofErr w:type="spellStart"/>
      <w:r w:rsidRPr="00E3256B">
        <w:t>vQuestItemCollection</w:t>
      </w:r>
      <w:proofErr w:type="spellEnd"/>
    </w:p>
    <w:p w:rsidR="00DD550A" w:rsidRPr="00E3256B" w:rsidRDefault="00DD550A" w:rsidP="002F0D3C">
      <w:pPr>
        <w:pStyle w:val="ListParagraph"/>
        <w:numPr>
          <w:ilvl w:val="0"/>
          <w:numId w:val="29"/>
        </w:numPr>
      </w:pPr>
      <w:proofErr w:type="spellStart"/>
      <w:r w:rsidRPr="00E3256B">
        <w:t>vItemSeller</w:t>
      </w:r>
      <w:proofErr w:type="spellEnd"/>
    </w:p>
    <w:p w:rsidR="00DD550A" w:rsidRPr="00E3256B" w:rsidRDefault="00DD550A" w:rsidP="002F0D3C">
      <w:pPr>
        <w:pStyle w:val="ListParagraph"/>
        <w:numPr>
          <w:ilvl w:val="0"/>
          <w:numId w:val="29"/>
        </w:numPr>
      </w:pPr>
      <w:proofErr w:type="spellStart"/>
      <w:r w:rsidRPr="00E3256B">
        <w:t>vQuestSystemSpawner</w:t>
      </w:r>
      <w:proofErr w:type="spellEnd"/>
    </w:p>
    <w:p w:rsidR="00DD550A" w:rsidRDefault="00DD550A" w:rsidP="002F0D3C">
      <w:pPr>
        <w:pStyle w:val="ListParagraph"/>
        <w:numPr>
          <w:ilvl w:val="0"/>
          <w:numId w:val="29"/>
        </w:numPr>
      </w:pPr>
      <w:proofErr w:type="spellStart"/>
      <w:r w:rsidRPr="00E3256B">
        <w:t>vSimpleDoor</w:t>
      </w:r>
      <w:proofErr w:type="spellEnd"/>
    </w:p>
    <w:p w:rsidR="00A512AA" w:rsidRDefault="00A512AA" w:rsidP="00A512AA"/>
    <w:p w:rsidR="00A512AA" w:rsidRDefault="00A512AA" w:rsidP="00A512AA"/>
    <w:p w:rsidR="00A512AA" w:rsidRDefault="00A512AA" w:rsidP="00A512AA"/>
    <w:p w:rsidR="00A512AA" w:rsidRDefault="00A512AA" w:rsidP="00A512AA"/>
    <w:p w:rsidR="00032988" w:rsidRDefault="00032988" w:rsidP="00032988"/>
    <w:p w:rsidR="007D657C" w:rsidRDefault="007D657C" w:rsidP="00032988"/>
    <w:p w:rsidR="007D657C" w:rsidRDefault="007D657C" w:rsidP="00032988"/>
    <w:p w:rsidR="007C5CD4" w:rsidRPr="00E3256B" w:rsidRDefault="008B5FD4" w:rsidP="00E62EC9">
      <w:pPr>
        <w:pStyle w:val="Heading1"/>
      </w:pPr>
      <w:bookmarkStart w:id="49" w:name="_Toc498663495"/>
      <w:r w:rsidRPr="00E3256B">
        <w:lastRenderedPageBreak/>
        <w:t>FAQ</w:t>
      </w:r>
      <w:bookmarkEnd w:id="49"/>
    </w:p>
    <w:p w:rsidR="00EC3F6C" w:rsidRPr="006B76F8" w:rsidRDefault="00EC3F6C" w:rsidP="00EC3F6C">
      <w:pPr>
        <w:pStyle w:val="ListParagraph"/>
        <w:numPr>
          <w:ilvl w:val="0"/>
          <w:numId w:val="32"/>
        </w:numPr>
        <w:rPr>
          <w:b/>
        </w:rPr>
      </w:pPr>
      <w:proofErr w:type="spellStart"/>
      <w:r w:rsidRPr="006B76F8">
        <w:rPr>
          <w:b/>
        </w:rPr>
        <w:t>NullRef</w:t>
      </w:r>
      <w:r w:rsidR="002820E6" w:rsidRPr="006B76F8">
        <w:rPr>
          <w:b/>
        </w:rPr>
        <w:t>erenceException</w:t>
      </w:r>
      <w:proofErr w:type="spellEnd"/>
      <w:r w:rsidR="002820E6" w:rsidRPr="006B76F8">
        <w:rPr>
          <w:b/>
        </w:rPr>
        <w:t xml:space="preserve"> from </w:t>
      </w:r>
      <w:proofErr w:type="spellStart"/>
      <w:r w:rsidR="002820E6" w:rsidRPr="006B76F8">
        <w:rPr>
          <w:b/>
        </w:rPr>
        <w:t>v_AIAnimator</w:t>
      </w:r>
      <w:r w:rsidRPr="006B76F8">
        <w:rPr>
          <w:b/>
        </w:rPr>
        <w:t>.OnAnimatorMove</w:t>
      </w:r>
      <w:proofErr w:type="spellEnd"/>
      <w:r w:rsidRPr="006B76F8">
        <w:rPr>
          <w:b/>
        </w:rPr>
        <w:t>() method</w:t>
      </w:r>
    </w:p>
    <w:p w:rsidR="00EC3F6C" w:rsidRPr="00E3256B" w:rsidRDefault="00EC3F6C" w:rsidP="00EC3F6C">
      <w:pPr>
        <w:ind w:left="720"/>
      </w:pPr>
      <w:r w:rsidRPr="00E3256B">
        <w:t xml:space="preserve">At the time of spawning an agent and a </w:t>
      </w:r>
      <w:proofErr w:type="spellStart"/>
      <w:r w:rsidRPr="00E3256B">
        <w:t>rigidbody</w:t>
      </w:r>
      <w:proofErr w:type="spellEnd"/>
      <w:r w:rsidRPr="00E3256B">
        <w:t xml:space="preserve"> is not instantiated. While this error doesn't have any negative impact it's still a nagging to see it. Add the following code to the top of the </w:t>
      </w:r>
      <w:proofErr w:type="spellStart"/>
      <w:proofErr w:type="gramStart"/>
      <w:r w:rsidRPr="00E3256B">
        <w:t>OnAnimatorMove</w:t>
      </w:r>
      <w:proofErr w:type="spellEnd"/>
      <w:r w:rsidRPr="00E3256B">
        <w:t>(</w:t>
      </w:r>
      <w:proofErr w:type="gramEnd"/>
      <w:r w:rsidRPr="00E3256B">
        <w:t xml:space="preserve">) method in the </w:t>
      </w:r>
      <w:proofErr w:type="spellStart"/>
      <w:r w:rsidRPr="00E3256B">
        <w:t>v_AIAnimator</w:t>
      </w:r>
      <w:proofErr w:type="spellEnd"/>
      <w:r w:rsidRPr="00E3256B">
        <w:t xml:space="preserve"> class to stop seeing this. </w:t>
      </w:r>
    </w:p>
    <w:p w:rsidR="00EC3F6C" w:rsidRPr="00E3256B" w:rsidRDefault="00EC3F6C" w:rsidP="00EC3F6C">
      <w:pPr>
        <w:ind w:left="720"/>
      </w:pPr>
      <w:proofErr w:type="gramStart"/>
      <w:r w:rsidRPr="00E3256B">
        <w:t>if  (</w:t>
      </w:r>
      <w:proofErr w:type="gramEnd"/>
      <w:r w:rsidRPr="00E3256B">
        <w:t xml:space="preserve"> _</w:t>
      </w:r>
      <w:proofErr w:type="spellStart"/>
      <w:r w:rsidRPr="00E3256B">
        <w:t>rigidbody</w:t>
      </w:r>
      <w:proofErr w:type="spellEnd"/>
      <w:r w:rsidRPr="00E3256B">
        <w:t xml:space="preserve"> == null || agent == null )</w:t>
      </w:r>
      <w:r w:rsidRPr="00E3256B">
        <w:br/>
      </w:r>
      <w:r w:rsidRPr="00E3256B">
        <w:tab/>
        <w:t>return;</w:t>
      </w:r>
    </w:p>
    <w:p w:rsidR="00EC3F6C" w:rsidRPr="005B6185" w:rsidRDefault="0025300E" w:rsidP="00EC3F6C">
      <w:pPr>
        <w:pStyle w:val="ListParagraph"/>
        <w:numPr>
          <w:ilvl w:val="0"/>
          <w:numId w:val="32"/>
        </w:numPr>
        <w:rPr>
          <w:b/>
        </w:rPr>
      </w:pPr>
      <w:r w:rsidRPr="005B6185">
        <w:rPr>
          <w:b/>
        </w:rPr>
        <w:t>Saved games are currently not backward compatible</w:t>
      </w:r>
    </w:p>
    <w:p w:rsidR="00D076F5" w:rsidRPr="00E3256B" w:rsidRDefault="00D076F5" w:rsidP="00D076F5">
      <w:pPr>
        <w:ind w:left="720"/>
      </w:pPr>
      <w:r w:rsidRPr="00E3256B">
        <w:t xml:space="preserve">Saved games are currently not backward compatible. If new objects were marked for saving, they will sometimes throw exceptions. As of now the only workaround is to delete previous saves and restart level. </w:t>
      </w:r>
    </w:p>
    <w:p w:rsidR="00D076F5" w:rsidRPr="00663742" w:rsidRDefault="009B7727" w:rsidP="00EC3F6C">
      <w:pPr>
        <w:pStyle w:val="ListParagraph"/>
        <w:numPr>
          <w:ilvl w:val="0"/>
          <w:numId w:val="32"/>
        </w:numPr>
        <w:rPr>
          <w:b/>
        </w:rPr>
      </w:pPr>
      <w:r w:rsidRPr="00663742">
        <w:rPr>
          <w:b/>
        </w:rPr>
        <w:t>Running the demo scene directly throws errors in console</w:t>
      </w:r>
    </w:p>
    <w:p w:rsidR="00745C85" w:rsidRPr="00E3256B" w:rsidRDefault="00E859B2" w:rsidP="00E859B2">
      <w:pPr>
        <w:pStyle w:val="ListParagraph"/>
        <w:tabs>
          <w:tab w:val="left" w:pos="5954"/>
        </w:tabs>
      </w:pPr>
      <w:r w:rsidRPr="00E3256B">
        <w:tab/>
      </w:r>
    </w:p>
    <w:p w:rsidR="00CE1CE0" w:rsidRPr="00E3256B" w:rsidRDefault="00CE1CE0" w:rsidP="00745C85">
      <w:pPr>
        <w:pStyle w:val="ListParagraph"/>
      </w:pPr>
      <w:r w:rsidRPr="00E3256B">
        <w:t>The demo</w:t>
      </w:r>
      <w:r w:rsidR="00E859B2" w:rsidRPr="00E3256B">
        <w:t xml:space="preserve"> </w:t>
      </w:r>
      <w:r w:rsidRPr="00E3256B">
        <w:t xml:space="preserve">scene is intended to be run through the level loader </w:t>
      </w:r>
      <w:r w:rsidR="00214141" w:rsidRPr="00E3256B">
        <w:t>scene</w:t>
      </w:r>
      <w:r w:rsidRPr="00E3256B">
        <w:t xml:space="preserve"> since cross scene functionality is required. </w:t>
      </w:r>
    </w:p>
    <w:p w:rsidR="00745C85" w:rsidRPr="00E3256B" w:rsidRDefault="00745C85" w:rsidP="00745C85">
      <w:pPr>
        <w:pStyle w:val="ListParagraph"/>
      </w:pPr>
    </w:p>
    <w:p w:rsidR="00CE1CE0" w:rsidRPr="005A58A1" w:rsidRDefault="00812C1A" w:rsidP="00EC3F6C">
      <w:pPr>
        <w:pStyle w:val="ListParagraph"/>
        <w:numPr>
          <w:ilvl w:val="0"/>
          <w:numId w:val="32"/>
        </w:numPr>
        <w:rPr>
          <w:b/>
        </w:rPr>
      </w:pPr>
      <w:r w:rsidRPr="005A58A1">
        <w:rPr>
          <w:b/>
        </w:rPr>
        <w:t xml:space="preserve">My character falls off a random point when coming back through a portal. </w:t>
      </w:r>
    </w:p>
    <w:p w:rsidR="00543D92" w:rsidRPr="00CF4ED3" w:rsidRDefault="00812C1A" w:rsidP="00CF4ED3">
      <w:pPr>
        <w:ind w:left="720"/>
      </w:pPr>
      <w:r w:rsidRPr="00E3256B">
        <w:t>The persistence module is a requirement for using portals. Always make sure a checkpoint is placed before entering a portal.</w:t>
      </w:r>
      <w:r>
        <w:t xml:space="preserve"> </w:t>
      </w:r>
      <w:r w:rsidR="00543D92">
        <w:t xml:space="preserve"> </w:t>
      </w:r>
    </w:p>
    <w:p w:rsidR="00543D92" w:rsidRDefault="00543D92" w:rsidP="00543D92">
      <w:pPr>
        <w:ind w:left="720"/>
      </w:pPr>
    </w:p>
    <w:sectPr w:rsidR="00543D92" w:rsidSect="004E1AED">
      <w:headerReference w:type="default" r:id="rId14"/>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E19" w:rsidRDefault="00546E19">
      <w:pPr>
        <w:spacing w:after="0" w:line="240" w:lineRule="auto"/>
      </w:pPr>
      <w:r>
        <w:separator/>
      </w:r>
    </w:p>
  </w:endnote>
  <w:endnote w:type="continuationSeparator" w:id="0">
    <w:p w:rsidR="00546E19" w:rsidRDefault="00546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67A" w:rsidRDefault="00546E19" w:rsidP="00B17B15">
    <w:pPr>
      <w:pStyle w:val="Footer"/>
      <w:tabs>
        <w:tab w:val="left" w:pos="8132"/>
      </w:tabs>
    </w:pPr>
    <w:sdt>
      <w:sdtPr>
        <w:id w:val="-1375527538"/>
        <w:docPartObj>
          <w:docPartGallery w:val="Page Numbers (Bottom of Page)"/>
          <w:docPartUnique/>
        </w:docPartObj>
      </w:sdtPr>
      <w:sdtEndPr>
        <w:rPr>
          <w:noProof/>
        </w:rPr>
      </w:sdtEndPr>
      <w:sdtContent>
        <w:r w:rsidR="00D3767A">
          <w:fldChar w:fldCharType="begin"/>
        </w:r>
        <w:r w:rsidR="00D3767A">
          <w:instrText xml:space="preserve"> PAGE   \* MERGEFORMAT </w:instrText>
        </w:r>
        <w:r w:rsidR="00D3767A">
          <w:fldChar w:fldCharType="separate"/>
        </w:r>
        <w:r w:rsidR="00460C19">
          <w:rPr>
            <w:noProof/>
          </w:rPr>
          <w:t>21</w:t>
        </w:r>
        <w:r w:rsidR="00D3767A">
          <w:rPr>
            <w:noProof/>
          </w:rPr>
          <w:fldChar w:fldCharType="end"/>
        </w:r>
      </w:sdtContent>
    </w:sdt>
    <w:r w:rsidR="00D3767A">
      <w:rP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E19" w:rsidRDefault="00546E19">
      <w:pPr>
        <w:spacing w:after="0" w:line="240" w:lineRule="auto"/>
      </w:pPr>
      <w:r>
        <w:separator/>
      </w:r>
    </w:p>
  </w:footnote>
  <w:footnote w:type="continuationSeparator" w:id="0">
    <w:p w:rsidR="00546E19" w:rsidRDefault="00546E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67A" w:rsidRDefault="00D376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B591D"/>
    <w:multiLevelType w:val="hybridMultilevel"/>
    <w:tmpl w:val="A262FE62"/>
    <w:lvl w:ilvl="0" w:tplc="1D36131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D0745"/>
    <w:multiLevelType w:val="hybridMultilevel"/>
    <w:tmpl w:val="42529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0553D"/>
    <w:multiLevelType w:val="hybridMultilevel"/>
    <w:tmpl w:val="BD46C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81F1C"/>
    <w:multiLevelType w:val="hybridMultilevel"/>
    <w:tmpl w:val="74D23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47900"/>
    <w:multiLevelType w:val="hybridMultilevel"/>
    <w:tmpl w:val="A5321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F144D"/>
    <w:multiLevelType w:val="hybridMultilevel"/>
    <w:tmpl w:val="E47E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42066"/>
    <w:multiLevelType w:val="hybridMultilevel"/>
    <w:tmpl w:val="35A0A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C54A5"/>
    <w:multiLevelType w:val="hybridMultilevel"/>
    <w:tmpl w:val="1EC26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0779F"/>
    <w:multiLevelType w:val="hybridMultilevel"/>
    <w:tmpl w:val="BF84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F6158"/>
    <w:multiLevelType w:val="hybridMultilevel"/>
    <w:tmpl w:val="8B8A9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35F9D"/>
    <w:multiLevelType w:val="hybridMultilevel"/>
    <w:tmpl w:val="9400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47397"/>
    <w:multiLevelType w:val="hybridMultilevel"/>
    <w:tmpl w:val="18247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9279A"/>
    <w:multiLevelType w:val="hybridMultilevel"/>
    <w:tmpl w:val="18247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9749B"/>
    <w:multiLevelType w:val="hybridMultilevel"/>
    <w:tmpl w:val="17C4201A"/>
    <w:lvl w:ilvl="0" w:tplc="04090001">
      <w:start w:val="1"/>
      <w:numFmt w:val="bullet"/>
      <w:lvlText w:val=""/>
      <w:lvlJc w:val="left"/>
      <w:pPr>
        <w:ind w:left="720" w:hanging="360"/>
      </w:pPr>
      <w:rPr>
        <w:rFonts w:ascii="Symbol" w:hAnsi="Symbol" w:hint="default"/>
      </w:rPr>
    </w:lvl>
    <w:lvl w:ilvl="1" w:tplc="F0AA41F2">
      <w:start w:val="1"/>
      <w:numFmt w:val="decimalZero"/>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8E395C"/>
    <w:multiLevelType w:val="hybridMultilevel"/>
    <w:tmpl w:val="7BF86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F4167"/>
    <w:multiLevelType w:val="hybridMultilevel"/>
    <w:tmpl w:val="8FE23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E7AA5"/>
    <w:multiLevelType w:val="hybridMultilevel"/>
    <w:tmpl w:val="E3BE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C0288"/>
    <w:multiLevelType w:val="hybridMultilevel"/>
    <w:tmpl w:val="A98255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EF448E3"/>
    <w:multiLevelType w:val="hybridMultilevel"/>
    <w:tmpl w:val="D06E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53653"/>
    <w:multiLevelType w:val="hybridMultilevel"/>
    <w:tmpl w:val="A1AE01DC"/>
    <w:lvl w:ilvl="0" w:tplc="1D36131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FF77EE"/>
    <w:multiLevelType w:val="hybridMultilevel"/>
    <w:tmpl w:val="595222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E0550C"/>
    <w:multiLevelType w:val="hybridMultilevel"/>
    <w:tmpl w:val="F3B2A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5D3158"/>
    <w:multiLevelType w:val="hybridMultilevel"/>
    <w:tmpl w:val="8BA23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DE67BE"/>
    <w:multiLevelType w:val="hybridMultilevel"/>
    <w:tmpl w:val="83DE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D05600"/>
    <w:multiLevelType w:val="hybridMultilevel"/>
    <w:tmpl w:val="2D684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741B9E"/>
    <w:multiLevelType w:val="hybridMultilevel"/>
    <w:tmpl w:val="6D943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CF378A"/>
    <w:multiLevelType w:val="hybridMultilevel"/>
    <w:tmpl w:val="BB06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F3C5E"/>
    <w:multiLevelType w:val="hybridMultilevel"/>
    <w:tmpl w:val="656EB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942179"/>
    <w:multiLevelType w:val="hybridMultilevel"/>
    <w:tmpl w:val="8BCCA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406832"/>
    <w:multiLevelType w:val="hybridMultilevel"/>
    <w:tmpl w:val="0BC4B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E67748"/>
    <w:multiLevelType w:val="hybridMultilevel"/>
    <w:tmpl w:val="BFC20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21713"/>
    <w:multiLevelType w:val="hybridMultilevel"/>
    <w:tmpl w:val="F2008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4"/>
  </w:num>
  <w:num w:numId="3">
    <w:abstractNumId w:val="22"/>
  </w:num>
  <w:num w:numId="4">
    <w:abstractNumId w:val="23"/>
  </w:num>
  <w:num w:numId="5">
    <w:abstractNumId w:val="10"/>
  </w:num>
  <w:num w:numId="6">
    <w:abstractNumId w:val="21"/>
  </w:num>
  <w:num w:numId="7">
    <w:abstractNumId w:val="17"/>
  </w:num>
  <w:num w:numId="8">
    <w:abstractNumId w:val="30"/>
  </w:num>
  <w:num w:numId="9">
    <w:abstractNumId w:val="26"/>
  </w:num>
  <w:num w:numId="10">
    <w:abstractNumId w:val="5"/>
  </w:num>
  <w:num w:numId="11">
    <w:abstractNumId w:val="8"/>
  </w:num>
  <w:num w:numId="12">
    <w:abstractNumId w:val="2"/>
  </w:num>
  <w:num w:numId="13">
    <w:abstractNumId w:val="20"/>
  </w:num>
  <w:num w:numId="14">
    <w:abstractNumId w:val="29"/>
  </w:num>
  <w:num w:numId="15">
    <w:abstractNumId w:val="25"/>
  </w:num>
  <w:num w:numId="16">
    <w:abstractNumId w:val="27"/>
  </w:num>
  <w:num w:numId="17">
    <w:abstractNumId w:val="6"/>
  </w:num>
  <w:num w:numId="18">
    <w:abstractNumId w:val="14"/>
  </w:num>
  <w:num w:numId="19">
    <w:abstractNumId w:val="18"/>
  </w:num>
  <w:num w:numId="20">
    <w:abstractNumId w:val="12"/>
  </w:num>
  <w:num w:numId="21">
    <w:abstractNumId w:val="13"/>
  </w:num>
  <w:num w:numId="22">
    <w:abstractNumId w:val="16"/>
  </w:num>
  <w:num w:numId="23">
    <w:abstractNumId w:val="7"/>
  </w:num>
  <w:num w:numId="24">
    <w:abstractNumId w:val="31"/>
  </w:num>
  <w:num w:numId="25">
    <w:abstractNumId w:val="4"/>
  </w:num>
  <w:num w:numId="26">
    <w:abstractNumId w:val="0"/>
  </w:num>
  <w:num w:numId="27">
    <w:abstractNumId w:val="19"/>
  </w:num>
  <w:num w:numId="28">
    <w:abstractNumId w:val="11"/>
  </w:num>
  <w:num w:numId="29">
    <w:abstractNumId w:val="9"/>
  </w:num>
  <w:num w:numId="30">
    <w:abstractNumId w:val="28"/>
  </w:num>
  <w:num w:numId="31">
    <w:abstractNumId w:val="3"/>
  </w:num>
  <w:num w:numId="32">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D13"/>
    <w:rsid w:val="00000C32"/>
    <w:rsid w:val="00005277"/>
    <w:rsid w:val="00013808"/>
    <w:rsid w:val="00015EC0"/>
    <w:rsid w:val="000215E7"/>
    <w:rsid w:val="00022DA9"/>
    <w:rsid w:val="00024EF3"/>
    <w:rsid w:val="00025D65"/>
    <w:rsid w:val="000273BF"/>
    <w:rsid w:val="00030DB3"/>
    <w:rsid w:val="00032988"/>
    <w:rsid w:val="00032B05"/>
    <w:rsid w:val="00033898"/>
    <w:rsid w:val="00041A91"/>
    <w:rsid w:val="000432D5"/>
    <w:rsid w:val="00044C35"/>
    <w:rsid w:val="000450B1"/>
    <w:rsid w:val="000455A3"/>
    <w:rsid w:val="000512BF"/>
    <w:rsid w:val="00052699"/>
    <w:rsid w:val="00054FD0"/>
    <w:rsid w:val="00064D73"/>
    <w:rsid w:val="00066381"/>
    <w:rsid w:val="00077858"/>
    <w:rsid w:val="0008328F"/>
    <w:rsid w:val="00083299"/>
    <w:rsid w:val="00086158"/>
    <w:rsid w:val="00086CEE"/>
    <w:rsid w:val="000873C7"/>
    <w:rsid w:val="000A29B6"/>
    <w:rsid w:val="000A4CC8"/>
    <w:rsid w:val="000C2E7F"/>
    <w:rsid w:val="000D081A"/>
    <w:rsid w:val="000D6DF0"/>
    <w:rsid w:val="000E631D"/>
    <w:rsid w:val="00103E6C"/>
    <w:rsid w:val="00105319"/>
    <w:rsid w:val="00105993"/>
    <w:rsid w:val="001119CF"/>
    <w:rsid w:val="00112CCE"/>
    <w:rsid w:val="00112D3D"/>
    <w:rsid w:val="00113D05"/>
    <w:rsid w:val="00121573"/>
    <w:rsid w:val="00125AB0"/>
    <w:rsid w:val="00127D0D"/>
    <w:rsid w:val="00140733"/>
    <w:rsid w:val="0014368D"/>
    <w:rsid w:val="00144E5B"/>
    <w:rsid w:val="00157654"/>
    <w:rsid w:val="0015766D"/>
    <w:rsid w:val="00170E8A"/>
    <w:rsid w:val="001859B2"/>
    <w:rsid w:val="00194DF6"/>
    <w:rsid w:val="0019584B"/>
    <w:rsid w:val="001A3D26"/>
    <w:rsid w:val="001A4863"/>
    <w:rsid w:val="001A48EA"/>
    <w:rsid w:val="001A6D48"/>
    <w:rsid w:val="001B0801"/>
    <w:rsid w:val="001B41AC"/>
    <w:rsid w:val="001B6133"/>
    <w:rsid w:val="001C52C2"/>
    <w:rsid w:val="001C5322"/>
    <w:rsid w:val="001C7EB7"/>
    <w:rsid w:val="001E5394"/>
    <w:rsid w:val="001F3B26"/>
    <w:rsid w:val="001F63FD"/>
    <w:rsid w:val="00212E9B"/>
    <w:rsid w:val="00214141"/>
    <w:rsid w:val="00222836"/>
    <w:rsid w:val="00230ABB"/>
    <w:rsid w:val="00236107"/>
    <w:rsid w:val="00243084"/>
    <w:rsid w:val="00246F34"/>
    <w:rsid w:val="0025300E"/>
    <w:rsid w:val="0027111B"/>
    <w:rsid w:val="00277D89"/>
    <w:rsid w:val="002815DE"/>
    <w:rsid w:val="002820E6"/>
    <w:rsid w:val="00282CBB"/>
    <w:rsid w:val="00294F98"/>
    <w:rsid w:val="00297073"/>
    <w:rsid w:val="002A1CDD"/>
    <w:rsid w:val="002A5558"/>
    <w:rsid w:val="002A7E26"/>
    <w:rsid w:val="002B703B"/>
    <w:rsid w:val="002B7664"/>
    <w:rsid w:val="002C33B6"/>
    <w:rsid w:val="002C7AAB"/>
    <w:rsid w:val="002D1CFD"/>
    <w:rsid w:val="002D425C"/>
    <w:rsid w:val="002D5A05"/>
    <w:rsid w:val="002F0D3C"/>
    <w:rsid w:val="002F4291"/>
    <w:rsid w:val="002F4A32"/>
    <w:rsid w:val="00301461"/>
    <w:rsid w:val="00312338"/>
    <w:rsid w:val="00312B75"/>
    <w:rsid w:val="00331289"/>
    <w:rsid w:val="00335A1B"/>
    <w:rsid w:val="00343B8D"/>
    <w:rsid w:val="00345BDF"/>
    <w:rsid w:val="003500CC"/>
    <w:rsid w:val="003611F9"/>
    <w:rsid w:val="003674BF"/>
    <w:rsid w:val="00376C64"/>
    <w:rsid w:val="00392268"/>
    <w:rsid w:val="003923D6"/>
    <w:rsid w:val="003A2DDD"/>
    <w:rsid w:val="003A706B"/>
    <w:rsid w:val="003B3B1C"/>
    <w:rsid w:val="003B4572"/>
    <w:rsid w:val="003D6E3D"/>
    <w:rsid w:val="003E3311"/>
    <w:rsid w:val="003E3CC8"/>
    <w:rsid w:val="003F0FEA"/>
    <w:rsid w:val="00411BF4"/>
    <w:rsid w:val="00415B3F"/>
    <w:rsid w:val="00415D28"/>
    <w:rsid w:val="00430B28"/>
    <w:rsid w:val="0043552F"/>
    <w:rsid w:val="00460C19"/>
    <w:rsid w:val="00467673"/>
    <w:rsid w:val="0047339A"/>
    <w:rsid w:val="0047453D"/>
    <w:rsid w:val="0048087A"/>
    <w:rsid w:val="00496201"/>
    <w:rsid w:val="004A13CC"/>
    <w:rsid w:val="004C1A53"/>
    <w:rsid w:val="004C7511"/>
    <w:rsid w:val="004C754E"/>
    <w:rsid w:val="004C7F77"/>
    <w:rsid w:val="004D2522"/>
    <w:rsid w:val="004D2DC8"/>
    <w:rsid w:val="004E0C69"/>
    <w:rsid w:val="004E0ECE"/>
    <w:rsid w:val="004E1AED"/>
    <w:rsid w:val="004E32D0"/>
    <w:rsid w:val="004E60FF"/>
    <w:rsid w:val="004F40F5"/>
    <w:rsid w:val="004F5A83"/>
    <w:rsid w:val="005019B6"/>
    <w:rsid w:val="0050695E"/>
    <w:rsid w:val="00507CC8"/>
    <w:rsid w:val="00507E88"/>
    <w:rsid w:val="0051205F"/>
    <w:rsid w:val="00532FB8"/>
    <w:rsid w:val="00543D92"/>
    <w:rsid w:val="005440AA"/>
    <w:rsid w:val="00546E19"/>
    <w:rsid w:val="00555391"/>
    <w:rsid w:val="00557B7B"/>
    <w:rsid w:val="00561A37"/>
    <w:rsid w:val="005732F4"/>
    <w:rsid w:val="0057683B"/>
    <w:rsid w:val="005810F3"/>
    <w:rsid w:val="00585262"/>
    <w:rsid w:val="00595C87"/>
    <w:rsid w:val="005A1329"/>
    <w:rsid w:val="005A396F"/>
    <w:rsid w:val="005A3AD4"/>
    <w:rsid w:val="005A562C"/>
    <w:rsid w:val="005A58A1"/>
    <w:rsid w:val="005B6185"/>
    <w:rsid w:val="005C12A5"/>
    <w:rsid w:val="005E6BC5"/>
    <w:rsid w:val="005F55CD"/>
    <w:rsid w:val="00601CA2"/>
    <w:rsid w:val="006104A5"/>
    <w:rsid w:val="00620EE9"/>
    <w:rsid w:val="00634461"/>
    <w:rsid w:val="00636C40"/>
    <w:rsid w:val="00640A71"/>
    <w:rsid w:val="00645E07"/>
    <w:rsid w:val="006475E3"/>
    <w:rsid w:val="00653C34"/>
    <w:rsid w:val="00655140"/>
    <w:rsid w:val="0066005B"/>
    <w:rsid w:val="00663742"/>
    <w:rsid w:val="006657D0"/>
    <w:rsid w:val="00673F21"/>
    <w:rsid w:val="0067571F"/>
    <w:rsid w:val="006766C5"/>
    <w:rsid w:val="006806C7"/>
    <w:rsid w:val="0068311A"/>
    <w:rsid w:val="00686F89"/>
    <w:rsid w:val="00694E6A"/>
    <w:rsid w:val="006963F0"/>
    <w:rsid w:val="006A0672"/>
    <w:rsid w:val="006A1C96"/>
    <w:rsid w:val="006B06DE"/>
    <w:rsid w:val="006B76F8"/>
    <w:rsid w:val="006D3E5C"/>
    <w:rsid w:val="006E5439"/>
    <w:rsid w:val="006F259D"/>
    <w:rsid w:val="00702A17"/>
    <w:rsid w:val="00706222"/>
    <w:rsid w:val="0071097B"/>
    <w:rsid w:val="0073342A"/>
    <w:rsid w:val="007414E5"/>
    <w:rsid w:val="00742AFF"/>
    <w:rsid w:val="00742CE0"/>
    <w:rsid w:val="0074373C"/>
    <w:rsid w:val="00745C85"/>
    <w:rsid w:val="00747085"/>
    <w:rsid w:val="00762E43"/>
    <w:rsid w:val="00763953"/>
    <w:rsid w:val="00763E70"/>
    <w:rsid w:val="00765606"/>
    <w:rsid w:val="00766BE0"/>
    <w:rsid w:val="00772CBD"/>
    <w:rsid w:val="0078599B"/>
    <w:rsid w:val="0079012A"/>
    <w:rsid w:val="00791A4B"/>
    <w:rsid w:val="00792A4D"/>
    <w:rsid w:val="00794FDF"/>
    <w:rsid w:val="007A3075"/>
    <w:rsid w:val="007A3D4A"/>
    <w:rsid w:val="007B1440"/>
    <w:rsid w:val="007B73B5"/>
    <w:rsid w:val="007B7863"/>
    <w:rsid w:val="007C5CD4"/>
    <w:rsid w:val="007C67C3"/>
    <w:rsid w:val="007D6552"/>
    <w:rsid w:val="007D657C"/>
    <w:rsid w:val="007D6BF3"/>
    <w:rsid w:val="007D71DD"/>
    <w:rsid w:val="007F4AEC"/>
    <w:rsid w:val="008004C5"/>
    <w:rsid w:val="00802DB5"/>
    <w:rsid w:val="00812891"/>
    <w:rsid w:val="00812C1A"/>
    <w:rsid w:val="008130D4"/>
    <w:rsid w:val="00815B0D"/>
    <w:rsid w:val="008161DC"/>
    <w:rsid w:val="00827144"/>
    <w:rsid w:val="008312E1"/>
    <w:rsid w:val="00832221"/>
    <w:rsid w:val="00836D8B"/>
    <w:rsid w:val="00847662"/>
    <w:rsid w:val="00850E48"/>
    <w:rsid w:val="00852456"/>
    <w:rsid w:val="00867AC1"/>
    <w:rsid w:val="0088153F"/>
    <w:rsid w:val="00883429"/>
    <w:rsid w:val="00887706"/>
    <w:rsid w:val="00892DAE"/>
    <w:rsid w:val="008A35AF"/>
    <w:rsid w:val="008B25DD"/>
    <w:rsid w:val="008B5FD4"/>
    <w:rsid w:val="008C6757"/>
    <w:rsid w:val="008C67E4"/>
    <w:rsid w:val="008D3D44"/>
    <w:rsid w:val="008D54EF"/>
    <w:rsid w:val="008D70A6"/>
    <w:rsid w:val="008E1E06"/>
    <w:rsid w:val="008E409C"/>
    <w:rsid w:val="008E6F7B"/>
    <w:rsid w:val="008E7496"/>
    <w:rsid w:val="008F0101"/>
    <w:rsid w:val="008F2306"/>
    <w:rsid w:val="008F45CC"/>
    <w:rsid w:val="00900479"/>
    <w:rsid w:val="00905A3D"/>
    <w:rsid w:val="00907A5F"/>
    <w:rsid w:val="00907D1F"/>
    <w:rsid w:val="00907D44"/>
    <w:rsid w:val="009135F0"/>
    <w:rsid w:val="00921897"/>
    <w:rsid w:val="009221B3"/>
    <w:rsid w:val="00924211"/>
    <w:rsid w:val="00930B36"/>
    <w:rsid w:val="00933AA1"/>
    <w:rsid w:val="009376F0"/>
    <w:rsid w:val="009414A7"/>
    <w:rsid w:val="0094295B"/>
    <w:rsid w:val="009429E5"/>
    <w:rsid w:val="00953883"/>
    <w:rsid w:val="00954717"/>
    <w:rsid w:val="00960FB6"/>
    <w:rsid w:val="00963D13"/>
    <w:rsid w:val="0098421B"/>
    <w:rsid w:val="00985826"/>
    <w:rsid w:val="00986548"/>
    <w:rsid w:val="00990B91"/>
    <w:rsid w:val="00993D3A"/>
    <w:rsid w:val="00996ADE"/>
    <w:rsid w:val="009A1A10"/>
    <w:rsid w:val="009A2E92"/>
    <w:rsid w:val="009A6075"/>
    <w:rsid w:val="009B7727"/>
    <w:rsid w:val="009C20CD"/>
    <w:rsid w:val="009C3318"/>
    <w:rsid w:val="009D0621"/>
    <w:rsid w:val="009E05CA"/>
    <w:rsid w:val="009E4870"/>
    <w:rsid w:val="009F42F1"/>
    <w:rsid w:val="00A01492"/>
    <w:rsid w:val="00A0192E"/>
    <w:rsid w:val="00A1310C"/>
    <w:rsid w:val="00A23BB0"/>
    <w:rsid w:val="00A26ACD"/>
    <w:rsid w:val="00A46EC9"/>
    <w:rsid w:val="00A512AA"/>
    <w:rsid w:val="00A63305"/>
    <w:rsid w:val="00A75152"/>
    <w:rsid w:val="00A85EFE"/>
    <w:rsid w:val="00A9332F"/>
    <w:rsid w:val="00A9638A"/>
    <w:rsid w:val="00A96B8E"/>
    <w:rsid w:val="00AA2A93"/>
    <w:rsid w:val="00AB2786"/>
    <w:rsid w:val="00AC66AF"/>
    <w:rsid w:val="00AC7369"/>
    <w:rsid w:val="00AD29CC"/>
    <w:rsid w:val="00AE0780"/>
    <w:rsid w:val="00AE6FCB"/>
    <w:rsid w:val="00AF2391"/>
    <w:rsid w:val="00AF72CF"/>
    <w:rsid w:val="00AF7AEC"/>
    <w:rsid w:val="00B04403"/>
    <w:rsid w:val="00B10AC5"/>
    <w:rsid w:val="00B12A87"/>
    <w:rsid w:val="00B146A9"/>
    <w:rsid w:val="00B17B15"/>
    <w:rsid w:val="00B30DB6"/>
    <w:rsid w:val="00B31F47"/>
    <w:rsid w:val="00B41D8E"/>
    <w:rsid w:val="00B43D0C"/>
    <w:rsid w:val="00B51636"/>
    <w:rsid w:val="00B52DC5"/>
    <w:rsid w:val="00B56EBA"/>
    <w:rsid w:val="00B65895"/>
    <w:rsid w:val="00B70A29"/>
    <w:rsid w:val="00B77AB0"/>
    <w:rsid w:val="00B85F14"/>
    <w:rsid w:val="00B86FD4"/>
    <w:rsid w:val="00B90E12"/>
    <w:rsid w:val="00BB41ED"/>
    <w:rsid w:val="00BD2324"/>
    <w:rsid w:val="00BD53E8"/>
    <w:rsid w:val="00BD6E09"/>
    <w:rsid w:val="00BD7376"/>
    <w:rsid w:val="00BE186C"/>
    <w:rsid w:val="00C00801"/>
    <w:rsid w:val="00C02681"/>
    <w:rsid w:val="00C24E81"/>
    <w:rsid w:val="00C52F4F"/>
    <w:rsid w:val="00C57014"/>
    <w:rsid w:val="00C60395"/>
    <w:rsid w:val="00C76176"/>
    <w:rsid w:val="00C84B25"/>
    <w:rsid w:val="00C966CB"/>
    <w:rsid w:val="00C9779E"/>
    <w:rsid w:val="00CA1CF4"/>
    <w:rsid w:val="00CA4F0C"/>
    <w:rsid w:val="00CA6271"/>
    <w:rsid w:val="00CA68BB"/>
    <w:rsid w:val="00CB0E48"/>
    <w:rsid w:val="00CD074F"/>
    <w:rsid w:val="00CD19B3"/>
    <w:rsid w:val="00CD6FC8"/>
    <w:rsid w:val="00CE1CE0"/>
    <w:rsid w:val="00CE5D32"/>
    <w:rsid w:val="00CE77DA"/>
    <w:rsid w:val="00CF4ED3"/>
    <w:rsid w:val="00CF6706"/>
    <w:rsid w:val="00CF7B8E"/>
    <w:rsid w:val="00D02234"/>
    <w:rsid w:val="00D039CB"/>
    <w:rsid w:val="00D076F5"/>
    <w:rsid w:val="00D10955"/>
    <w:rsid w:val="00D11B01"/>
    <w:rsid w:val="00D137BA"/>
    <w:rsid w:val="00D23364"/>
    <w:rsid w:val="00D3025A"/>
    <w:rsid w:val="00D34A81"/>
    <w:rsid w:val="00D3767A"/>
    <w:rsid w:val="00D45647"/>
    <w:rsid w:val="00D45D17"/>
    <w:rsid w:val="00D47A97"/>
    <w:rsid w:val="00D533C8"/>
    <w:rsid w:val="00D819A4"/>
    <w:rsid w:val="00D85699"/>
    <w:rsid w:val="00D86837"/>
    <w:rsid w:val="00D86D48"/>
    <w:rsid w:val="00D90753"/>
    <w:rsid w:val="00D97225"/>
    <w:rsid w:val="00DA16B7"/>
    <w:rsid w:val="00DA35F3"/>
    <w:rsid w:val="00DA4A9F"/>
    <w:rsid w:val="00DB32BE"/>
    <w:rsid w:val="00DC192C"/>
    <w:rsid w:val="00DD1644"/>
    <w:rsid w:val="00DD44F6"/>
    <w:rsid w:val="00DD550A"/>
    <w:rsid w:val="00DE0042"/>
    <w:rsid w:val="00DE1A06"/>
    <w:rsid w:val="00DF6922"/>
    <w:rsid w:val="00E00E1E"/>
    <w:rsid w:val="00E06629"/>
    <w:rsid w:val="00E07AA5"/>
    <w:rsid w:val="00E10379"/>
    <w:rsid w:val="00E116A0"/>
    <w:rsid w:val="00E15BE9"/>
    <w:rsid w:val="00E2334A"/>
    <w:rsid w:val="00E3256B"/>
    <w:rsid w:val="00E32A85"/>
    <w:rsid w:val="00E342B6"/>
    <w:rsid w:val="00E3605C"/>
    <w:rsid w:val="00E44C5F"/>
    <w:rsid w:val="00E47CA0"/>
    <w:rsid w:val="00E57255"/>
    <w:rsid w:val="00E62EC9"/>
    <w:rsid w:val="00E63E5A"/>
    <w:rsid w:val="00E65399"/>
    <w:rsid w:val="00E66C0F"/>
    <w:rsid w:val="00E67459"/>
    <w:rsid w:val="00E75414"/>
    <w:rsid w:val="00E8212D"/>
    <w:rsid w:val="00E859B2"/>
    <w:rsid w:val="00E86112"/>
    <w:rsid w:val="00E862A7"/>
    <w:rsid w:val="00E8792B"/>
    <w:rsid w:val="00E93E1D"/>
    <w:rsid w:val="00EA0F27"/>
    <w:rsid w:val="00EA5A94"/>
    <w:rsid w:val="00EB6B5C"/>
    <w:rsid w:val="00EC3F6C"/>
    <w:rsid w:val="00EE1060"/>
    <w:rsid w:val="00EF2350"/>
    <w:rsid w:val="00F034FE"/>
    <w:rsid w:val="00F1169C"/>
    <w:rsid w:val="00F14CBA"/>
    <w:rsid w:val="00F23199"/>
    <w:rsid w:val="00F37BFE"/>
    <w:rsid w:val="00F4043A"/>
    <w:rsid w:val="00F42CD5"/>
    <w:rsid w:val="00F57708"/>
    <w:rsid w:val="00F61476"/>
    <w:rsid w:val="00F61EBC"/>
    <w:rsid w:val="00F62F1E"/>
    <w:rsid w:val="00F64585"/>
    <w:rsid w:val="00F729A0"/>
    <w:rsid w:val="00F7729D"/>
    <w:rsid w:val="00F95987"/>
    <w:rsid w:val="00F96EEF"/>
    <w:rsid w:val="00F973C9"/>
    <w:rsid w:val="00FB4D10"/>
    <w:rsid w:val="00FB609D"/>
    <w:rsid w:val="00FB60E6"/>
    <w:rsid w:val="00FC280C"/>
    <w:rsid w:val="00FD6033"/>
    <w:rsid w:val="00FF5102"/>
    <w:rsid w:val="00FF58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30E163-CDE3-4E05-AA37-083C847D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963D13"/>
    <w:pPr>
      <w:ind w:left="720"/>
      <w:contextualSpacing/>
    </w:pPr>
  </w:style>
  <w:style w:type="paragraph" w:styleId="TOC2">
    <w:name w:val="toc 2"/>
    <w:basedOn w:val="Normal"/>
    <w:next w:val="Normal"/>
    <w:autoRedefine/>
    <w:uiPriority w:val="39"/>
    <w:unhideWhenUsed/>
    <w:rsid w:val="00B12A87"/>
    <w:pPr>
      <w:spacing w:before="0" w:after="100" w:line="259" w:lineRule="auto"/>
      <w:ind w:left="220"/>
    </w:pPr>
    <w:rPr>
      <w:rFonts w:cs="Times New Roman"/>
      <w:lang w:eastAsia="en-US"/>
    </w:rPr>
  </w:style>
  <w:style w:type="paragraph" w:styleId="TOC1">
    <w:name w:val="toc 1"/>
    <w:basedOn w:val="Normal"/>
    <w:next w:val="Normal"/>
    <w:autoRedefine/>
    <w:uiPriority w:val="39"/>
    <w:unhideWhenUsed/>
    <w:rsid w:val="00B12A87"/>
    <w:pPr>
      <w:spacing w:before="0" w:after="100" w:line="259" w:lineRule="auto"/>
    </w:pPr>
    <w:rPr>
      <w:rFonts w:cs="Times New Roman"/>
      <w:lang w:eastAsia="en-US"/>
    </w:rPr>
  </w:style>
  <w:style w:type="paragraph" w:styleId="TOC3">
    <w:name w:val="toc 3"/>
    <w:basedOn w:val="Normal"/>
    <w:next w:val="Normal"/>
    <w:autoRedefine/>
    <w:uiPriority w:val="39"/>
    <w:unhideWhenUsed/>
    <w:rsid w:val="00B12A87"/>
    <w:pPr>
      <w:spacing w:before="0" w:after="100" w:line="259" w:lineRule="auto"/>
      <w:ind w:left="440"/>
    </w:pPr>
    <w:rPr>
      <w:rFonts w:cs="Times New Roman"/>
      <w:lang w:eastAsia="en-US"/>
    </w:rPr>
  </w:style>
  <w:style w:type="character" w:styleId="Hyperlink">
    <w:name w:val="Hyperlink"/>
    <w:basedOn w:val="DefaultParagraphFont"/>
    <w:uiPriority w:val="99"/>
    <w:unhideWhenUsed/>
    <w:rsid w:val="00B12A87"/>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rindu.Wickramasoo\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3C7BA4FD-D252-4F37-AB5B-5F0ADF6DC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TotalTime>
  <Pages>30</Pages>
  <Words>8108</Words>
  <Characters>46218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Tharindu.Wickramasooriya</dc:creator>
  <cp:lastModifiedBy>Tharindu.Wickramasooriya</cp:lastModifiedBy>
  <cp:revision>3</cp:revision>
  <cp:lastPrinted>2018-06-28T23:03:00Z</cp:lastPrinted>
  <dcterms:created xsi:type="dcterms:W3CDTF">2018-06-28T23:03:00Z</dcterms:created>
  <dcterms:modified xsi:type="dcterms:W3CDTF">2018-06-28T23:04:00Z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